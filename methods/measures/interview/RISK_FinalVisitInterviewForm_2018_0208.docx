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6EDD8" w14:textId="628702B1" w:rsidR="007F5699" w:rsidRDefault="00450CAB" w:rsidP="00450CAB">
      <w:pPr>
        <w:pStyle w:val="Title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RISK</w:t>
      </w:r>
      <w:r w:rsidR="00C95E0B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Updates</w:t>
      </w:r>
      <w:r w:rsidR="00C95E0B">
        <w:rPr>
          <w:sz w:val="28"/>
          <w:szCs w:val="28"/>
          <w:u w:val="single"/>
        </w:rPr>
        <w:t xml:space="preserve"> Final Visit</w:t>
      </w:r>
      <w:r w:rsidR="00FC5FCF">
        <w:rPr>
          <w:sz w:val="28"/>
          <w:szCs w:val="28"/>
          <w:u w:val="single"/>
        </w:rPr>
        <w:t>/</w:t>
      </w:r>
      <w:proofErr w:type="gramStart"/>
      <w:r w:rsidR="00FC5FCF">
        <w:rPr>
          <w:sz w:val="28"/>
          <w:szCs w:val="28"/>
          <w:u w:val="single"/>
        </w:rPr>
        <w:t>Other</w:t>
      </w:r>
      <w:proofErr w:type="gramEnd"/>
      <w:r w:rsidR="00FC5FCF">
        <w:rPr>
          <w:sz w:val="28"/>
          <w:szCs w:val="28"/>
          <w:u w:val="single"/>
        </w:rPr>
        <w:t xml:space="preserve"> Visit</w:t>
      </w:r>
    </w:p>
    <w:p w14:paraId="0E04739D" w14:textId="77777777" w:rsidR="00870EF4" w:rsidRPr="00AE4BB7" w:rsidRDefault="00870EF4" w:rsidP="00133C94">
      <w:pPr>
        <w:pStyle w:val="Title"/>
        <w:rPr>
          <w:sz w:val="18"/>
          <w:szCs w:val="18"/>
          <w:u w:val="single"/>
        </w:rPr>
      </w:pPr>
    </w:p>
    <w:tbl>
      <w:tblPr>
        <w:tblStyle w:val="TableGrid"/>
        <w:tblW w:w="5338" w:type="pct"/>
        <w:tblInd w:w="-365" w:type="dxa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142"/>
        <w:gridCol w:w="3508"/>
        <w:gridCol w:w="3869"/>
      </w:tblGrid>
      <w:tr w:rsidR="00C81188" w:rsidRPr="004837B8" w14:paraId="78F7E445" w14:textId="77777777" w:rsidTr="00E37898">
        <w:trPr>
          <w:cantSplit/>
          <w:trHeight w:hRule="exact" w:val="657"/>
        </w:trPr>
        <w:tc>
          <w:tcPr>
            <w:tcW w:w="11519" w:type="dxa"/>
            <w:gridSpan w:val="3"/>
            <w:shd w:val="clear" w:color="auto" w:fill="404040" w:themeFill="text1" w:themeFillTint="BF"/>
            <w:vAlign w:val="center"/>
          </w:tcPr>
          <w:p w14:paraId="2D5A36DF" w14:textId="034217AA" w:rsidR="00C81188" w:rsidRPr="009147AC" w:rsidRDefault="0024762C" w:rsidP="003016B6">
            <w:pPr>
              <w:pStyle w:val="Heading1"/>
              <w:rPr>
                <w:szCs w:val="20"/>
                <w:u w:val="single"/>
              </w:rPr>
            </w:pPr>
            <w:r w:rsidRPr="009147AC">
              <w:rPr>
                <w:szCs w:val="20"/>
                <w:u w:val="single"/>
              </w:rPr>
              <w:t>P</w:t>
            </w:r>
            <w:r w:rsidR="007C12F1">
              <w:rPr>
                <w:szCs w:val="20"/>
                <w:u w:val="single"/>
              </w:rPr>
              <w:t>ARTICIPANT INFORMATION</w:t>
            </w:r>
            <w:r w:rsidRPr="009147AC">
              <w:rPr>
                <w:szCs w:val="20"/>
                <w:u w:val="single"/>
              </w:rPr>
              <w:t xml:space="preserve"> </w:t>
            </w:r>
          </w:p>
        </w:tc>
      </w:tr>
      <w:tr w:rsidR="0024648C" w:rsidRPr="004837B8" w14:paraId="4C99CD95" w14:textId="77777777" w:rsidTr="00E37898">
        <w:trPr>
          <w:cantSplit/>
          <w:trHeight w:val="602"/>
        </w:trPr>
        <w:tc>
          <w:tcPr>
            <w:tcW w:w="11519" w:type="dxa"/>
            <w:gridSpan w:val="3"/>
            <w:tcBorders>
              <w:bottom w:val="single" w:sz="4" w:space="0" w:color="auto"/>
            </w:tcBorders>
            <w:vAlign w:val="center"/>
          </w:tcPr>
          <w:p w14:paraId="04D0780A" w14:textId="74ACBBDB" w:rsidR="00B41A26" w:rsidRPr="00D87525" w:rsidRDefault="0024762C" w:rsidP="00AB2EBC">
            <w:pPr>
              <w:rPr>
                <w:sz w:val="18"/>
                <w:szCs w:val="18"/>
              </w:rPr>
            </w:pPr>
            <w:r w:rsidRPr="00D87525">
              <w:rPr>
                <w:sz w:val="18"/>
                <w:szCs w:val="18"/>
              </w:rPr>
              <w:t>Sub ID:</w:t>
            </w:r>
            <w:r w:rsidR="007F61C8">
              <w:rPr>
                <w:sz w:val="18"/>
                <w:szCs w:val="18"/>
              </w:rPr>
              <w:br/>
            </w:r>
            <w:r w:rsidR="007F61C8">
              <w:rPr>
                <w:sz w:val="18"/>
                <w:szCs w:val="18"/>
              </w:rPr>
              <w:br/>
              <w:t xml:space="preserve">Interview Time: </w:t>
            </w:r>
            <w:r w:rsidR="0094129D">
              <w:rPr>
                <w:sz w:val="18"/>
                <w:szCs w:val="18"/>
              </w:rPr>
              <w:t xml:space="preserve">                                                                                                                  Interviewer/Staff: </w:t>
            </w:r>
          </w:p>
        </w:tc>
      </w:tr>
      <w:tr w:rsidR="00C81188" w:rsidRPr="004837B8" w14:paraId="4F43A509" w14:textId="77777777" w:rsidTr="00E37898">
        <w:trPr>
          <w:cantSplit/>
          <w:trHeight w:val="22"/>
        </w:trPr>
        <w:tc>
          <w:tcPr>
            <w:tcW w:w="4142" w:type="dxa"/>
            <w:shd w:val="clear" w:color="auto" w:fill="auto"/>
            <w:vAlign w:val="center"/>
          </w:tcPr>
          <w:p w14:paraId="43709E93" w14:textId="77777777" w:rsidR="00C81188" w:rsidRPr="00D87525" w:rsidRDefault="0024762C" w:rsidP="00AB2EBC">
            <w:pPr>
              <w:rPr>
                <w:sz w:val="18"/>
                <w:szCs w:val="18"/>
              </w:rPr>
            </w:pPr>
            <w:r w:rsidRPr="00D87525">
              <w:rPr>
                <w:sz w:val="18"/>
                <w:szCs w:val="18"/>
              </w:rPr>
              <w:t xml:space="preserve">Today’s Date: </w:t>
            </w:r>
          </w:p>
          <w:p w14:paraId="52805840" w14:textId="77777777" w:rsidR="00B41A26" w:rsidRPr="00D87525" w:rsidRDefault="00B41A26" w:rsidP="00AB2EBC">
            <w:pPr>
              <w:rPr>
                <w:sz w:val="18"/>
                <w:szCs w:val="18"/>
              </w:rPr>
            </w:pPr>
          </w:p>
        </w:tc>
        <w:tc>
          <w:tcPr>
            <w:tcW w:w="3508" w:type="dxa"/>
            <w:shd w:val="clear" w:color="auto" w:fill="auto"/>
            <w:vAlign w:val="center"/>
          </w:tcPr>
          <w:p w14:paraId="20C669D7" w14:textId="77777777" w:rsidR="00C81188" w:rsidRPr="00D87525" w:rsidRDefault="0024762C" w:rsidP="00AB2EBC">
            <w:pPr>
              <w:rPr>
                <w:sz w:val="18"/>
                <w:szCs w:val="18"/>
              </w:rPr>
            </w:pPr>
            <w:r w:rsidRPr="00D87525">
              <w:rPr>
                <w:sz w:val="18"/>
                <w:szCs w:val="18"/>
              </w:rPr>
              <w:t xml:space="preserve">Mobile Number: </w:t>
            </w:r>
          </w:p>
          <w:p w14:paraId="76D727BB" w14:textId="77777777" w:rsidR="00B41A26" w:rsidRPr="00D87525" w:rsidRDefault="00B41A26" w:rsidP="00AB2EBC">
            <w:pPr>
              <w:rPr>
                <w:sz w:val="18"/>
                <w:szCs w:val="18"/>
              </w:rPr>
            </w:pPr>
          </w:p>
        </w:tc>
        <w:tc>
          <w:tcPr>
            <w:tcW w:w="3869" w:type="dxa"/>
            <w:shd w:val="clear" w:color="auto" w:fill="auto"/>
            <w:vAlign w:val="center"/>
          </w:tcPr>
          <w:p w14:paraId="371C2DD7" w14:textId="10E65358" w:rsidR="00C81188" w:rsidRPr="00D87525" w:rsidRDefault="0024262D" w:rsidP="00AB2EBC">
            <w:pPr>
              <w:rPr>
                <w:sz w:val="18"/>
                <w:szCs w:val="18"/>
              </w:rPr>
            </w:pPr>
            <w:r w:rsidRPr="00D87525">
              <w:rPr>
                <w:sz w:val="18"/>
                <w:szCs w:val="18"/>
              </w:rPr>
              <w:t>Interview Type</w:t>
            </w:r>
            <w:r w:rsidR="0024762C" w:rsidRPr="00D87525">
              <w:rPr>
                <w:sz w:val="18"/>
                <w:szCs w:val="18"/>
              </w:rPr>
              <w:t xml:space="preserve">: </w:t>
            </w:r>
          </w:p>
          <w:p w14:paraId="4F176327" w14:textId="3FBC747E" w:rsidR="00B41A26" w:rsidRPr="00D87525" w:rsidRDefault="0055222B" w:rsidP="00AB2EBC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70996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530F" w:rsidRPr="00D87525">
                  <w:rPr>
                    <w:rFonts w:ascii="MS Gothic" w:eastAsia="MS Gothic" w:hAnsi="MS Gothic"/>
                    <w:sz w:val="18"/>
                    <w:szCs w:val="18"/>
                  </w:rPr>
                  <w:t>☐</w:t>
                </w:r>
              </w:sdtContent>
            </w:sdt>
            <w:r w:rsidR="00C6530F" w:rsidRPr="00D87525">
              <w:rPr>
                <w:sz w:val="18"/>
                <w:szCs w:val="18"/>
              </w:rPr>
              <w:t xml:space="preserve"> F</w:t>
            </w:r>
            <w:r w:rsidR="00FC5FCF">
              <w:rPr>
                <w:sz w:val="18"/>
                <w:szCs w:val="18"/>
              </w:rPr>
              <w:t>inal Visit/Follow Up 3</w:t>
            </w:r>
            <w:r w:rsidR="00C6530F" w:rsidRPr="00D87525">
              <w:rPr>
                <w:sz w:val="18"/>
                <w:szCs w:val="18"/>
              </w:rPr>
              <w:t xml:space="preserve">   </w:t>
            </w:r>
            <w:sdt>
              <w:sdtPr>
                <w:rPr>
                  <w:sz w:val="18"/>
                  <w:szCs w:val="18"/>
                </w:rPr>
                <w:id w:val="1385067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530F" w:rsidRPr="00D87525">
                  <w:rPr>
                    <w:rFonts w:ascii="MS Gothic" w:eastAsia="MS Gothic" w:hAnsi="MS Gothic"/>
                    <w:sz w:val="18"/>
                    <w:szCs w:val="18"/>
                  </w:rPr>
                  <w:t>☐</w:t>
                </w:r>
              </w:sdtContent>
            </w:sdt>
            <w:r w:rsidR="00C6530F" w:rsidRPr="00D87525">
              <w:rPr>
                <w:sz w:val="18"/>
                <w:szCs w:val="18"/>
              </w:rPr>
              <w:t xml:space="preserve"> </w:t>
            </w:r>
            <w:r w:rsidR="00FC5FCF">
              <w:rPr>
                <w:sz w:val="18"/>
                <w:szCs w:val="18"/>
              </w:rPr>
              <w:t>Other</w:t>
            </w:r>
          </w:p>
        </w:tc>
      </w:tr>
      <w:tr w:rsidR="00C81188" w:rsidRPr="004837B8" w14:paraId="74627DE4" w14:textId="77777777" w:rsidTr="00E37898">
        <w:trPr>
          <w:cantSplit/>
          <w:trHeight w:val="22"/>
        </w:trPr>
        <w:tc>
          <w:tcPr>
            <w:tcW w:w="11519" w:type="dxa"/>
            <w:gridSpan w:val="3"/>
            <w:tcBorders>
              <w:bottom w:val="single" w:sz="4" w:space="0" w:color="auto"/>
            </w:tcBorders>
            <w:vAlign w:val="center"/>
          </w:tcPr>
          <w:p w14:paraId="5B954B88" w14:textId="05A0E970" w:rsidR="00E37898" w:rsidRDefault="00CF05C4" w:rsidP="00F56D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Has the participant’s </w:t>
            </w:r>
            <w:r w:rsidR="00E37898">
              <w:rPr>
                <w:sz w:val="18"/>
                <w:szCs w:val="18"/>
              </w:rPr>
              <w:t>residence</w:t>
            </w:r>
            <w:r>
              <w:rPr>
                <w:sz w:val="18"/>
                <w:szCs w:val="18"/>
              </w:rPr>
              <w:t xml:space="preserve"> changed since their last study visit</w:t>
            </w:r>
            <w:r w:rsidR="00E37898">
              <w:rPr>
                <w:sz w:val="18"/>
                <w:szCs w:val="18"/>
              </w:rPr>
              <w:t>?</w:t>
            </w:r>
          </w:p>
          <w:p w14:paraId="67450EBE" w14:textId="10406B3C" w:rsidR="00E37898" w:rsidRDefault="00E37898" w:rsidP="00E37898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Yes-Complete information below</w:t>
            </w:r>
          </w:p>
          <w:p w14:paraId="5F536E8E" w14:textId="0835C513" w:rsidR="00E37898" w:rsidRDefault="00E37898" w:rsidP="00E37898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No-Continue to </w:t>
            </w:r>
            <w:r w:rsidR="00FC5FCF">
              <w:rPr>
                <w:sz w:val="18"/>
                <w:szCs w:val="18"/>
              </w:rPr>
              <w:t>Unreported Contacts and Unreported Locations</w:t>
            </w:r>
          </w:p>
          <w:p w14:paraId="7E7846E7" w14:textId="77777777" w:rsidR="00E37898" w:rsidRDefault="00E37898" w:rsidP="00F56D53">
            <w:pPr>
              <w:rPr>
                <w:sz w:val="18"/>
                <w:szCs w:val="18"/>
              </w:rPr>
            </w:pPr>
          </w:p>
          <w:p w14:paraId="0FAC4F0F" w14:textId="60F60002" w:rsidR="00F56D53" w:rsidRPr="00D87525" w:rsidRDefault="0024762C" w:rsidP="00F56D53">
            <w:pPr>
              <w:rPr>
                <w:sz w:val="18"/>
                <w:szCs w:val="18"/>
              </w:rPr>
            </w:pPr>
            <w:r w:rsidRPr="00D87525">
              <w:rPr>
                <w:sz w:val="18"/>
                <w:szCs w:val="18"/>
              </w:rPr>
              <w:t xml:space="preserve">Home </w:t>
            </w:r>
            <w:r w:rsidR="000F59F0" w:rsidRPr="00D87525">
              <w:rPr>
                <w:sz w:val="18"/>
                <w:szCs w:val="18"/>
              </w:rPr>
              <w:t>a</w:t>
            </w:r>
            <w:r w:rsidR="00C81188" w:rsidRPr="00D87525">
              <w:rPr>
                <w:sz w:val="18"/>
                <w:szCs w:val="18"/>
              </w:rPr>
              <w:t>ddress</w:t>
            </w:r>
            <w:r w:rsidR="0011649E" w:rsidRPr="00D87525">
              <w:rPr>
                <w:sz w:val="18"/>
                <w:szCs w:val="18"/>
              </w:rPr>
              <w:t>:</w:t>
            </w:r>
            <w:r w:rsidR="007256B0" w:rsidRPr="00D87525">
              <w:rPr>
                <w:sz w:val="18"/>
                <w:szCs w:val="18"/>
              </w:rPr>
              <w:t xml:space="preserve"> </w:t>
            </w:r>
          </w:p>
          <w:p w14:paraId="30A06D68" w14:textId="5D034982" w:rsidR="00F56D53" w:rsidRDefault="007256B0" w:rsidP="00F56D53">
            <w:pPr>
              <w:rPr>
                <w:sz w:val="18"/>
                <w:szCs w:val="18"/>
              </w:rPr>
            </w:pPr>
            <w:r w:rsidRPr="00D87525">
              <w:rPr>
                <w:sz w:val="18"/>
                <w:szCs w:val="18"/>
              </w:rPr>
              <w:t xml:space="preserve">  </w:t>
            </w:r>
            <w:r w:rsidR="00900DD9">
              <w:rPr>
                <w:sz w:val="18"/>
                <w:szCs w:val="18"/>
              </w:rPr>
              <w:br/>
            </w:r>
            <w:r w:rsidR="00900DD9">
              <w:rPr>
                <w:sz w:val="18"/>
                <w:szCs w:val="18"/>
              </w:rPr>
              <w:br/>
            </w:r>
            <w:r w:rsidR="00F56D53" w:rsidRPr="00D87525">
              <w:rPr>
                <w:sz w:val="18"/>
                <w:szCs w:val="18"/>
              </w:rPr>
              <w:t xml:space="preserve">City &amp; State &amp; Zip Code: </w:t>
            </w:r>
          </w:p>
          <w:p w14:paraId="4D79C18A" w14:textId="5302A74B" w:rsidR="004E4ACE" w:rsidRDefault="004E4ACE" w:rsidP="00F56D53">
            <w:pPr>
              <w:rPr>
                <w:sz w:val="18"/>
                <w:szCs w:val="18"/>
              </w:rPr>
            </w:pPr>
          </w:p>
          <w:p w14:paraId="52971B77" w14:textId="77777777" w:rsidR="00870EF4" w:rsidRDefault="00870EF4" w:rsidP="004E4ACE">
            <w:pPr>
              <w:rPr>
                <w:sz w:val="18"/>
                <w:szCs w:val="18"/>
              </w:rPr>
            </w:pPr>
          </w:p>
          <w:p w14:paraId="3F029F52" w14:textId="0E06639F" w:rsidR="00870EF4" w:rsidRPr="00F213DE" w:rsidRDefault="00870EF4" w:rsidP="00870E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Questions:</w:t>
            </w:r>
            <w:r>
              <w:rPr>
                <w:sz w:val="18"/>
                <w:szCs w:val="18"/>
              </w:rPr>
              <w:br/>
            </w:r>
            <w:r w:rsidR="008B316A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) </w:t>
            </w:r>
            <w:r w:rsidRPr="00F213DE">
              <w:rPr>
                <w:sz w:val="18"/>
                <w:szCs w:val="18"/>
              </w:rPr>
              <w:t>Is your home a place where you used to spend time drinking?</w:t>
            </w:r>
          </w:p>
          <w:p w14:paraId="656549B9" w14:textId="77777777" w:rsidR="00870EF4" w:rsidRDefault="00870EF4" w:rsidP="00870EF4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14C010EF" w14:textId="3C2C7FB4" w:rsidR="00870EF4" w:rsidRDefault="00870EF4" w:rsidP="00C66DFE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9ABEA61" w14:textId="26287FE3" w:rsidR="00870EF4" w:rsidRDefault="008B316A" w:rsidP="00870E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870EF4">
              <w:rPr>
                <w:sz w:val="18"/>
                <w:szCs w:val="18"/>
              </w:rPr>
              <w:t>) In the future, do you generally expect to have alcohol in your home?</w:t>
            </w:r>
          </w:p>
          <w:p w14:paraId="534B96FB" w14:textId="77777777" w:rsidR="00870EF4" w:rsidRDefault="00870EF4" w:rsidP="00870EF4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15EBEBE2" w14:textId="55AB1BCE" w:rsidR="00870EF4" w:rsidRDefault="00870EF4" w:rsidP="00870EF4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4F61891E" w14:textId="7ABEF8FC" w:rsidR="00870EF4" w:rsidRPr="00F213DE" w:rsidRDefault="008B316A" w:rsidP="00870E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70EF4">
              <w:rPr>
                <w:sz w:val="18"/>
                <w:szCs w:val="18"/>
              </w:rPr>
              <w:t>) Would you categorize your home environment as…</w:t>
            </w:r>
          </w:p>
          <w:p w14:paraId="6BD61CD6" w14:textId="77777777" w:rsidR="00870EF4" w:rsidRPr="00F213DE" w:rsidRDefault="00870EF4" w:rsidP="00870EF4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F213DE">
              <w:rPr>
                <w:sz w:val="18"/>
                <w:szCs w:val="18"/>
              </w:rPr>
              <w:t>Pleasant</w:t>
            </w:r>
          </w:p>
          <w:p w14:paraId="101D2EE3" w14:textId="77777777" w:rsidR="00870EF4" w:rsidRPr="00F213DE" w:rsidRDefault="00870EF4" w:rsidP="00870EF4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F213DE">
              <w:rPr>
                <w:sz w:val="18"/>
                <w:szCs w:val="18"/>
              </w:rPr>
              <w:t>Unpleasant</w:t>
            </w:r>
          </w:p>
          <w:p w14:paraId="4A9C78BB" w14:textId="77777777" w:rsidR="00870EF4" w:rsidRPr="00F213DE" w:rsidRDefault="00870EF4" w:rsidP="00870EF4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F213DE">
              <w:rPr>
                <w:sz w:val="18"/>
                <w:szCs w:val="18"/>
              </w:rPr>
              <w:t>Mixed</w:t>
            </w:r>
          </w:p>
          <w:p w14:paraId="37ABD22F" w14:textId="4F3B0985" w:rsidR="007F61C8" w:rsidRPr="00D42618" w:rsidRDefault="00870EF4" w:rsidP="00DE5655">
            <w:pPr>
              <w:pStyle w:val="ListParagraph"/>
              <w:numPr>
                <w:ilvl w:val="0"/>
                <w:numId w:val="15"/>
              </w:numPr>
            </w:pPr>
            <w:r w:rsidRPr="0055222B">
              <w:rPr>
                <w:sz w:val="18"/>
                <w:szCs w:val="18"/>
              </w:rPr>
              <w:t>Neutral</w:t>
            </w:r>
          </w:p>
          <w:p w14:paraId="22A44962" w14:textId="2743D7AA" w:rsidR="008B316A" w:rsidRDefault="008B316A" w:rsidP="008B31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4) Does being in your home environment put you at any risk to begin drinking? </w:t>
            </w:r>
            <w:r>
              <w:rPr>
                <w:sz w:val="18"/>
                <w:szCs w:val="18"/>
              </w:rPr>
              <w:br/>
              <w:t xml:space="preserve">*If no, then mark “No Risk.” </w:t>
            </w:r>
          </w:p>
          <w:p w14:paraId="139FF425" w14:textId="77777777" w:rsidR="008B316A" w:rsidRPr="00C66DFE" w:rsidRDefault="008B316A" w:rsidP="008B31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  <w:r w:rsidRPr="00C66DFE">
              <w:rPr>
                <w:sz w:val="18"/>
                <w:szCs w:val="18"/>
              </w:rPr>
              <w:t xml:space="preserve">If yes, </w:t>
            </w:r>
            <w:r>
              <w:rPr>
                <w:sz w:val="18"/>
                <w:szCs w:val="18"/>
              </w:rPr>
              <w:t>indicate if the risk is high, medium, or low</w:t>
            </w:r>
            <w:r w:rsidRPr="00C66DFE">
              <w:rPr>
                <w:sz w:val="18"/>
                <w:szCs w:val="18"/>
              </w:rPr>
              <w:t xml:space="preserve">. </w:t>
            </w:r>
          </w:p>
          <w:p w14:paraId="7A65E41D" w14:textId="77777777" w:rsidR="008B316A" w:rsidRPr="00F213DE" w:rsidRDefault="008B316A" w:rsidP="008B316A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  <w:p w14:paraId="31ED20FA" w14:textId="77777777" w:rsidR="008B316A" w:rsidRPr="00F213DE" w:rsidRDefault="008B316A" w:rsidP="008B316A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</w:t>
            </w:r>
          </w:p>
          <w:p w14:paraId="7116D4C9" w14:textId="77777777" w:rsidR="008B316A" w:rsidRPr="00F213DE" w:rsidRDefault="008B316A" w:rsidP="008B316A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  <w:p w14:paraId="13EE052E" w14:textId="26E91626" w:rsidR="008B316A" w:rsidRDefault="008B316A" w:rsidP="008B316A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F213DE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 Risk</w:t>
            </w:r>
          </w:p>
          <w:p w14:paraId="570379AF" w14:textId="56EAF7BA" w:rsidR="0055222B" w:rsidRDefault="0055222B" w:rsidP="0055222B">
            <w:pPr>
              <w:rPr>
                <w:b/>
                <w:sz w:val="22"/>
                <w:szCs w:val="22"/>
              </w:rPr>
            </w:pPr>
            <w:r w:rsidRPr="0055222B">
              <w:rPr>
                <w:b/>
                <w:sz w:val="22"/>
                <w:szCs w:val="22"/>
              </w:rPr>
              <w:t>Check the boxes below to indicate updates to Contacts and Locations, ask follow</w:t>
            </w:r>
            <w:r>
              <w:rPr>
                <w:b/>
                <w:sz w:val="22"/>
                <w:szCs w:val="22"/>
              </w:rPr>
              <w:t>-</w:t>
            </w:r>
            <w:r w:rsidRPr="0055222B">
              <w:rPr>
                <w:b/>
                <w:sz w:val="22"/>
                <w:szCs w:val="22"/>
              </w:rPr>
              <w:t>up questions</w:t>
            </w:r>
            <w:r>
              <w:rPr>
                <w:b/>
                <w:sz w:val="22"/>
                <w:szCs w:val="22"/>
              </w:rPr>
              <w:t>,</w:t>
            </w:r>
            <w:r w:rsidRPr="0055222B">
              <w:rPr>
                <w:b/>
                <w:sz w:val="22"/>
                <w:szCs w:val="22"/>
              </w:rPr>
              <w:t xml:space="preserve"> and attach updated forms to this cover sheet</w:t>
            </w:r>
          </w:p>
          <w:p w14:paraId="0F2E85B9" w14:textId="77777777" w:rsidR="0055222B" w:rsidRPr="0055222B" w:rsidRDefault="0055222B" w:rsidP="0055222B">
            <w:pPr>
              <w:rPr>
                <w:b/>
                <w:sz w:val="22"/>
                <w:szCs w:val="22"/>
              </w:rPr>
            </w:pPr>
            <w:bookmarkStart w:id="0" w:name="_GoBack"/>
            <w:bookmarkEnd w:id="0"/>
          </w:p>
          <w:p w14:paraId="2E2F3992" w14:textId="59D31DD0" w:rsidR="0055222B" w:rsidRPr="0055222B" w:rsidRDefault="0055222B" w:rsidP="0055222B">
            <w:pPr>
              <w:pStyle w:val="ListParagraph"/>
              <w:numPr>
                <w:ilvl w:val="0"/>
                <w:numId w:val="15"/>
              </w:numPr>
            </w:pPr>
            <w:r w:rsidRPr="0055222B">
              <w:t>Unreported Contacts</w:t>
            </w:r>
          </w:p>
          <w:p w14:paraId="3C37EB68" w14:textId="77777777" w:rsidR="0055222B" w:rsidRPr="0055222B" w:rsidRDefault="0055222B" w:rsidP="0055222B">
            <w:pPr>
              <w:pStyle w:val="ListParagraph"/>
            </w:pPr>
          </w:p>
          <w:p w14:paraId="2D33EDD6" w14:textId="30FDD59B" w:rsidR="0055222B" w:rsidRPr="0055222B" w:rsidRDefault="0055222B" w:rsidP="0055222B">
            <w:pPr>
              <w:pStyle w:val="ListParagraph"/>
              <w:numPr>
                <w:ilvl w:val="0"/>
                <w:numId w:val="15"/>
              </w:numPr>
            </w:pPr>
            <w:r w:rsidRPr="0055222B">
              <w:t>Unreported Locations</w:t>
            </w:r>
          </w:p>
          <w:p w14:paraId="3D6EB2CF" w14:textId="77777777" w:rsidR="00B41A26" w:rsidRDefault="00B41A26" w:rsidP="00AB2EBC"/>
          <w:p w14:paraId="3EDC8848" w14:textId="77777777" w:rsidR="007F61C8" w:rsidRDefault="007F61C8" w:rsidP="00AB2EBC"/>
          <w:p w14:paraId="18142C9D" w14:textId="77777777" w:rsidR="007F61C8" w:rsidRDefault="007F61C8" w:rsidP="00AB2EBC"/>
          <w:p w14:paraId="7A79D744" w14:textId="77777777" w:rsidR="007F61C8" w:rsidRDefault="007F61C8" w:rsidP="00AB2EBC"/>
          <w:p w14:paraId="53A4CD3D" w14:textId="59004592" w:rsidR="007F61C8" w:rsidRPr="00D87525" w:rsidRDefault="007F61C8" w:rsidP="00AB2EBC">
            <w:pPr>
              <w:rPr>
                <w:sz w:val="18"/>
                <w:szCs w:val="18"/>
              </w:rPr>
            </w:pPr>
          </w:p>
        </w:tc>
      </w:tr>
      <w:tr w:rsidR="009622B2" w:rsidRPr="004837B8" w14:paraId="141541F3" w14:textId="77777777" w:rsidTr="00E37898">
        <w:trPr>
          <w:cantSplit/>
          <w:trHeight w:val="70"/>
        </w:trPr>
        <w:tc>
          <w:tcPr>
            <w:tcW w:w="11519" w:type="dxa"/>
            <w:gridSpan w:val="3"/>
            <w:shd w:val="clear" w:color="auto" w:fill="404040" w:themeFill="text1" w:themeFillTint="BF"/>
            <w:vAlign w:val="center"/>
          </w:tcPr>
          <w:p w14:paraId="410C6897" w14:textId="3794EB58" w:rsidR="009622B2" w:rsidRPr="00AE4BB7" w:rsidRDefault="009622B2" w:rsidP="003016B6">
            <w:pPr>
              <w:pStyle w:val="Heading1"/>
              <w:rPr>
                <w:sz w:val="18"/>
                <w:szCs w:val="18"/>
                <w:u w:val="single"/>
              </w:rPr>
            </w:pPr>
          </w:p>
        </w:tc>
      </w:tr>
    </w:tbl>
    <w:p w14:paraId="18194EDE" w14:textId="77777777" w:rsidR="00235F43" w:rsidRPr="00AB5180" w:rsidRDefault="00235F43" w:rsidP="00FC5FCF">
      <w:pPr>
        <w:rPr>
          <w:b/>
          <w:sz w:val="20"/>
          <w:szCs w:val="20"/>
        </w:rPr>
      </w:pPr>
    </w:p>
    <w:sectPr w:rsidR="00235F43" w:rsidRPr="00AB5180" w:rsidSect="00165F09">
      <w:footerReference w:type="default" r:id="rId9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E1C2C" w14:textId="77777777" w:rsidR="00FA301E" w:rsidRDefault="00FA301E">
      <w:r>
        <w:separator/>
      </w:r>
    </w:p>
  </w:endnote>
  <w:endnote w:type="continuationSeparator" w:id="0">
    <w:p w14:paraId="0C28C600" w14:textId="77777777" w:rsidR="00FA301E" w:rsidRDefault="00FA3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2DD0F" w14:textId="608BE267" w:rsidR="00FA301E" w:rsidRDefault="00FA301E">
    <w:pPr>
      <w:pStyle w:val="Footer"/>
    </w:pPr>
    <w:r>
      <w:t>L</w:t>
    </w:r>
    <w:r w:rsidR="00CF05C4">
      <w:t>ast Update: 0</w:t>
    </w:r>
    <w:r w:rsidR="00FC5FCF">
      <w:t>2</w:t>
    </w:r>
    <w:r w:rsidR="00CF05C4">
      <w:t>/</w:t>
    </w:r>
    <w:r w:rsidR="00FC5FCF">
      <w:t>08</w:t>
    </w:r>
    <w:r>
      <w:t>/201</w:t>
    </w:r>
    <w:r w:rsidR="00FC5FCF">
      <w:t>8</w:t>
    </w:r>
  </w:p>
  <w:p w14:paraId="7C89353F" w14:textId="77777777" w:rsidR="00FA301E" w:rsidRDefault="00FA30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AAD75" w14:textId="77777777" w:rsidR="00FA301E" w:rsidRDefault="00FA301E">
      <w:r>
        <w:separator/>
      </w:r>
    </w:p>
  </w:footnote>
  <w:footnote w:type="continuationSeparator" w:id="0">
    <w:p w14:paraId="5CB14A3F" w14:textId="77777777" w:rsidR="00FA301E" w:rsidRDefault="00FA3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DEFD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5341F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2470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E20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005C1A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2256EE"/>
    <w:multiLevelType w:val="hybridMultilevel"/>
    <w:tmpl w:val="6B029678"/>
    <w:lvl w:ilvl="0" w:tplc="E11C8A3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514AC"/>
    <w:multiLevelType w:val="hybridMultilevel"/>
    <w:tmpl w:val="83A6F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07BD8"/>
    <w:multiLevelType w:val="hybridMultilevel"/>
    <w:tmpl w:val="7AD819FC"/>
    <w:lvl w:ilvl="0" w:tplc="E11C8A3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93BF5"/>
    <w:multiLevelType w:val="hybridMultilevel"/>
    <w:tmpl w:val="D6C6FC38"/>
    <w:lvl w:ilvl="0" w:tplc="E11C8A3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579BE"/>
    <w:multiLevelType w:val="hybridMultilevel"/>
    <w:tmpl w:val="781A138C"/>
    <w:lvl w:ilvl="0" w:tplc="E11C8A3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F5D8E"/>
    <w:multiLevelType w:val="hybridMultilevel"/>
    <w:tmpl w:val="813094EE"/>
    <w:lvl w:ilvl="0" w:tplc="E11C8A3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55465"/>
    <w:multiLevelType w:val="hybridMultilevel"/>
    <w:tmpl w:val="0A444F68"/>
    <w:lvl w:ilvl="0" w:tplc="E11C8A3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A77CD"/>
    <w:multiLevelType w:val="hybridMultilevel"/>
    <w:tmpl w:val="A89008C6"/>
    <w:lvl w:ilvl="0" w:tplc="E11C8A3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B9227B"/>
    <w:multiLevelType w:val="hybridMultilevel"/>
    <w:tmpl w:val="FA3EB700"/>
    <w:lvl w:ilvl="0" w:tplc="E11C8A3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D7917"/>
    <w:multiLevelType w:val="hybridMultilevel"/>
    <w:tmpl w:val="81C4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FE1DB0"/>
    <w:multiLevelType w:val="hybridMultilevel"/>
    <w:tmpl w:val="4A2E526C"/>
    <w:lvl w:ilvl="0" w:tplc="E11C8A30">
      <w:start w:val="1"/>
      <w:numFmt w:val="bullet"/>
      <w:lvlText w:val=""/>
      <w:lvlJc w:val="left"/>
      <w:pPr>
        <w:ind w:left="765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41CF57EF"/>
    <w:multiLevelType w:val="hybridMultilevel"/>
    <w:tmpl w:val="7B48D64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812FC"/>
    <w:multiLevelType w:val="hybridMultilevel"/>
    <w:tmpl w:val="92AC6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32514F"/>
    <w:multiLevelType w:val="hybridMultilevel"/>
    <w:tmpl w:val="C97E87C8"/>
    <w:lvl w:ilvl="0" w:tplc="E11C8A3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24A3B"/>
    <w:multiLevelType w:val="hybridMultilevel"/>
    <w:tmpl w:val="6C4ABE46"/>
    <w:lvl w:ilvl="0" w:tplc="9E8E465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0129D1"/>
    <w:multiLevelType w:val="hybridMultilevel"/>
    <w:tmpl w:val="EE8AC7D8"/>
    <w:lvl w:ilvl="0" w:tplc="E11C8A3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14"/>
  </w:num>
  <w:num w:numId="9">
    <w:abstractNumId w:val="20"/>
  </w:num>
  <w:num w:numId="10">
    <w:abstractNumId w:val="12"/>
  </w:num>
  <w:num w:numId="11">
    <w:abstractNumId w:val="9"/>
  </w:num>
  <w:num w:numId="12">
    <w:abstractNumId w:val="7"/>
  </w:num>
  <w:num w:numId="13">
    <w:abstractNumId w:val="19"/>
  </w:num>
  <w:num w:numId="14">
    <w:abstractNumId w:val="10"/>
  </w:num>
  <w:num w:numId="15">
    <w:abstractNumId w:val="18"/>
  </w:num>
  <w:num w:numId="16">
    <w:abstractNumId w:val="11"/>
  </w:num>
  <w:num w:numId="17">
    <w:abstractNumId w:val="13"/>
  </w:num>
  <w:num w:numId="18">
    <w:abstractNumId w:val="8"/>
  </w:num>
  <w:num w:numId="19">
    <w:abstractNumId w:val="15"/>
  </w:num>
  <w:num w:numId="20">
    <w:abstractNumId w:val="1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62C"/>
    <w:rsid w:val="000077BD"/>
    <w:rsid w:val="00011808"/>
    <w:rsid w:val="00011D30"/>
    <w:rsid w:val="000176EB"/>
    <w:rsid w:val="00017DD1"/>
    <w:rsid w:val="000242DF"/>
    <w:rsid w:val="00024A56"/>
    <w:rsid w:val="000332AD"/>
    <w:rsid w:val="00034513"/>
    <w:rsid w:val="00045C1F"/>
    <w:rsid w:val="0006216F"/>
    <w:rsid w:val="000706C2"/>
    <w:rsid w:val="00077117"/>
    <w:rsid w:val="000C0676"/>
    <w:rsid w:val="000C3395"/>
    <w:rsid w:val="000C34A6"/>
    <w:rsid w:val="000D2E64"/>
    <w:rsid w:val="000D4992"/>
    <w:rsid w:val="000E12A6"/>
    <w:rsid w:val="000E13C6"/>
    <w:rsid w:val="000E3B7D"/>
    <w:rsid w:val="000F59F0"/>
    <w:rsid w:val="00112ACA"/>
    <w:rsid w:val="001144B6"/>
    <w:rsid w:val="0011649E"/>
    <w:rsid w:val="00116E06"/>
    <w:rsid w:val="00131E42"/>
    <w:rsid w:val="00133C94"/>
    <w:rsid w:val="001352B9"/>
    <w:rsid w:val="00140B2E"/>
    <w:rsid w:val="00146A60"/>
    <w:rsid w:val="00152052"/>
    <w:rsid w:val="00153D74"/>
    <w:rsid w:val="00160BEC"/>
    <w:rsid w:val="0016303A"/>
    <w:rsid w:val="00165F09"/>
    <w:rsid w:val="00190F40"/>
    <w:rsid w:val="001A142A"/>
    <w:rsid w:val="001A711C"/>
    <w:rsid w:val="001A731A"/>
    <w:rsid w:val="001B0C7A"/>
    <w:rsid w:val="001B2C9D"/>
    <w:rsid w:val="001C50D4"/>
    <w:rsid w:val="001C674E"/>
    <w:rsid w:val="001C743C"/>
    <w:rsid w:val="001D693C"/>
    <w:rsid w:val="001E043A"/>
    <w:rsid w:val="001F1F15"/>
    <w:rsid w:val="001F7A95"/>
    <w:rsid w:val="002043EF"/>
    <w:rsid w:val="00214C7E"/>
    <w:rsid w:val="00224F6F"/>
    <w:rsid w:val="0023370F"/>
    <w:rsid w:val="00235F43"/>
    <w:rsid w:val="00240AF1"/>
    <w:rsid w:val="0024262D"/>
    <w:rsid w:val="0024648C"/>
    <w:rsid w:val="0024762C"/>
    <w:rsid w:val="002560DF"/>
    <w:rsid w:val="002602F0"/>
    <w:rsid w:val="00264C49"/>
    <w:rsid w:val="00265B7E"/>
    <w:rsid w:val="00274083"/>
    <w:rsid w:val="002A3EA6"/>
    <w:rsid w:val="002B154F"/>
    <w:rsid w:val="002C0936"/>
    <w:rsid w:val="002C4DE5"/>
    <w:rsid w:val="002C5CD8"/>
    <w:rsid w:val="002D0466"/>
    <w:rsid w:val="002D5916"/>
    <w:rsid w:val="002F146C"/>
    <w:rsid w:val="002F4FEE"/>
    <w:rsid w:val="002F7761"/>
    <w:rsid w:val="002F7854"/>
    <w:rsid w:val="003016B6"/>
    <w:rsid w:val="00306D15"/>
    <w:rsid w:val="003122BD"/>
    <w:rsid w:val="0032053B"/>
    <w:rsid w:val="00327853"/>
    <w:rsid w:val="00331755"/>
    <w:rsid w:val="00337991"/>
    <w:rsid w:val="0034445E"/>
    <w:rsid w:val="00347296"/>
    <w:rsid w:val="00347679"/>
    <w:rsid w:val="0035154D"/>
    <w:rsid w:val="00352E2B"/>
    <w:rsid w:val="00362435"/>
    <w:rsid w:val="00362C08"/>
    <w:rsid w:val="00365D4E"/>
    <w:rsid w:val="00366037"/>
    <w:rsid w:val="00373348"/>
    <w:rsid w:val="00384215"/>
    <w:rsid w:val="003922C2"/>
    <w:rsid w:val="003B2668"/>
    <w:rsid w:val="003C2D81"/>
    <w:rsid w:val="003D1DEE"/>
    <w:rsid w:val="003D3521"/>
    <w:rsid w:val="003E0E46"/>
    <w:rsid w:val="003E324B"/>
    <w:rsid w:val="003E3E57"/>
    <w:rsid w:val="003F2693"/>
    <w:rsid w:val="003F385C"/>
    <w:rsid w:val="003F732D"/>
    <w:rsid w:val="0041475B"/>
    <w:rsid w:val="00415F5F"/>
    <w:rsid w:val="0042038C"/>
    <w:rsid w:val="00425DED"/>
    <w:rsid w:val="00431EB8"/>
    <w:rsid w:val="004336C3"/>
    <w:rsid w:val="00437BAC"/>
    <w:rsid w:val="004410BE"/>
    <w:rsid w:val="00450CAB"/>
    <w:rsid w:val="00454F6F"/>
    <w:rsid w:val="00461DCB"/>
    <w:rsid w:val="004646C9"/>
    <w:rsid w:val="0046774C"/>
    <w:rsid w:val="00470EA6"/>
    <w:rsid w:val="004723F8"/>
    <w:rsid w:val="004754BC"/>
    <w:rsid w:val="004837B8"/>
    <w:rsid w:val="00491A66"/>
    <w:rsid w:val="004A6173"/>
    <w:rsid w:val="004B3739"/>
    <w:rsid w:val="004B7697"/>
    <w:rsid w:val="004C2511"/>
    <w:rsid w:val="004D0F20"/>
    <w:rsid w:val="004D3E13"/>
    <w:rsid w:val="004D64E0"/>
    <w:rsid w:val="004E0403"/>
    <w:rsid w:val="004E4ACE"/>
    <w:rsid w:val="004F32CF"/>
    <w:rsid w:val="004F4214"/>
    <w:rsid w:val="004F6B26"/>
    <w:rsid w:val="00500320"/>
    <w:rsid w:val="00512614"/>
    <w:rsid w:val="00514E5B"/>
    <w:rsid w:val="00532E88"/>
    <w:rsid w:val="005331EB"/>
    <w:rsid w:val="00533CAA"/>
    <w:rsid w:val="005360D4"/>
    <w:rsid w:val="00544F9C"/>
    <w:rsid w:val="0054754E"/>
    <w:rsid w:val="0055222B"/>
    <w:rsid w:val="0056338C"/>
    <w:rsid w:val="00574D31"/>
    <w:rsid w:val="00580B81"/>
    <w:rsid w:val="00580FA1"/>
    <w:rsid w:val="00584106"/>
    <w:rsid w:val="0059044C"/>
    <w:rsid w:val="0059759D"/>
    <w:rsid w:val="005A25E5"/>
    <w:rsid w:val="005B16F7"/>
    <w:rsid w:val="005B18F7"/>
    <w:rsid w:val="005D4280"/>
    <w:rsid w:val="005E1251"/>
    <w:rsid w:val="005E2AE6"/>
    <w:rsid w:val="005E6B1B"/>
    <w:rsid w:val="00602773"/>
    <w:rsid w:val="00606328"/>
    <w:rsid w:val="00610B70"/>
    <w:rsid w:val="00613158"/>
    <w:rsid w:val="00616D3A"/>
    <w:rsid w:val="00636237"/>
    <w:rsid w:val="006367BE"/>
    <w:rsid w:val="00640A4B"/>
    <w:rsid w:val="00652CC8"/>
    <w:rsid w:val="006638AD"/>
    <w:rsid w:val="00671993"/>
    <w:rsid w:val="00680E3C"/>
    <w:rsid w:val="00682713"/>
    <w:rsid w:val="00685F8F"/>
    <w:rsid w:val="00686CDC"/>
    <w:rsid w:val="006931AF"/>
    <w:rsid w:val="0069620A"/>
    <w:rsid w:val="006A14FF"/>
    <w:rsid w:val="006B32D9"/>
    <w:rsid w:val="006E3E12"/>
    <w:rsid w:val="006E449F"/>
    <w:rsid w:val="006E4E3E"/>
    <w:rsid w:val="0070174A"/>
    <w:rsid w:val="00722DE8"/>
    <w:rsid w:val="007256B0"/>
    <w:rsid w:val="00733AC6"/>
    <w:rsid w:val="007344B3"/>
    <w:rsid w:val="007403CF"/>
    <w:rsid w:val="00742AE5"/>
    <w:rsid w:val="007517FF"/>
    <w:rsid w:val="0076738D"/>
    <w:rsid w:val="00770EEA"/>
    <w:rsid w:val="00776D79"/>
    <w:rsid w:val="00785C55"/>
    <w:rsid w:val="007962C7"/>
    <w:rsid w:val="007965A7"/>
    <w:rsid w:val="007A04AF"/>
    <w:rsid w:val="007A70E8"/>
    <w:rsid w:val="007C12F1"/>
    <w:rsid w:val="007D4A19"/>
    <w:rsid w:val="007E17A0"/>
    <w:rsid w:val="007E3D81"/>
    <w:rsid w:val="007F5699"/>
    <w:rsid w:val="007F61C8"/>
    <w:rsid w:val="008013C7"/>
    <w:rsid w:val="0080402F"/>
    <w:rsid w:val="00806038"/>
    <w:rsid w:val="00812CCA"/>
    <w:rsid w:val="008161B7"/>
    <w:rsid w:val="008253FD"/>
    <w:rsid w:val="0082685C"/>
    <w:rsid w:val="00832D51"/>
    <w:rsid w:val="008429F0"/>
    <w:rsid w:val="00842C3D"/>
    <w:rsid w:val="00847E3C"/>
    <w:rsid w:val="00854A35"/>
    <w:rsid w:val="0086573D"/>
    <w:rsid w:val="008658E6"/>
    <w:rsid w:val="00870EF4"/>
    <w:rsid w:val="0087180C"/>
    <w:rsid w:val="00872FB6"/>
    <w:rsid w:val="00876810"/>
    <w:rsid w:val="0088460C"/>
    <w:rsid w:val="00884CA6"/>
    <w:rsid w:val="00884E5C"/>
    <w:rsid w:val="00887861"/>
    <w:rsid w:val="008926CA"/>
    <w:rsid w:val="00895FA5"/>
    <w:rsid w:val="008B316A"/>
    <w:rsid w:val="008B5CA4"/>
    <w:rsid w:val="008D298C"/>
    <w:rsid w:val="008D4F83"/>
    <w:rsid w:val="008E3225"/>
    <w:rsid w:val="008E53F4"/>
    <w:rsid w:val="008E6150"/>
    <w:rsid w:val="008F71C4"/>
    <w:rsid w:val="00900DD9"/>
    <w:rsid w:val="009147AC"/>
    <w:rsid w:val="0092570F"/>
    <w:rsid w:val="00927668"/>
    <w:rsid w:val="00932D09"/>
    <w:rsid w:val="00940AA8"/>
    <w:rsid w:val="0094129D"/>
    <w:rsid w:val="00943AE5"/>
    <w:rsid w:val="00954919"/>
    <w:rsid w:val="00957803"/>
    <w:rsid w:val="009622B2"/>
    <w:rsid w:val="00967859"/>
    <w:rsid w:val="009700C3"/>
    <w:rsid w:val="00980430"/>
    <w:rsid w:val="009A1251"/>
    <w:rsid w:val="009A33E0"/>
    <w:rsid w:val="009A6F1D"/>
    <w:rsid w:val="009B353A"/>
    <w:rsid w:val="009C1063"/>
    <w:rsid w:val="009C707A"/>
    <w:rsid w:val="009C77BB"/>
    <w:rsid w:val="009D548A"/>
    <w:rsid w:val="009E03B5"/>
    <w:rsid w:val="009E0C84"/>
    <w:rsid w:val="009E22FD"/>
    <w:rsid w:val="009E2A0F"/>
    <w:rsid w:val="009E373F"/>
    <w:rsid w:val="009F58BB"/>
    <w:rsid w:val="009F70B6"/>
    <w:rsid w:val="009F78DE"/>
    <w:rsid w:val="00A00689"/>
    <w:rsid w:val="00A0253D"/>
    <w:rsid w:val="00A13B1B"/>
    <w:rsid w:val="00A16163"/>
    <w:rsid w:val="00A34C23"/>
    <w:rsid w:val="00A41C16"/>
    <w:rsid w:val="00A41E64"/>
    <w:rsid w:val="00A421E7"/>
    <w:rsid w:val="00A42D06"/>
    <w:rsid w:val="00A4373B"/>
    <w:rsid w:val="00A46818"/>
    <w:rsid w:val="00A7263A"/>
    <w:rsid w:val="00A72A48"/>
    <w:rsid w:val="00A80DE5"/>
    <w:rsid w:val="00A95ADF"/>
    <w:rsid w:val="00A9610C"/>
    <w:rsid w:val="00A97880"/>
    <w:rsid w:val="00AA1679"/>
    <w:rsid w:val="00AA28D5"/>
    <w:rsid w:val="00AA7B9C"/>
    <w:rsid w:val="00AB117F"/>
    <w:rsid w:val="00AB2EBC"/>
    <w:rsid w:val="00AB5180"/>
    <w:rsid w:val="00AC602B"/>
    <w:rsid w:val="00AE1F72"/>
    <w:rsid w:val="00AE4BB7"/>
    <w:rsid w:val="00B01F1A"/>
    <w:rsid w:val="00B04903"/>
    <w:rsid w:val="00B12202"/>
    <w:rsid w:val="00B12708"/>
    <w:rsid w:val="00B23BE2"/>
    <w:rsid w:val="00B27254"/>
    <w:rsid w:val="00B331D4"/>
    <w:rsid w:val="00B37FA3"/>
    <w:rsid w:val="00B41A26"/>
    <w:rsid w:val="00B41C69"/>
    <w:rsid w:val="00B531C4"/>
    <w:rsid w:val="00B532E6"/>
    <w:rsid w:val="00B80234"/>
    <w:rsid w:val="00B95C97"/>
    <w:rsid w:val="00B96312"/>
    <w:rsid w:val="00B96D9F"/>
    <w:rsid w:val="00BB04EC"/>
    <w:rsid w:val="00BB3A68"/>
    <w:rsid w:val="00BC5BC1"/>
    <w:rsid w:val="00BD29A8"/>
    <w:rsid w:val="00BD4632"/>
    <w:rsid w:val="00BD50D9"/>
    <w:rsid w:val="00BE09D6"/>
    <w:rsid w:val="00BF1ED8"/>
    <w:rsid w:val="00BF24A7"/>
    <w:rsid w:val="00BF7CA5"/>
    <w:rsid w:val="00C041BD"/>
    <w:rsid w:val="00C10FF1"/>
    <w:rsid w:val="00C30E55"/>
    <w:rsid w:val="00C35D2A"/>
    <w:rsid w:val="00C5090B"/>
    <w:rsid w:val="00C54B25"/>
    <w:rsid w:val="00C54DCA"/>
    <w:rsid w:val="00C55F6A"/>
    <w:rsid w:val="00C63324"/>
    <w:rsid w:val="00C6530F"/>
    <w:rsid w:val="00C66DFE"/>
    <w:rsid w:val="00C67254"/>
    <w:rsid w:val="00C71498"/>
    <w:rsid w:val="00C81188"/>
    <w:rsid w:val="00C91BA3"/>
    <w:rsid w:val="00C95E0B"/>
    <w:rsid w:val="00CA20BD"/>
    <w:rsid w:val="00CA6887"/>
    <w:rsid w:val="00CB58AF"/>
    <w:rsid w:val="00CB5E53"/>
    <w:rsid w:val="00CC4784"/>
    <w:rsid w:val="00CC6A22"/>
    <w:rsid w:val="00CC7CB7"/>
    <w:rsid w:val="00CC7D5F"/>
    <w:rsid w:val="00CD0AD0"/>
    <w:rsid w:val="00CD3B96"/>
    <w:rsid w:val="00CE368E"/>
    <w:rsid w:val="00CF05C4"/>
    <w:rsid w:val="00CF635A"/>
    <w:rsid w:val="00D02133"/>
    <w:rsid w:val="00D057C6"/>
    <w:rsid w:val="00D14677"/>
    <w:rsid w:val="00D200DF"/>
    <w:rsid w:val="00D21FCD"/>
    <w:rsid w:val="00D2253E"/>
    <w:rsid w:val="00D272BF"/>
    <w:rsid w:val="00D274D8"/>
    <w:rsid w:val="00D34CBE"/>
    <w:rsid w:val="00D42618"/>
    <w:rsid w:val="00D4495E"/>
    <w:rsid w:val="00D461ED"/>
    <w:rsid w:val="00D47A4A"/>
    <w:rsid w:val="00D53D61"/>
    <w:rsid w:val="00D55EDD"/>
    <w:rsid w:val="00D56C11"/>
    <w:rsid w:val="00D66A94"/>
    <w:rsid w:val="00D87525"/>
    <w:rsid w:val="00D921C7"/>
    <w:rsid w:val="00D92A16"/>
    <w:rsid w:val="00D92B00"/>
    <w:rsid w:val="00DA42A5"/>
    <w:rsid w:val="00DA5F94"/>
    <w:rsid w:val="00DB2381"/>
    <w:rsid w:val="00DB26E4"/>
    <w:rsid w:val="00DC0141"/>
    <w:rsid w:val="00DC25D4"/>
    <w:rsid w:val="00DD5AAB"/>
    <w:rsid w:val="00DD5E94"/>
    <w:rsid w:val="00DF1BA0"/>
    <w:rsid w:val="00DF2221"/>
    <w:rsid w:val="00DF6D6F"/>
    <w:rsid w:val="00E03AEE"/>
    <w:rsid w:val="00E112B4"/>
    <w:rsid w:val="00E11BE1"/>
    <w:rsid w:val="00E11CBF"/>
    <w:rsid w:val="00E126A5"/>
    <w:rsid w:val="00E1381A"/>
    <w:rsid w:val="00E164C0"/>
    <w:rsid w:val="00E16899"/>
    <w:rsid w:val="00E30345"/>
    <w:rsid w:val="00E30426"/>
    <w:rsid w:val="00E3336C"/>
    <w:rsid w:val="00E33DC8"/>
    <w:rsid w:val="00E36AFA"/>
    <w:rsid w:val="00E37898"/>
    <w:rsid w:val="00E416E9"/>
    <w:rsid w:val="00E514F3"/>
    <w:rsid w:val="00E62810"/>
    <w:rsid w:val="00E630EB"/>
    <w:rsid w:val="00E646B5"/>
    <w:rsid w:val="00E72C4C"/>
    <w:rsid w:val="00E73AE8"/>
    <w:rsid w:val="00E75AE6"/>
    <w:rsid w:val="00E80215"/>
    <w:rsid w:val="00E83451"/>
    <w:rsid w:val="00E84EE9"/>
    <w:rsid w:val="00E902D9"/>
    <w:rsid w:val="00EB273C"/>
    <w:rsid w:val="00EB52A5"/>
    <w:rsid w:val="00EC6544"/>
    <w:rsid w:val="00EC655E"/>
    <w:rsid w:val="00ED7E6C"/>
    <w:rsid w:val="00EE33CA"/>
    <w:rsid w:val="00EF15AE"/>
    <w:rsid w:val="00F04B9B"/>
    <w:rsid w:val="00F0626A"/>
    <w:rsid w:val="00F149CC"/>
    <w:rsid w:val="00F213DE"/>
    <w:rsid w:val="00F239F5"/>
    <w:rsid w:val="00F362B9"/>
    <w:rsid w:val="00F46364"/>
    <w:rsid w:val="00F500E0"/>
    <w:rsid w:val="00F529A9"/>
    <w:rsid w:val="00F56D53"/>
    <w:rsid w:val="00F65F55"/>
    <w:rsid w:val="00F74AAD"/>
    <w:rsid w:val="00F752FD"/>
    <w:rsid w:val="00F80DA4"/>
    <w:rsid w:val="00F8657C"/>
    <w:rsid w:val="00F940D2"/>
    <w:rsid w:val="00FA13D2"/>
    <w:rsid w:val="00FA301E"/>
    <w:rsid w:val="00FA56D1"/>
    <w:rsid w:val="00FC5FCF"/>
    <w:rsid w:val="00FD7A33"/>
    <w:rsid w:val="00FE2BA0"/>
    <w:rsid w:val="00FE55B6"/>
    <w:rsid w:val="00FF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3EDA41"/>
  <w15:docId w15:val="{5C9A913A-5AFD-45C4-940C-9B8423A9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B2EBC"/>
    <w:pPr>
      <w:spacing w:before="40" w:after="40"/>
    </w:pPr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qFormat/>
    <w:rsid w:val="00AB2EBC"/>
    <w:pPr>
      <w:outlineLvl w:val="0"/>
    </w:pPr>
    <w:rPr>
      <w:rFonts w:asciiTheme="majorHAnsi" w:hAnsiTheme="majorHAnsi"/>
      <w:b/>
      <w:bCs/>
      <w:color w:val="FFFFFF" w:themeColor="background1"/>
      <w:spacing w:val="10"/>
      <w:sz w:val="20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58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AB2EBC"/>
    <w:pPr>
      <w:spacing w:after="100"/>
      <w:jc w:val="center"/>
    </w:pPr>
    <w:rPr>
      <w:rFonts w:asciiTheme="majorHAnsi" w:hAnsiTheme="majorHAnsi" w:cs="Arial"/>
      <w:b/>
      <w:color w:val="262626" w:themeColor="text1" w:themeTint="D9"/>
      <w:sz w:val="32"/>
      <w:szCs w:val="36"/>
    </w:rPr>
  </w:style>
  <w:style w:type="character" w:styleId="PlaceholderText">
    <w:name w:val="Placeholder Text"/>
    <w:basedOn w:val="DefaultParagraphFont"/>
    <w:uiPriority w:val="99"/>
    <w:semiHidden/>
    <w:rsid w:val="0024262D"/>
    <w:rPr>
      <w:color w:val="808080"/>
    </w:rPr>
  </w:style>
  <w:style w:type="paragraph" w:styleId="ListParagraph">
    <w:name w:val="List Paragraph"/>
    <w:basedOn w:val="Normal"/>
    <w:uiPriority w:val="34"/>
    <w:qFormat/>
    <w:rsid w:val="007403CF"/>
    <w:pPr>
      <w:spacing w:before="0" w:after="160" w:line="259" w:lineRule="auto"/>
      <w:ind w:left="720"/>
      <w:contextualSpacing/>
    </w:pPr>
    <w:rPr>
      <w:rFonts w:eastAsia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DD5E9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D5E9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333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33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3336C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333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3336C"/>
    <w:rPr>
      <w:rFonts w:asciiTheme="minorHAnsi" w:hAnsiTheme="minorHAnsi"/>
      <w:b/>
      <w:bCs/>
    </w:rPr>
  </w:style>
  <w:style w:type="paragraph" w:styleId="Header">
    <w:name w:val="header"/>
    <w:basedOn w:val="Normal"/>
    <w:link w:val="HeaderChar"/>
    <w:unhideWhenUsed/>
    <w:rsid w:val="0086573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86573D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iPriority w:val="99"/>
    <w:unhideWhenUsed/>
    <w:rsid w:val="0086573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6573D"/>
    <w:rPr>
      <w:rFonts w:asciiTheme="minorHAnsi" w:hAnsiTheme="minorHAnsi"/>
      <w:sz w:val="16"/>
      <w:szCs w:val="24"/>
    </w:rPr>
  </w:style>
  <w:style w:type="paragraph" w:styleId="Revision">
    <w:name w:val="Revision"/>
    <w:hidden/>
    <w:uiPriority w:val="99"/>
    <w:semiHidden/>
    <w:rsid w:val="004F6B26"/>
    <w:rPr>
      <w:rFonts w:asciiTheme="minorHAnsi" w:hAnsiTheme="minorHAns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sonhurwi\AppData\Roaming\Microsoft\Templates\Rental%20applic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962B2-7AA2-45D3-9E7A-30ADA60602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3CA51-AC3E-4744-9F17-ED69A445F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Rental application</Template>
  <TotalTime>16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Rental application</vt:lpstr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Rental application</dc:title>
  <dc:creator>johnsonhurwi</dc:creator>
  <cp:keywords/>
  <cp:lastModifiedBy>Jill Nagler</cp:lastModifiedBy>
  <cp:revision>4</cp:revision>
  <cp:lastPrinted>2017-07-24T18:55:00Z</cp:lastPrinted>
  <dcterms:created xsi:type="dcterms:W3CDTF">2018-02-08T22:21:00Z</dcterms:created>
  <dcterms:modified xsi:type="dcterms:W3CDTF">2018-02-08T22:37:00Z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TC010014421033</vt:lpwstr>
  </property>
</Properties>
</file>