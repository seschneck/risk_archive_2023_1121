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6EDD8" w14:textId="3C140136" w:rsidR="007F5699" w:rsidRDefault="00450CAB" w:rsidP="00450CAB">
      <w:pPr>
        <w:pStyle w:val="Title"/>
        <w:rPr>
          <w:sz w:val="28"/>
          <w:szCs w:val="28"/>
          <w:u w:val="single"/>
        </w:rPr>
      </w:pPr>
      <w:r>
        <w:rPr>
          <w:sz w:val="28"/>
          <w:szCs w:val="28"/>
          <w:u w:val="single"/>
        </w:rPr>
        <w:t>RISK Interview-Updates</w:t>
      </w:r>
    </w:p>
    <w:p w14:paraId="0E04739D" w14:textId="77777777" w:rsidR="00870EF4" w:rsidRPr="00AE4BB7" w:rsidRDefault="00870EF4" w:rsidP="00133C94">
      <w:pPr>
        <w:pStyle w:val="Title"/>
        <w:rPr>
          <w:sz w:val="18"/>
          <w:szCs w:val="18"/>
          <w:u w:val="single"/>
        </w:rPr>
      </w:pPr>
    </w:p>
    <w:tbl>
      <w:tblPr>
        <w:tblStyle w:val="TableGrid"/>
        <w:tblW w:w="5338" w:type="pct"/>
        <w:tblInd w:w="-365" w:type="dxa"/>
        <w:tblCellMar>
          <w:left w:w="115" w:type="dxa"/>
          <w:right w:w="115" w:type="dxa"/>
        </w:tblCellMar>
        <w:tblLook w:val="01E0" w:firstRow="1" w:lastRow="1" w:firstColumn="1" w:lastColumn="1" w:noHBand="0" w:noVBand="0"/>
      </w:tblPr>
      <w:tblGrid>
        <w:gridCol w:w="4142"/>
        <w:gridCol w:w="3508"/>
        <w:gridCol w:w="3869"/>
      </w:tblGrid>
      <w:tr w:rsidR="00C81188" w:rsidRPr="004837B8" w14:paraId="78F7E445" w14:textId="77777777" w:rsidTr="00E37898">
        <w:trPr>
          <w:cantSplit/>
          <w:trHeight w:hRule="exact" w:val="657"/>
        </w:trPr>
        <w:tc>
          <w:tcPr>
            <w:tcW w:w="11519" w:type="dxa"/>
            <w:gridSpan w:val="3"/>
            <w:shd w:val="clear" w:color="auto" w:fill="404040" w:themeFill="text1" w:themeFillTint="BF"/>
            <w:vAlign w:val="center"/>
          </w:tcPr>
          <w:p w14:paraId="2D5A36DF" w14:textId="034217AA" w:rsidR="00C81188" w:rsidRPr="009147AC" w:rsidRDefault="0024762C" w:rsidP="003016B6">
            <w:pPr>
              <w:pStyle w:val="Heading1"/>
              <w:rPr>
                <w:szCs w:val="20"/>
                <w:u w:val="single"/>
              </w:rPr>
            </w:pPr>
            <w:r w:rsidRPr="009147AC">
              <w:rPr>
                <w:szCs w:val="20"/>
                <w:u w:val="single"/>
              </w:rPr>
              <w:t>P</w:t>
            </w:r>
            <w:r w:rsidR="007C12F1">
              <w:rPr>
                <w:szCs w:val="20"/>
                <w:u w:val="single"/>
              </w:rPr>
              <w:t>ARTICIPANT INFORMATION</w:t>
            </w:r>
            <w:r w:rsidRPr="009147AC">
              <w:rPr>
                <w:szCs w:val="20"/>
                <w:u w:val="single"/>
              </w:rPr>
              <w:t xml:space="preserve"> </w:t>
            </w:r>
          </w:p>
        </w:tc>
      </w:tr>
      <w:tr w:rsidR="0024648C" w:rsidRPr="004837B8" w14:paraId="4C99CD95" w14:textId="77777777" w:rsidTr="00E37898">
        <w:trPr>
          <w:cantSplit/>
          <w:trHeight w:val="602"/>
        </w:trPr>
        <w:tc>
          <w:tcPr>
            <w:tcW w:w="11519" w:type="dxa"/>
            <w:gridSpan w:val="3"/>
            <w:tcBorders>
              <w:bottom w:val="single" w:sz="4" w:space="0" w:color="auto"/>
            </w:tcBorders>
            <w:vAlign w:val="center"/>
          </w:tcPr>
          <w:p w14:paraId="04D0780A" w14:textId="74ACBBDB" w:rsidR="00B41A26" w:rsidRPr="00D87525" w:rsidRDefault="0024762C" w:rsidP="00AB2EBC">
            <w:pPr>
              <w:rPr>
                <w:sz w:val="18"/>
                <w:szCs w:val="18"/>
              </w:rPr>
            </w:pPr>
            <w:r w:rsidRPr="00D87525">
              <w:rPr>
                <w:sz w:val="18"/>
                <w:szCs w:val="18"/>
              </w:rPr>
              <w:t>Sub ID:</w:t>
            </w:r>
            <w:r w:rsidR="007F61C8">
              <w:rPr>
                <w:sz w:val="18"/>
                <w:szCs w:val="18"/>
              </w:rPr>
              <w:br/>
            </w:r>
            <w:r w:rsidR="007F61C8">
              <w:rPr>
                <w:sz w:val="18"/>
                <w:szCs w:val="18"/>
              </w:rPr>
              <w:br/>
              <w:t xml:space="preserve">Interview Time: </w:t>
            </w:r>
            <w:r w:rsidR="0094129D">
              <w:rPr>
                <w:sz w:val="18"/>
                <w:szCs w:val="18"/>
              </w:rPr>
              <w:t xml:space="preserve">                                                                                                                  Interviewer/Staff: </w:t>
            </w:r>
          </w:p>
        </w:tc>
      </w:tr>
      <w:tr w:rsidR="00C81188" w:rsidRPr="004837B8" w14:paraId="4F43A509" w14:textId="77777777" w:rsidTr="00E37898">
        <w:trPr>
          <w:cantSplit/>
          <w:trHeight w:val="22"/>
        </w:trPr>
        <w:tc>
          <w:tcPr>
            <w:tcW w:w="4142" w:type="dxa"/>
            <w:shd w:val="clear" w:color="auto" w:fill="auto"/>
            <w:vAlign w:val="center"/>
          </w:tcPr>
          <w:p w14:paraId="43709E93" w14:textId="77777777" w:rsidR="00C81188" w:rsidRPr="00D87525" w:rsidRDefault="0024762C" w:rsidP="00AB2EBC">
            <w:pPr>
              <w:rPr>
                <w:sz w:val="18"/>
                <w:szCs w:val="18"/>
              </w:rPr>
            </w:pPr>
            <w:r w:rsidRPr="00D87525">
              <w:rPr>
                <w:sz w:val="18"/>
                <w:szCs w:val="18"/>
              </w:rPr>
              <w:t xml:space="preserve">Today’s Date: </w:t>
            </w:r>
          </w:p>
          <w:p w14:paraId="52805840" w14:textId="77777777" w:rsidR="00B41A26" w:rsidRPr="00D87525" w:rsidRDefault="00B41A26" w:rsidP="00AB2EBC">
            <w:pPr>
              <w:rPr>
                <w:sz w:val="18"/>
                <w:szCs w:val="18"/>
              </w:rPr>
            </w:pPr>
          </w:p>
        </w:tc>
        <w:tc>
          <w:tcPr>
            <w:tcW w:w="3508" w:type="dxa"/>
            <w:shd w:val="clear" w:color="auto" w:fill="auto"/>
            <w:vAlign w:val="center"/>
          </w:tcPr>
          <w:p w14:paraId="20C669D7" w14:textId="77777777" w:rsidR="00C81188" w:rsidRPr="00D87525" w:rsidRDefault="0024762C" w:rsidP="00AB2EBC">
            <w:pPr>
              <w:rPr>
                <w:sz w:val="18"/>
                <w:szCs w:val="18"/>
              </w:rPr>
            </w:pPr>
            <w:r w:rsidRPr="00D87525">
              <w:rPr>
                <w:sz w:val="18"/>
                <w:szCs w:val="18"/>
              </w:rPr>
              <w:t xml:space="preserve">Mobile Number: </w:t>
            </w:r>
          </w:p>
          <w:p w14:paraId="76D727BB" w14:textId="77777777" w:rsidR="00B41A26" w:rsidRPr="00D87525" w:rsidRDefault="00B41A26" w:rsidP="00AB2EBC">
            <w:pPr>
              <w:rPr>
                <w:sz w:val="18"/>
                <w:szCs w:val="18"/>
              </w:rPr>
            </w:pPr>
          </w:p>
        </w:tc>
        <w:tc>
          <w:tcPr>
            <w:tcW w:w="3869" w:type="dxa"/>
            <w:shd w:val="clear" w:color="auto" w:fill="auto"/>
            <w:vAlign w:val="center"/>
          </w:tcPr>
          <w:p w14:paraId="371C2DD7" w14:textId="10E65358" w:rsidR="00C81188" w:rsidRPr="00D87525" w:rsidRDefault="0024262D" w:rsidP="00AB2EBC">
            <w:pPr>
              <w:rPr>
                <w:sz w:val="18"/>
                <w:szCs w:val="18"/>
              </w:rPr>
            </w:pPr>
            <w:r w:rsidRPr="00D87525">
              <w:rPr>
                <w:sz w:val="18"/>
                <w:szCs w:val="18"/>
              </w:rPr>
              <w:t>Interview Type</w:t>
            </w:r>
            <w:r w:rsidR="0024762C" w:rsidRPr="00D87525">
              <w:rPr>
                <w:sz w:val="18"/>
                <w:szCs w:val="18"/>
              </w:rPr>
              <w:t xml:space="preserve">: </w:t>
            </w:r>
          </w:p>
          <w:p w14:paraId="4F176327" w14:textId="3E5C1D53" w:rsidR="00B41A26" w:rsidRPr="00D87525" w:rsidRDefault="00610B70" w:rsidP="00AB2EBC">
            <w:pPr>
              <w:rPr>
                <w:sz w:val="18"/>
                <w:szCs w:val="18"/>
              </w:rPr>
            </w:pPr>
            <w:sdt>
              <w:sdtPr>
                <w:rPr>
                  <w:sz w:val="18"/>
                  <w:szCs w:val="18"/>
                </w:rPr>
                <w:id w:val="170996657"/>
                <w14:checkbox>
                  <w14:checked w14:val="0"/>
                  <w14:checkedState w14:val="2612" w14:font="MS Gothic"/>
                  <w14:uncheckedState w14:val="2610" w14:font="MS Gothic"/>
                </w14:checkbox>
              </w:sdtPr>
              <w:sdtEndPr/>
              <w:sdtContent>
                <w:r w:rsidR="00C6530F" w:rsidRPr="00D87525">
                  <w:rPr>
                    <w:rFonts w:ascii="MS Gothic" w:eastAsia="MS Gothic" w:hAnsi="MS Gothic"/>
                    <w:sz w:val="18"/>
                    <w:szCs w:val="18"/>
                  </w:rPr>
                  <w:t>☐</w:t>
                </w:r>
              </w:sdtContent>
            </w:sdt>
            <w:r w:rsidR="00C6530F" w:rsidRPr="00D87525">
              <w:rPr>
                <w:sz w:val="18"/>
                <w:szCs w:val="18"/>
              </w:rPr>
              <w:t xml:space="preserve"> Follow-up 1   </w:t>
            </w:r>
            <w:sdt>
              <w:sdtPr>
                <w:rPr>
                  <w:sz w:val="18"/>
                  <w:szCs w:val="18"/>
                </w:rPr>
                <w:id w:val="1385067697"/>
                <w14:checkbox>
                  <w14:checked w14:val="0"/>
                  <w14:checkedState w14:val="2612" w14:font="MS Gothic"/>
                  <w14:uncheckedState w14:val="2610" w14:font="MS Gothic"/>
                </w14:checkbox>
              </w:sdtPr>
              <w:sdtEndPr/>
              <w:sdtContent>
                <w:r w:rsidR="00C6530F" w:rsidRPr="00D87525">
                  <w:rPr>
                    <w:rFonts w:ascii="MS Gothic" w:eastAsia="MS Gothic" w:hAnsi="MS Gothic"/>
                    <w:sz w:val="18"/>
                    <w:szCs w:val="18"/>
                  </w:rPr>
                  <w:t>☐</w:t>
                </w:r>
              </w:sdtContent>
            </w:sdt>
            <w:r w:rsidR="00C6530F" w:rsidRPr="00D87525">
              <w:rPr>
                <w:sz w:val="18"/>
                <w:szCs w:val="18"/>
              </w:rPr>
              <w:t xml:space="preserve"> Follow-up 2</w:t>
            </w:r>
          </w:p>
        </w:tc>
      </w:tr>
      <w:tr w:rsidR="00C81188" w:rsidRPr="004837B8" w14:paraId="74627DE4" w14:textId="77777777" w:rsidTr="00E37898">
        <w:trPr>
          <w:cantSplit/>
          <w:trHeight w:val="22"/>
        </w:trPr>
        <w:tc>
          <w:tcPr>
            <w:tcW w:w="11519" w:type="dxa"/>
            <w:gridSpan w:val="3"/>
            <w:tcBorders>
              <w:bottom w:val="single" w:sz="4" w:space="0" w:color="auto"/>
            </w:tcBorders>
            <w:vAlign w:val="center"/>
          </w:tcPr>
          <w:p w14:paraId="5B954B88" w14:textId="05A0E970" w:rsidR="00E37898" w:rsidRDefault="00CF05C4" w:rsidP="00F56D53">
            <w:pPr>
              <w:rPr>
                <w:sz w:val="18"/>
                <w:szCs w:val="18"/>
              </w:rPr>
            </w:pPr>
            <w:r>
              <w:rPr>
                <w:sz w:val="18"/>
                <w:szCs w:val="18"/>
              </w:rPr>
              <w:t xml:space="preserve">Has the participant’s </w:t>
            </w:r>
            <w:r w:rsidR="00E37898">
              <w:rPr>
                <w:sz w:val="18"/>
                <w:szCs w:val="18"/>
              </w:rPr>
              <w:t>residence</w:t>
            </w:r>
            <w:r>
              <w:rPr>
                <w:sz w:val="18"/>
                <w:szCs w:val="18"/>
              </w:rPr>
              <w:t xml:space="preserve"> changed since their last study visit</w:t>
            </w:r>
            <w:r w:rsidR="00E37898">
              <w:rPr>
                <w:sz w:val="18"/>
                <w:szCs w:val="18"/>
              </w:rPr>
              <w:t>?</w:t>
            </w:r>
          </w:p>
          <w:p w14:paraId="67450EBE" w14:textId="10406B3C" w:rsidR="00E37898" w:rsidRDefault="00E37898" w:rsidP="00E37898">
            <w:pPr>
              <w:pStyle w:val="ListParagraph"/>
              <w:numPr>
                <w:ilvl w:val="0"/>
                <w:numId w:val="19"/>
              </w:numPr>
              <w:rPr>
                <w:sz w:val="18"/>
                <w:szCs w:val="18"/>
              </w:rPr>
            </w:pPr>
            <w:r>
              <w:rPr>
                <w:sz w:val="18"/>
                <w:szCs w:val="18"/>
              </w:rPr>
              <w:t>Yes-Complete information below</w:t>
            </w:r>
          </w:p>
          <w:p w14:paraId="5F536E8E" w14:textId="6B3D83B9" w:rsidR="00E37898" w:rsidRDefault="00E37898" w:rsidP="00E37898">
            <w:pPr>
              <w:pStyle w:val="ListParagraph"/>
              <w:numPr>
                <w:ilvl w:val="0"/>
                <w:numId w:val="19"/>
              </w:numPr>
              <w:rPr>
                <w:sz w:val="18"/>
                <w:szCs w:val="18"/>
              </w:rPr>
            </w:pPr>
            <w:r>
              <w:rPr>
                <w:sz w:val="18"/>
                <w:szCs w:val="18"/>
              </w:rPr>
              <w:t>No-Continue to next page</w:t>
            </w:r>
            <w:r w:rsidR="00306D15">
              <w:rPr>
                <w:sz w:val="18"/>
                <w:szCs w:val="18"/>
              </w:rPr>
              <w:t xml:space="preserve"> (RISKY LOCATIONS)</w:t>
            </w:r>
          </w:p>
          <w:p w14:paraId="7E7846E7" w14:textId="77777777" w:rsidR="00E37898" w:rsidRDefault="00E37898" w:rsidP="00F56D53">
            <w:pPr>
              <w:rPr>
                <w:sz w:val="18"/>
                <w:szCs w:val="18"/>
              </w:rPr>
            </w:pPr>
          </w:p>
          <w:p w14:paraId="0FAC4F0F" w14:textId="60F60002" w:rsidR="00F56D53" w:rsidRPr="00D87525" w:rsidRDefault="0024762C" w:rsidP="00F56D53">
            <w:pPr>
              <w:rPr>
                <w:sz w:val="18"/>
                <w:szCs w:val="18"/>
              </w:rPr>
            </w:pPr>
            <w:r w:rsidRPr="00D87525">
              <w:rPr>
                <w:sz w:val="18"/>
                <w:szCs w:val="18"/>
              </w:rPr>
              <w:t xml:space="preserve">Home </w:t>
            </w:r>
            <w:r w:rsidR="000F59F0" w:rsidRPr="00D87525">
              <w:rPr>
                <w:sz w:val="18"/>
                <w:szCs w:val="18"/>
              </w:rPr>
              <w:t>a</w:t>
            </w:r>
            <w:r w:rsidR="00C81188" w:rsidRPr="00D87525">
              <w:rPr>
                <w:sz w:val="18"/>
                <w:szCs w:val="18"/>
              </w:rPr>
              <w:t>ddress</w:t>
            </w:r>
            <w:r w:rsidR="0011649E" w:rsidRPr="00D87525">
              <w:rPr>
                <w:sz w:val="18"/>
                <w:szCs w:val="18"/>
              </w:rPr>
              <w:t>:</w:t>
            </w:r>
            <w:r w:rsidR="007256B0" w:rsidRPr="00D87525">
              <w:rPr>
                <w:sz w:val="18"/>
                <w:szCs w:val="18"/>
              </w:rPr>
              <w:t xml:space="preserve"> </w:t>
            </w:r>
          </w:p>
          <w:p w14:paraId="30A06D68" w14:textId="5D034982" w:rsidR="00F56D53" w:rsidRDefault="007256B0" w:rsidP="00F56D53">
            <w:pPr>
              <w:rPr>
                <w:sz w:val="18"/>
                <w:szCs w:val="18"/>
              </w:rPr>
            </w:pPr>
            <w:r w:rsidRPr="00D87525">
              <w:rPr>
                <w:sz w:val="18"/>
                <w:szCs w:val="18"/>
              </w:rPr>
              <w:t xml:space="preserve">  </w:t>
            </w:r>
            <w:r w:rsidR="00900DD9">
              <w:rPr>
                <w:sz w:val="18"/>
                <w:szCs w:val="18"/>
              </w:rPr>
              <w:br/>
            </w:r>
            <w:r w:rsidR="00900DD9">
              <w:rPr>
                <w:sz w:val="18"/>
                <w:szCs w:val="18"/>
              </w:rPr>
              <w:br/>
            </w:r>
            <w:r w:rsidR="00F56D53" w:rsidRPr="00D87525">
              <w:rPr>
                <w:sz w:val="18"/>
                <w:szCs w:val="18"/>
              </w:rPr>
              <w:t xml:space="preserve">City &amp; State &amp; Zip Code: </w:t>
            </w:r>
          </w:p>
          <w:p w14:paraId="4D79C18A" w14:textId="5302A74B" w:rsidR="004E4ACE" w:rsidRDefault="004E4ACE" w:rsidP="00F56D53">
            <w:pPr>
              <w:rPr>
                <w:sz w:val="18"/>
                <w:szCs w:val="18"/>
              </w:rPr>
            </w:pPr>
          </w:p>
          <w:p w14:paraId="52971B77" w14:textId="77777777" w:rsidR="00870EF4" w:rsidRDefault="00870EF4" w:rsidP="004E4ACE">
            <w:pPr>
              <w:rPr>
                <w:sz w:val="18"/>
                <w:szCs w:val="18"/>
              </w:rPr>
            </w:pPr>
          </w:p>
          <w:p w14:paraId="3F029F52" w14:textId="0E06639F" w:rsidR="00870EF4" w:rsidRPr="00F213DE" w:rsidRDefault="00870EF4" w:rsidP="00870EF4">
            <w:pPr>
              <w:rPr>
                <w:sz w:val="18"/>
                <w:szCs w:val="18"/>
              </w:rPr>
            </w:pPr>
            <w:r>
              <w:rPr>
                <w:sz w:val="18"/>
                <w:szCs w:val="18"/>
              </w:rPr>
              <w:t>Questions:</w:t>
            </w:r>
            <w:r>
              <w:rPr>
                <w:sz w:val="18"/>
                <w:szCs w:val="18"/>
              </w:rPr>
              <w:br/>
            </w:r>
            <w:r w:rsidR="008B316A">
              <w:rPr>
                <w:sz w:val="18"/>
                <w:szCs w:val="18"/>
              </w:rPr>
              <w:t>1</w:t>
            </w:r>
            <w:r>
              <w:rPr>
                <w:sz w:val="18"/>
                <w:szCs w:val="18"/>
              </w:rPr>
              <w:t xml:space="preserve">) </w:t>
            </w:r>
            <w:r w:rsidRPr="00F213DE">
              <w:rPr>
                <w:sz w:val="18"/>
                <w:szCs w:val="18"/>
              </w:rPr>
              <w:t>Is your home a place where you used to spend time drinking?</w:t>
            </w:r>
          </w:p>
          <w:p w14:paraId="656549B9" w14:textId="77777777" w:rsidR="00870EF4" w:rsidRDefault="00870EF4" w:rsidP="00870EF4">
            <w:pPr>
              <w:pStyle w:val="ListParagraph"/>
              <w:numPr>
                <w:ilvl w:val="0"/>
                <w:numId w:val="19"/>
              </w:numPr>
              <w:rPr>
                <w:sz w:val="18"/>
                <w:szCs w:val="18"/>
              </w:rPr>
            </w:pPr>
            <w:r>
              <w:rPr>
                <w:sz w:val="18"/>
                <w:szCs w:val="18"/>
              </w:rPr>
              <w:t>Yes</w:t>
            </w:r>
          </w:p>
          <w:p w14:paraId="14C010EF" w14:textId="3C2C7FB4" w:rsidR="00870EF4" w:rsidRDefault="00870EF4" w:rsidP="00C66DFE">
            <w:pPr>
              <w:pStyle w:val="ListParagraph"/>
              <w:numPr>
                <w:ilvl w:val="0"/>
                <w:numId w:val="19"/>
              </w:numPr>
              <w:rPr>
                <w:sz w:val="18"/>
                <w:szCs w:val="18"/>
              </w:rPr>
            </w:pPr>
            <w:r>
              <w:rPr>
                <w:sz w:val="18"/>
                <w:szCs w:val="18"/>
              </w:rPr>
              <w:t>No</w:t>
            </w:r>
          </w:p>
          <w:p w14:paraId="122BFE40" w14:textId="0C81548A" w:rsidR="007F61C8" w:rsidRDefault="007F61C8" w:rsidP="007F61C8">
            <w:pPr>
              <w:rPr>
                <w:sz w:val="18"/>
                <w:szCs w:val="18"/>
              </w:rPr>
            </w:pPr>
          </w:p>
          <w:p w14:paraId="5894DC04" w14:textId="77777777" w:rsidR="007F61C8" w:rsidRPr="007F61C8" w:rsidRDefault="007F61C8" w:rsidP="007F61C8">
            <w:pPr>
              <w:rPr>
                <w:sz w:val="18"/>
                <w:szCs w:val="18"/>
              </w:rPr>
            </w:pPr>
          </w:p>
          <w:p w14:paraId="307FC675" w14:textId="77777777" w:rsidR="00870EF4" w:rsidRDefault="00870EF4" w:rsidP="00C66DFE">
            <w:pPr>
              <w:rPr>
                <w:sz w:val="18"/>
                <w:szCs w:val="18"/>
              </w:rPr>
            </w:pPr>
          </w:p>
          <w:p w14:paraId="79ABEA61" w14:textId="26287FE3" w:rsidR="00870EF4" w:rsidRDefault="008B316A" w:rsidP="00870EF4">
            <w:pPr>
              <w:rPr>
                <w:sz w:val="18"/>
                <w:szCs w:val="18"/>
              </w:rPr>
            </w:pPr>
            <w:r>
              <w:rPr>
                <w:sz w:val="18"/>
                <w:szCs w:val="18"/>
              </w:rPr>
              <w:t>2</w:t>
            </w:r>
            <w:r w:rsidR="00870EF4">
              <w:rPr>
                <w:sz w:val="18"/>
                <w:szCs w:val="18"/>
              </w:rPr>
              <w:t>) In the future, do you generally expect to have alcohol in your home?</w:t>
            </w:r>
          </w:p>
          <w:p w14:paraId="534B96FB" w14:textId="77777777" w:rsidR="00870EF4" w:rsidRDefault="00870EF4" w:rsidP="00870EF4">
            <w:pPr>
              <w:pStyle w:val="ListParagraph"/>
              <w:numPr>
                <w:ilvl w:val="0"/>
                <w:numId w:val="19"/>
              </w:numPr>
              <w:rPr>
                <w:sz w:val="18"/>
                <w:szCs w:val="18"/>
              </w:rPr>
            </w:pPr>
            <w:r>
              <w:rPr>
                <w:sz w:val="18"/>
                <w:szCs w:val="18"/>
              </w:rPr>
              <w:t>Yes</w:t>
            </w:r>
          </w:p>
          <w:p w14:paraId="15EBEBE2" w14:textId="55AB1BCE" w:rsidR="00870EF4" w:rsidRDefault="00870EF4" w:rsidP="00870EF4">
            <w:pPr>
              <w:pStyle w:val="ListParagraph"/>
              <w:numPr>
                <w:ilvl w:val="0"/>
                <w:numId w:val="19"/>
              </w:numPr>
              <w:rPr>
                <w:sz w:val="18"/>
                <w:szCs w:val="18"/>
              </w:rPr>
            </w:pPr>
            <w:r>
              <w:rPr>
                <w:sz w:val="18"/>
                <w:szCs w:val="18"/>
              </w:rPr>
              <w:t>No</w:t>
            </w:r>
          </w:p>
          <w:p w14:paraId="205699A9" w14:textId="5ED7FD35" w:rsidR="007F61C8" w:rsidRDefault="007F61C8" w:rsidP="007F61C8">
            <w:pPr>
              <w:rPr>
                <w:sz w:val="18"/>
                <w:szCs w:val="18"/>
              </w:rPr>
            </w:pPr>
          </w:p>
          <w:p w14:paraId="1F19CF25" w14:textId="77777777" w:rsidR="007F61C8" w:rsidRPr="007F61C8" w:rsidRDefault="007F61C8" w:rsidP="007F61C8">
            <w:pPr>
              <w:rPr>
                <w:sz w:val="18"/>
                <w:szCs w:val="18"/>
              </w:rPr>
            </w:pPr>
          </w:p>
          <w:p w14:paraId="3532080D" w14:textId="16C508A2" w:rsidR="00870EF4" w:rsidRDefault="00870EF4" w:rsidP="00C66DFE">
            <w:pPr>
              <w:rPr>
                <w:sz w:val="18"/>
                <w:szCs w:val="18"/>
              </w:rPr>
            </w:pPr>
          </w:p>
          <w:p w14:paraId="4F61891E" w14:textId="7ABEF8FC" w:rsidR="00870EF4" w:rsidRPr="00F213DE" w:rsidRDefault="008B316A" w:rsidP="00870EF4">
            <w:pPr>
              <w:rPr>
                <w:sz w:val="18"/>
                <w:szCs w:val="18"/>
              </w:rPr>
            </w:pPr>
            <w:r>
              <w:rPr>
                <w:sz w:val="18"/>
                <w:szCs w:val="18"/>
              </w:rPr>
              <w:t>3</w:t>
            </w:r>
            <w:r w:rsidR="00870EF4">
              <w:rPr>
                <w:sz w:val="18"/>
                <w:szCs w:val="18"/>
              </w:rPr>
              <w:t>) Would you categorize your home environment as…</w:t>
            </w:r>
          </w:p>
          <w:p w14:paraId="6BD61CD6" w14:textId="77777777" w:rsidR="00870EF4" w:rsidRPr="00F213DE" w:rsidRDefault="00870EF4" w:rsidP="00870EF4">
            <w:pPr>
              <w:pStyle w:val="ListParagraph"/>
              <w:numPr>
                <w:ilvl w:val="0"/>
                <w:numId w:val="15"/>
              </w:numPr>
              <w:rPr>
                <w:sz w:val="18"/>
                <w:szCs w:val="18"/>
              </w:rPr>
            </w:pPr>
            <w:r w:rsidRPr="00F213DE">
              <w:rPr>
                <w:sz w:val="18"/>
                <w:szCs w:val="18"/>
              </w:rPr>
              <w:t>Pleasant</w:t>
            </w:r>
          </w:p>
          <w:p w14:paraId="101D2EE3" w14:textId="77777777" w:rsidR="00870EF4" w:rsidRPr="00F213DE" w:rsidRDefault="00870EF4" w:rsidP="00870EF4">
            <w:pPr>
              <w:pStyle w:val="ListParagraph"/>
              <w:numPr>
                <w:ilvl w:val="0"/>
                <w:numId w:val="15"/>
              </w:numPr>
              <w:rPr>
                <w:sz w:val="18"/>
                <w:szCs w:val="18"/>
              </w:rPr>
            </w:pPr>
            <w:r w:rsidRPr="00F213DE">
              <w:rPr>
                <w:sz w:val="18"/>
                <w:szCs w:val="18"/>
              </w:rPr>
              <w:t>Unpleasant</w:t>
            </w:r>
          </w:p>
          <w:p w14:paraId="4A9C78BB" w14:textId="77777777" w:rsidR="00870EF4" w:rsidRPr="00F213DE" w:rsidRDefault="00870EF4" w:rsidP="00870EF4">
            <w:pPr>
              <w:pStyle w:val="ListParagraph"/>
              <w:numPr>
                <w:ilvl w:val="0"/>
                <w:numId w:val="15"/>
              </w:numPr>
              <w:rPr>
                <w:sz w:val="18"/>
                <w:szCs w:val="18"/>
              </w:rPr>
            </w:pPr>
            <w:r w:rsidRPr="00F213DE">
              <w:rPr>
                <w:sz w:val="18"/>
                <w:szCs w:val="18"/>
              </w:rPr>
              <w:t>Mixed</w:t>
            </w:r>
          </w:p>
          <w:p w14:paraId="6FD07599" w14:textId="3FC9B672" w:rsidR="00870EF4" w:rsidRPr="007F61C8" w:rsidRDefault="00870EF4" w:rsidP="00870EF4">
            <w:pPr>
              <w:pStyle w:val="ListParagraph"/>
              <w:numPr>
                <w:ilvl w:val="0"/>
                <w:numId w:val="15"/>
              </w:numPr>
            </w:pPr>
            <w:r w:rsidRPr="00F213DE">
              <w:rPr>
                <w:sz w:val="18"/>
                <w:szCs w:val="18"/>
              </w:rPr>
              <w:t>Neutral</w:t>
            </w:r>
          </w:p>
          <w:p w14:paraId="38691A5E" w14:textId="70DA6760" w:rsidR="007F61C8" w:rsidRDefault="007F61C8" w:rsidP="007F61C8"/>
          <w:p w14:paraId="05BCD1C1" w14:textId="37C7809A" w:rsidR="007F61C8" w:rsidRDefault="007F61C8" w:rsidP="007F61C8"/>
          <w:p w14:paraId="7B9D6337" w14:textId="5FF43BED" w:rsidR="007F61C8" w:rsidRDefault="007F61C8" w:rsidP="007F61C8"/>
          <w:p w14:paraId="37ABD22F" w14:textId="77777777" w:rsidR="007F61C8" w:rsidRPr="00D42618" w:rsidRDefault="007F61C8" w:rsidP="007F61C8"/>
          <w:p w14:paraId="22A44962" w14:textId="2743D7AA" w:rsidR="008B316A" w:rsidRDefault="008B316A" w:rsidP="008B316A">
            <w:pPr>
              <w:rPr>
                <w:sz w:val="18"/>
                <w:szCs w:val="18"/>
              </w:rPr>
            </w:pPr>
            <w:r>
              <w:rPr>
                <w:sz w:val="18"/>
                <w:szCs w:val="18"/>
              </w:rPr>
              <w:t xml:space="preserve">4) Does being in your home environment put you at any risk to begin drinking? </w:t>
            </w:r>
            <w:r>
              <w:rPr>
                <w:sz w:val="18"/>
                <w:szCs w:val="18"/>
              </w:rPr>
              <w:br/>
              <w:t xml:space="preserve">*If no, then mark “No Risk.” </w:t>
            </w:r>
          </w:p>
          <w:p w14:paraId="139FF425" w14:textId="77777777" w:rsidR="008B316A" w:rsidRPr="00C66DFE" w:rsidRDefault="008B316A" w:rsidP="008B316A">
            <w:pPr>
              <w:rPr>
                <w:sz w:val="18"/>
                <w:szCs w:val="18"/>
              </w:rPr>
            </w:pPr>
            <w:r>
              <w:rPr>
                <w:sz w:val="18"/>
                <w:szCs w:val="18"/>
              </w:rPr>
              <w:t>*</w:t>
            </w:r>
            <w:r w:rsidRPr="00C66DFE">
              <w:rPr>
                <w:sz w:val="18"/>
                <w:szCs w:val="18"/>
              </w:rPr>
              <w:t xml:space="preserve">If yes, </w:t>
            </w:r>
            <w:r>
              <w:rPr>
                <w:sz w:val="18"/>
                <w:szCs w:val="18"/>
              </w:rPr>
              <w:t>indicate if the risk is high, medium, or low</w:t>
            </w:r>
            <w:r w:rsidRPr="00C66DFE">
              <w:rPr>
                <w:sz w:val="18"/>
                <w:szCs w:val="18"/>
              </w:rPr>
              <w:t xml:space="preserve">. </w:t>
            </w:r>
          </w:p>
          <w:p w14:paraId="7A65E41D" w14:textId="77777777" w:rsidR="008B316A" w:rsidRPr="00F213DE" w:rsidRDefault="008B316A" w:rsidP="008B316A">
            <w:pPr>
              <w:pStyle w:val="ListParagraph"/>
              <w:numPr>
                <w:ilvl w:val="0"/>
                <w:numId w:val="15"/>
              </w:numPr>
              <w:rPr>
                <w:sz w:val="18"/>
                <w:szCs w:val="18"/>
              </w:rPr>
            </w:pPr>
            <w:r>
              <w:rPr>
                <w:sz w:val="18"/>
                <w:szCs w:val="18"/>
              </w:rPr>
              <w:t>High</w:t>
            </w:r>
          </w:p>
          <w:p w14:paraId="31ED20FA" w14:textId="77777777" w:rsidR="008B316A" w:rsidRPr="00F213DE" w:rsidRDefault="008B316A" w:rsidP="008B316A">
            <w:pPr>
              <w:pStyle w:val="ListParagraph"/>
              <w:numPr>
                <w:ilvl w:val="0"/>
                <w:numId w:val="15"/>
              </w:numPr>
              <w:rPr>
                <w:sz w:val="18"/>
                <w:szCs w:val="18"/>
              </w:rPr>
            </w:pPr>
            <w:r>
              <w:rPr>
                <w:sz w:val="18"/>
                <w:szCs w:val="18"/>
              </w:rPr>
              <w:t>Medium</w:t>
            </w:r>
          </w:p>
          <w:p w14:paraId="7116D4C9" w14:textId="77777777" w:rsidR="008B316A" w:rsidRPr="00F213DE" w:rsidRDefault="008B316A" w:rsidP="008B316A">
            <w:pPr>
              <w:pStyle w:val="ListParagraph"/>
              <w:numPr>
                <w:ilvl w:val="0"/>
                <w:numId w:val="15"/>
              </w:numPr>
              <w:rPr>
                <w:sz w:val="18"/>
                <w:szCs w:val="18"/>
              </w:rPr>
            </w:pPr>
            <w:r>
              <w:rPr>
                <w:sz w:val="18"/>
                <w:szCs w:val="18"/>
              </w:rPr>
              <w:t>Low</w:t>
            </w:r>
          </w:p>
          <w:p w14:paraId="13EE052E" w14:textId="77777777" w:rsidR="008B316A" w:rsidRDefault="008B316A" w:rsidP="008B316A">
            <w:pPr>
              <w:pStyle w:val="ListParagraph"/>
              <w:numPr>
                <w:ilvl w:val="0"/>
                <w:numId w:val="15"/>
              </w:numPr>
              <w:rPr>
                <w:sz w:val="18"/>
                <w:szCs w:val="18"/>
              </w:rPr>
            </w:pPr>
            <w:r w:rsidRPr="00F213DE">
              <w:rPr>
                <w:sz w:val="18"/>
                <w:szCs w:val="18"/>
              </w:rPr>
              <w:t>N</w:t>
            </w:r>
            <w:r>
              <w:rPr>
                <w:sz w:val="18"/>
                <w:szCs w:val="18"/>
              </w:rPr>
              <w:t>o Risk</w:t>
            </w:r>
          </w:p>
          <w:p w14:paraId="3D6EB2CF" w14:textId="77777777" w:rsidR="00B41A26" w:rsidRDefault="00B41A26" w:rsidP="00AB2EBC"/>
          <w:p w14:paraId="3EDC8848" w14:textId="77777777" w:rsidR="007F61C8" w:rsidRDefault="007F61C8" w:rsidP="00AB2EBC"/>
          <w:p w14:paraId="18142C9D" w14:textId="77777777" w:rsidR="007F61C8" w:rsidRDefault="007F61C8" w:rsidP="00AB2EBC"/>
          <w:p w14:paraId="7A79D744" w14:textId="77777777" w:rsidR="007F61C8" w:rsidRDefault="007F61C8" w:rsidP="00AB2EBC"/>
          <w:p w14:paraId="53A4CD3D" w14:textId="59004592" w:rsidR="007F61C8" w:rsidRPr="00D87525" w:rsidRDefault="007F61C8" w:rsidP="00AB2EBC">
            <w:pPr>
              <w:rPr>
                <w:sz w:val="18"/>
                <w:szCs w:val="18"/>
              </w:rPr>
            </w:pPr>
          </w:p>
        </w:tc>
      </w:tr>
      <w:tr w:rsidR="009622B2" w:rsidRPr="004837B8" w14:paraId="141541F3" w14:textId="77777777" w:rsidTr="00E37898">
        <w:trPr>
          <w:cantSplit/>
          <w:trHeight w:val="70"/>
        </w:trPr>
        <w:tc>
          <w:tcPr>
            <w:tcW w:w="11519" w:type="dxa"/>
            <w:gridSpan w:val="3"/>
            <w:shd w:val="clear" w:color="auto" w:fill="404040" w:themeFill="text1" w:themeFillTint="BF"/>
            <w:vAlign w:val="center"/>
          </w:tcPr>
          <w:p w14:paraId="410C6897" w14:textId="3794EB58" w:rsidR="009622B2" w:rsidRPr="00AE4BB7" w:rsidRDefault="009622B2" w:rsidP="003016B6">
            <w:pPr>
              <w:pStyle w:val="Heading1"/>
              <w:rPr>
                <w:sz w:val="18"/>
                <w:szCs w:val="18"/>
                <w:u w:val="single"/>
              </w:rPr>
            </w:pPr>
          </w:p>
        </w:tc>
      </w:tr>
    </w:tbl>
    <w:tbl>
      <w:tblPr>
        <w:tblStyle w:val="TableGrid"/>
        <w:tblpPr w:leftFromText="180" w:rightFromText="180" w:vertAnchor="text" w:horzAnchor="margin" w:tblpXSpec="center" w:tblpY="-13800"/>
        <w:tblW w:w="5324" w:type="pct"/>
        <w:tblCellMar>
          <w:left w:w="115" w:type="dxa"/>
          <w:right w:w="115" w:type="dxa"/>
        </w:tblCellMar>
        <w:tblLook w:val="01E0" w:firstRow="1" w:lastRow="1" w:firstColumn="1" w:lastColumn="1" w:noHBand="0" w:noVBand="0"/>
      </w:tblPr>
      <w:tblGrid>
        <w:gridCol w:w="11489"/>
      </w:tblGrid>
      <w:tr w:rsidR="00E37898" w:rsidRPr="004837B8" w14:paraId="6D27013A" w14:textId="77777777" w:rsidTr="00E37898">
        <w:trPr>
          <w:cantSplit/>
          <w:trHeight w:val="305"/>
        </w:trPr>
        <w:tc>
          <w:tcPr>
            <w:tcW w:w="11489" w:type="dxa"/>
            <w:shd w:val="clear" w:color="auto" w:fill="404040" w:themeFill="text1" w:themeFillTint="BF"/>
            <w:vAlign w:val="center"/>
          </w:tcPr>
          <w:p w14:paraId="44BD52FB" w14:textId="77777777" w:rsidR="00610B70" w:rsidRDefault="00610B70" w:rsidP="00E37898">
            <w:pPr>
              <w:pStyle w:val="Heading1"/>
              <w:rPr>
                <w:szCs w:val="20"/>
                <w:u w:val="single"/>
              </w:rPr>
            </w:pPr>
          </w:p>
          <w:p w14:paraId="51715183" w14:textId="56743FB8" w:rsidR="00E37898" w:rsidRPr="00E37898" w:rsidRDefault="00E37898" w:rsidP="00E37898">
            <w:pPr>
              <w:pStyle w:val="Heading1"/>
              <w:rPr>
                <w:sz w:val="18"/>
                <w:szCs w:val="18"/>
              </w:rPr>
            </w:pPr>
            <w:r w:rsidRPr="009147AC">
              <w:rPr>
                <w:szCs w:val="20"/>
                <w:u w:val="single"/>
              </w:rPr>
              <w:t>RISKY LOCATIONS</w:t>
            </w:r>
            <w:r>
              <w:rPr>
                <w:sz w:val="18"/>
                <w:szCs w:val="18"/>
              </w:rPr>
              <w:br/>
              <w:t xml:space="preserve">These are locations the participant is trying to avoid while in recovery because they are high risk. </w:t>
            </w:r>
            <w:r w:rsidR="00CF05C4">
              <w:rPr>
                <w:sz w:val="18"/>
                <w:szCs w:val="18"/>
              </w:rPr>
              <w:br/>
              <w:t>Does the participant need to make updates to their risky locations? If yes, complete necessary up</w:t>
            </w:r>
            <w:r w:rsidR="003C2D81">
              <w:rPr>
                <w:sz w:val="18"/>
                <w:szCs w:val="18"/>
              </w:rPr>
              <w:t>date below.</w:t>
            </w:r>
          </w:p>
          <w:p w14:paraId="528FAE85" w14:textId="37653231" w:rsidR="00E37898" w:rsidRPr="00E37898" w:rsidRDefault="00E37898" w:rsidP="00E37898">
            <w:pPr>
              <w:rPr>
                <w:sz w:val="18"/>
                <w:szCs w:val="18"/>
              </w:rPr>
            </w:pPr>
          </w:p>
        </w:tc>
      </w:tr>
      <w:tr w:rsidR="00E37898" w:rsidRPr="004837B8" w14:paraId="0C799033" w14:textId="77777777" w:rsidTr="00E37898">
        <w:trPr>
          <w:cantSplit/>
          <w:trHeight w:val="20"/>
        </w:trPr>
        <w:tc>
          <w:tcPr>
            <w:tcW w:w="11489" w:type="dxa"/>
            <w:vAlign w:val="center"/>
          </w:tcPr>
          <w:p w14:paraId="0C6707E8" w14:textId="77777777" w:rsidR="00E37898" w:rsidRPr="00AB5180" w:rsidRDefault="00E37898" w:rsidP="00E37898">
            <w:pPr>
              <w:rPr>
                <w:b/>
                <w:sz w:val="17"/>
                <w:szCs w:val="17"/>
              </w:rPr>
            </w:pPr>
            <w:r w:rsidRPr="00AB5180">
              <w:rPr>
                <w:b/>
                <w:sz w:val="17"/>
                <w:szCs w:val="17"/>
              </w:rPr>
              <w:t xml:space="preserve">Location name: </w:t>
            </w:r>
            <w:r w:rsidRPr="00AB5180">
              <w:rPr>
                <w:b/>
                <w:sz w:val="17"/>
                <w:szCs w:val="17"/>
              </w:rPr>
              <w:br/>
            </w:r>
          </w:p>
          <w:p w14:paraId="67A7103E" w14:textId="77777777" w:rsidR="00E37898" w:rsidRPr="00AB5180" w:rsidRDefault="00E37898" w:rsidP="00E37898">
            <w:pPr>
              <w:rPr>
                <w:b/>
                <w:sz w:val="17"/>
                <w:szCs w:val="17"/>
              </w:rPr>
            </w:pPr>
            <w:r w:rsidRPr="00AB5180">
              <w:rPr>
                <w:b/>
                <w:sz w:val="17"/>
                <w:szCs w:val="17"/>
              </w:rPr>
              <w:t xml:space="preserve">Address: </w:t>
            </w:r>
          </w:p>
          <w:p w14:paraId="0F2706E0" w14:textId="77777777" w:rsidR="00E37898" w:rsidRPr="00AB5180" w:rsidRDefault="00E37898" w:rsidP="00E37898">
            <w:pPr>
              <w:rPr>
                <w:b/>
                <w:sz w:val="17"/>
                <w:szCs w:val="17"/>
              </w:rPr>
            </w:pPr>
            <w:r w:rsidRPr="00AB5180">
              <w:rPr>
                <w:b/>
                <w:sz w:val="17"/>
                <w:szCs w:val="17"/>
              </w:rPr>
              <w:br/>
              <w:t>Type of Place:</w:t>
            </w:r>
          </w:p>
          <w:p w14:paraId="673F6583"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Home of Friend</w:t>
            </w:r>
          </w:p>
          <w:p w14:paraId="06263DE4"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Home of Family Member</w:t>
            </w:r>
          </w:p>
          <w:p w14:paraId="04210B81"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 xml:space="preserve">Liquor Store </w:t>
            </w:r>
          </w:p>
          <w:p w14:paraId="02C305C5"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 xml:space="preserve">Coffee Shop/Cafe </w:t>
            </w:r>
          </w:p>
          <w:p w14:paraId="0EC108FF"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Restaurant</w:t>
            </w:r>
          </w:p>
          <w:p w14:paraId="1E82DB7C"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Park</w:t>
            </w:r>
          </w:p>
          <w:p w14:paraId="1D2ADB0C"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Bar</w:t>
            </w:r>
          </w:p>
          <w:p w14:paraId="10221B47"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Other _______________________________</w:t>
            </w:r>
            <w:r w:rsidRPr="00AB5180">
              <w:rPr>
                <w:sz w:val="17"/>
                <w:szCs w:val="17"/>
              </w:rPr>
              <w:br/>
            </w:r>
          </w:p>
          <w:p w14:paraId="077D23F3" w14:textId="77777777" w:rsidR="00E37898" w:rsidRPr="00AB5180" w:rsidRDefault="00E37898" w:rsidP="00E37898">
            <w:pPr>
              <w:rPr>
                <w:sz w:val="17"/>
                <w:szCs w:val="17"/>
              </w:rPr>
            </w:pPr>
            <w:r w:rsidRPr="00AB5180">
              <w:rPr>
                <w:sz w:val="17"/>
                <w:szCs w:val="17"/>
              </w:rPr>
              <w:t>Check If Applicable:</w:t>
            </w:r>
          </w:p>
          <w:p w14:paraId="66D8DABF" w14:textId="77777777" w:rsidR="00E37898" w:rsidRPr="00AB5180" w:rsidRDefault="00E37898" w:rsidP="00E37898">
            <w:pPr>
              <w:pStyle w:val="ListParagraph"/>
              <w:numPr>
                <w:ilvl w:val="0"/>
                <w:numId w:val="17"/>
              </w:numPr>
              <w:spacing w:after="0" w:line="240" w:lineRule="auto"/>
              <w:rPr>
                <w:sz w:val="17"/>
                <w:szCs w:val="17"/>
              </w:rPr>
            </w:pPr>
            <w:r w:rsidRPr="00AB5180">
              <w:rPr>
                <w:sz w:val="17"/>
                <w:szCs w:val="17"/>
              </w:rPr>
              <w:t>I’ve drank alcohol here before.</w:t>
            </w:r>
          </w:p>
          <w:p w14:paraId="284CB771" w14:textId="77777777" w:rsidR="00E37898" w:rsidRPr="00AB5180" w:rsidRDefault="00E37898" w:rsidP="00E37898">
            <w:pPr>
              <w:pStyle w:val="ListParagraph"/>
              <w:numPr>
                <w:ilvl w:val="0"/>
                <w:numId w:val="17"/>
              </w:numPr>
              <w:spacing w:after="0" w:line="240" w:lineRule="auto"/>
              <w:rPr>
                <w:sz w:val="17"/>
                <w:szCs w:val="17"/>
              </w:rPr>
            </w:pPr>
            <w:r w:rsidRPr="00AB5180">
              <w:rPr>
                <w:sz w:val="17"/>
                <w:szCs w:val="17"/>
              </w:rPr>
              <w:t>Alcohol is available here.</w:t>
            </w:r>
          </w:p>
          <w:p w14:paraId="22262CAA" w14:textId="77777777" w:rsidR="00E37898" w:rsidRPr="00AB5180" w:rsidRDefault="00E37898" w:rsidP="00E37898">
            <w:pPr>
              <w:rPr>
                <w:sz w:val="17"/>
                <w:szCs w:val="17"/>
              </w:rPr>
            </w:pPr>
          </w:p>
          <w:p w14:paraId="2D8C3B98" w14:textId="77777777" w:rsidR="00E37898" w:rsidRPr="00AB5180" w:rsidRDefault="00E37898" w:rsidP="00E37898">
            <w:pPr>
              <w:rPr>
                <w:sz w:val="17"/>
                <w:szCs w:val="17"/>
              </w:rPr>
            </w:pPr>
            <w:r w:rsidRPr="00AB5180">
              <w:rPr>
                <w:sz w:val="17"/>
                <w:szCs w:val="17"/>
              </w:rPr>
              <w:t>This place is…</w:t>
            </w:r>
          </w:p>
          <w:p w14:paraId="77D6F4C8" w14:textId="77777777" w:rsidR="00E37898" w:rsidRPr="00AB5180" w:rsidRDefault="00E37898" w:rsidP="00E37898">
            <w:pPr>
              <w:rPr>
                <w:sz w:val="17"/>
                <w:szCs w:val="17"/>
              </w:rPr>
            </w:pPr>
            <w:r w:rsidRPr="00AB5180">
              <w:rPr>
                <w:sz w:val="17"/>
                <w:szCs w:val="17"/>
              </w:rPr>
              <w:t>Pleasant     Unpleasant     Mixed     Neutral</w:t>
            </w:r>
          </w:p>
        </w:tc>
      </w:tr>
      <w:tr w:rsidR="00E37898" w:rsidRPr="004837B8" w14:paraId="2F17C87F" w14:textId="77777777" w:rsidTr="00E37898">
        <w:trPr>
          <w:cantSplit/>
          <w:trHeight w:val="20"/>
        </w:trPr>
        <w:tc>
          <w:tcPr>
            <w:tcW w:w="11489" w:type="dxa"/>
            <w:vAlign w:val="center"/>
          </w:tcPr>
          <w:p w14:paraId="2E9DAB9A" w14:textId="77777777" w:rsidR="00E37898" w:rsidRPr="00AB5180" w:rsidRDefault="00E37898" w:rsidP="00E37898">
            <w:pPr>
              <w:rPr>
                <w:b/>
                <w:sz w:val="17"/>
                <w:szCs w:val="17"/>
              </w:rPr>
            </w:pPr>
            <w:r w:rsidRPr="00AB5180">
              <w:rPr>
                <w:b/>
                <w:sz w:val="17"/>
                <w:szCs w:val="17"/>
              </w:rPr>
              <w:t xml:space="preserve">Location name: </w:t>
            </w:r>
            <w:r w:rsidRPr="00AB5180">
              <w:rPr>
                <w:b/>
                <w:sz w:val="17"/>
                <w:szCs w:val="17"/>
              </w:rPr>
              <w:br/>
            </w:r>
          </w:p>
          <w:p w14:paraId="71CCF9D3" w14:textId="77777777" w:rsidR="00E37898" w:rsidRPr="00AB5180" w:rsidRDefault="00E37898" w:rsidP="00E37898">
            <w:pPr>
              <w:rPr>
                <w:b/>
                <w:sz w:val="17"/>
                <w:szCs w:val="17"/>
              </w:rPr>
            </w:pPr>
            <w:r w:rsidRPr="00AB5180">
              <w:rPr>
                <w:b/>
                <w:sz w:val="17"/>
                <w:szCs w:val="17"/>
              </w:rPr>
              <w:t xml:space="preserve">Address: </w:t>
            </w:r>
          </w:p>
          <w:p w14:paraId="5F990D69" w14:textId="77777777" w:rsidR="00E37898" w:rsidRPr="00AB5180" w:rsidRDefault="00E37898" w:rsidP="00E37898">
            <w:pPr>
              <w:rPr>
                <w:sz w:val="17"/>
                <w:szCs w:val="17"/>
              </w:rPr>
            </w:pPr>
          </w:p>
          <w:p w14:paraId="0DA4556E" w14:textId="77777777" w:rsidR="00E37898" w:rsidRPr="00AB5180" w:rsidRDefault="00E37898" w:rsidP="00E37898">
            <w:pPr>
              <w:rPr>
                <w:b/>
                <w:sz w:val="17"/>
                <w:szCs w:val="17"/>
              </w:rPr>
            </w:pPr>
            <w:r w:rsidRPr="00AB5180">
              <w:rPr>
                <w:b/>
                <w:sz w:val="17"/>
                <w:szCs w:val="17"/>
              </w:rPr>
              <w:t>Type of Place:</w:t>
            </w:r>
          </w:p>
          <w:p w14:paraId="746E2018"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Home of Friend</w:t>
            </w:r>
          </w:p>
          <w:p w14:paraId="3FD22F55"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Home of Family Member</w:t>
            </w:r>
          </w:p>
          <w:p w14:paraId="7D6E9808"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 xml:space="preserve">Liquor Store </w:t>
            </w:r>
          </w:p>
          <w:p w14:paraId="16CB680A"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 xml:space="preserve">Coffee Shop/Cafe </w:t>
            </w:r>
          </w:p>
          <w:p w14:paraId="1463084D"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Restaurant</w:t>
            </w:r>
          </w:p>
          <w:p w14:paraId="36421C15"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Park</w:t>
            </w:r>
          </w:p>
          <w:p w14:paraId="213C2E9E"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Bar</w:t>
            </w:r>
          </w:p>
          <w:p w14:paraId="1CD526D6"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Other _______________________________</w:t>
            </w:r>
            <w:r w:rsidRPr="00AB5180">
              <w:rPr>
                <w:sz w:val="17"/>
                <w:szCs w:val="17"/>
              </w:rPr>
              <w:br/>
            </w:r>
          </w:p>
          <w:p w14:paraId="383FA580" w14:textId="77777777" w:rsidR="00E37898" w:rsidRPr="00AB5180" w:rsidRDefault="00E37898" w:rsidP="00E37898">
            <w:pPr>
              <w:rPr>
                <w:sz w:val="17"/>
                <w:szCs w:val="17"/>
              </w:rPr>
            </w:pPr>
            <w:r w:rsidRPr="00AB5180">
              <w:rPr>
                <w:sz w:val="17"/>
                <w:szCs w:val="17"/>
              </w:rPr>
              <w:t>Check If Applicable:</w:t>
            </w:r>
          </w:p>
          <w:p w14:paraId="7CBCFD75" w14:textId="77777777" w:rsidR="00E37898" w:rsidRPr="00AB5180" w:rsidRDefault="00E37898" w:rsidP="00E37898">
            <w:pPr>
              <w:pStyle w:val="ListParagraph"/>
              <w:numPr>
                <w:ilvl w:val="0"/>
                <w:numId w:val="17"/>
              </w:numPr>
              <w:spacing w:after="0" w:line="240" w:lineRule="auto"/>
              <w:rPr>
                <w:sz w:val="17"/>
                <w:szCs w:val="17"/>
              </w:rPr>
            </w:pPr>
            <w:r w:rsidRPr="00AB5180">
              <w:rPr>
                <w:sz w:val="17"/>
                <w:szCs w:val="17"/>
              </w:rPr>
              <w:t>I’ve drank alcohol here before.</w:t>
            </w:r>
          </w:p>
          <w:p w14:paraId="79546929" w14:textId="77777777" w:rsidR="00E37898" w:rsidRPr="00AB5180" w:rsidRDefault="00E37898" w:rsidP="00E37898">
            <w:pPr>
              <w:pStyle w:val="ListParagraph"/>
              <w:numPr>
                <w:ilvl w:val="0"/>
                <w:numId w:val="17"/>
              </w:numPr>
              <w:spacing w:after="0" w:line="240" w:lineRule="auto"/>
              <w:rPr>
                <w:sz w:val="17"/>
                <w:szCs w:val="17"/>
              </w:rPr>
            </w:pPr>
            <w:r w:rsidRPr="00AB5180">
              <w:rPr>
                <w:sz w:val="17"/>
                <w:szCs w:val="17"/>
              </w:rPr>
              <w:t>Alcohol is available here.</w:t>
            </w:r>
          </w:p>
          <w:p w14:paraId="36534D3F" w14:textId="77777777" w:rsidR="00E37898" w:rsidRPr="00AB5180" w:rsidRDefault="00E37898" w:rsidP="00E37898">
            <w:pPr>
              <w:rPr>
                <w:sz w:val="17"/>
                <w:szCs w:val="17"/>
              </w:rPr>
            </w:pPr>
          </w:p>
          <w:p w14:paraId="34C72D66" w14:textId="77777777" w:rsidR="00E37898" w:rsidRPr="00AB5180" w:rsidRDefault="00E37898" w:rsidP="00E37898">
            <w:pPr>
              <w:rPr>
                <w:sz w:val="17"/>
                <w:szCs w:val="17"/>
              </w:rPr>
            </w:pPr>
            <w:r w:rsidRPr="00AB5180">
              <w:rPr>
                <w:sz w:val="17"/>
                <w:szCs w:val="17"/>
              </w:rPr>
              <w:t>This place is…</w:t>
            </w:r>
          </w:p>
          <w:p w14:paraId="58256EC8" w14:textId="77777777" w:rsidR="00E37898" w:rsidRPr="00AB5180" w:rsidRDefault="00E37898" w:rsidP="00E37898">
            <w:pPr>
              <w:rPr>
                <w:sz w:val="17"/>
                <w:szCs w:val="17"/>
              </w:rPr>
            </w:pPr>
            <w:r w:rsidRPr="00AB5180">
              <w:rPr>
                <w:sz w:val="17"/>
                <w:szCs w:val="17"/>
              </w:rPr>
              <w:t>Pleasant     Unpleasant     Mixed     Neutral</w:t>
            </w:r>
          </w:p>
        </w:tc>
      </w:tr>
      <w:tr w:rsidR="00E37898" w:rsidRPr="004837B8" w14:paraId="2553E950" w14:textId="77777777" w:rsidTr="00E37898">
        <w:trPr>
          <w:cantSplit/>
          <w:trHeight w:val="20"/>
        </w:trPr>
        <w:tc>
          <w:tcPr>
            <w:tcW w:w="11489" w:type="dxa"/>
            <w:vAlign w:val="center"/>
          </w:tcPr>
          <w:p w14:paraId="3E7381CF" w14:textId="77777777" w:rsidR="00E37898" w:rsidRPr="00AB5180" w:rsidRDefault="00E37898" w:rsidP="00E37898">
            <w:pPr>
              <w:rPr>
                <w:b/>
                <w:sz w:val="17"/>
                <w:szCs w:val="17"/>
              </w:rPr>
            </w:pPr>
            <w:r w:rsidRPr="00AB5180">
              <w:rPr>
                <w:b/>
                <w:sz w:val="17"/>
                <w:szCs w:val="17"/>
              </w:rPr>
              <w:t xml:space="preserve">Location name: </w:t>
            </w:r>
            <w:r w:rsidRPr="00AB5180">
              <w:rPr>
                <w:b/>
                <w:sz w:val="17"/>
                <w:szCs w:val="17"/>
              </w:rPr>
              <w:br/>
            </w:r>
          </w:p>
          <w:p w14:paraId="7047BB96" w14:textId="77777777" w:rsidR="00E37898" w:rsidRPr="00AB5180" w:rsidRDefault="00E37898" w:rsidP="00E37898">
            <w:pPr>
              <w:rPr>
                <w:b/>
                <w:sz w:val="17"/>
                <w:szCs w:val="17"/>
              </w:rPr>
            </w:pPr>
            <w:r w:rsidRPr="00AB5180">
              <w:rPr>
                <w:b/>
                <w:sz w:val="17"/>
                <w:szCs w:val="17"/>
              </w:rPr>
              <w:t xml:space="preserve">Address: </w:t>
            </w:r>
          </w:p>
          <w:p w14:paraId="0AF45E16" w14:textId="77777777" w:rsidR="00E37898" w:rsidRPr="00AB5180" w:rsidRDefault="00E37898" w:rsidP="00E37898">
            <w:pPr>
              <w:rPr>
                <w:sz w:val="17"/>
                <w:szCs w:val="17"/>
              </w:rPr>
            </w:pPr>
          </w:p>
          <w:p w14:paraId="5BCA1761" w14:textId="77777777" w:rsidR="00E37898" w:rsidRPr="00AB5180" w:rsidRDefault="00E37898" w:rsidP="00E37898">
            <w:pPr>
              <w:rPr>
                <w:b/>
                <w:sz w:val="17"/>
                <w:szCs w:val="17"/>
              </w:rPr>
            </w:pPr>
            <w:r w:rsidRPr="00AB5180">
              <w:rPr>
                <w:b/>
                <w:sz w:val="17"/>
                <w:szCs w:val="17"/>
              </w:rPr>
              <w:t>Type of Place:</w:t>
            </w:r>
          </w:p>
          <w:p w14:paraId="72EFD693"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Home of Friend</w:t>
            </w:r>
          </w:p>
          <w:p w14:paraId="7607CCA5"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Home of Family Member</w:t>
            </w:r>
          </w:p>
          <w:p w14:paraId="2442D0E7"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 xml:space="preserve">Liquor Store </w:t>
            </w:r>
          </w:p>
          <w:p w14:paraId="3254E43E"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 xml:space="preserve">Coffee Shop/Cafe </w:t>
            </w:r>
          </w:p>
          <w:p w14:paraId="7DC4EC72"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Restaurant</w:t>
            </w:r>
          </w:p>
          <w:p w14:paraId="06AFCE06"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Park</w:t>
            </w:r>
          </w:p>
          <w:p w14:paraId="217F725B"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Bar</w:t>
            </w:r>
          </w:p>
          <w:p w14:paraId="3152CD0C" w14:textId="77777777" w:rsidR="00E37898" w:rsidRPr="00AB5180" w:rsidRDefault="00E37898" w:rsidP="00E37898">
            <w:pPr>
              <w:pStyle w:val="ListParagraph"/>
              <w:numPr>
                <w:ilvl w:val="0"/>
                <w:numId w:val="11"/>
              </w:numPr>
              <w:spacing w:after="0" w:line="240" w:lineRule="auto"/>
              <w:rPr>
                <w:sz w:val="17"/>
                <w:szCs w:val="17"/>
              </w:rPr>
            </w:pPr>
            <w:r w:rsidRPr="00AB5180">
              <w:rPr>
                <w:sz w:val="17"/>
                <w:szCs w:val="17"/>
              </w:rPr>
              <w:t>Other _______________________________</w:t>
            </w:r>
          </w:p>
          <w:p w14:paraId="509123D8" w14:textId="77777777" w:rsidR="00E37898" w:rsidRPr="00AB5180" w:rsidRDefault="00E37898" w:rsidP="00E37898">
            <w:pPr>
              <w:rPr>
                <w:sz w:val="17"/>
                <w:szCs w:val="17"/>
              </w:rPr>
            </w:pPr>
            <w:r w:rsidRPr="00AB5180">
              <w:rPr>
                <w:rFonts w:eastAsiaTheme="minorHAnsi" w:cstheme="minorBidi"/>
                <w:sz w:val="17"/>
                <w:szCs w:val="17"/>
              </w:rPr>
              <w:br/>
            </w:r>
            <w:r w:rsidRPr="00AB5180">
              <w:rPr>
                <w:sz w:val="17"/>
                <w:szCs w:val="17"/>
              </w:rPr>
              <w:t>Check If Applicable:</w:t>
            </w:r>
          </w:p>
          <w:p w14:paraId="6B18F12E" w14:textId="77777777" w:rsidR="00E37898" w:rsidRPr="00AB5180" w:rsidRDefault="00E37898" w:rsidP="00E37898">
            <w:pPr>
              <w:pStyle w:val="ListParagraph"/>
              <w:numPr>
                <w:ilvl w:val="0"/>
                <w:numId w:val="17"/>
              </w:numPr>
              <w:spacing w:after="0" w:line="240" w:lineRule="auto"/>
              <w:rPr>
                <w:sz w:val="17"/>
                <w:szCs w:val="17"/>
              </w:rPr>
            </w:pPr>
            <w:r w:rsidRPr="00AB5180">
              <w:rPr>
                <w:sz w:val="17"/>
                <w:szCs w:val="17"/>
              </w:rPr>
              <w:t>I’ve drank alcohol here before.</w:t>
            </w:r>
          </w:p>
          <w:p w14:paraId="36E95824" w14:textId="77777777" w:rsidR="00E37898" w:rsidRPr="00AB5180" w:rsidRDefault="00E37898" w:rsidP="00E37898">
            <w:pPr>
              <w:pStyle w:val="ListParagraph"/>
              <w:numPr>
                <w:ilvl w:val="0"/>
                <w:numId w:val="17"/>
              </w:numPr>
              <w:spacing w:after="0" w:line="240" w:lineRule="auto"/>
              <w:rPr>
                <w:sz w:val="17"/>
                <w:szCs w:val="17"/>
              </w:rPr>
            </w:pPr>
            <w:r w:rsidRPr="00AB5180">
              <w:rPr>
                <w:sz w:val="17"/>
                <w:szCs w:val="17"/>
              </w:rPr>
              <w:t>Alcohol is available here.</w:t>
            </w:r>
            <w:r w:rsidRPr="00AB5180">
              <w:rPr>
                <w:sz w:val="17"/>
                <w:szCs w:val="17"/>
              </w:rPr>
              <w:br/>
            </w:r>
          </w:p>
          <w:p w14:paraId="30E71C3E" w14:textId="77777777" w:rsidR="00E37898" w:rsidRPr="00AB5180" w:rsidRDefault="00E37898" w:rsidP="00E37898">
            <w:pPr>
              <w:rPr>
                <w:sz w:val="17"/>
                <w:szCs w:val="17"/>
              </w:rPr>
            </w:pPr>
            <w:r w:rsidRPr="00AB5180">
              <w:rPr>
                <w:sz w:val="17"/>
                <w:szCs w:val="17"/>
              </w:rPr>
              <w:t>This place is…</w:t>
            </w:r>
          </w:p>
          <w:p w14:paraId="2D335516" w14:textId="77777777" w:rsidR="00E37898" w:rsidRPr="00AB5180" w:rsidRDefault="00E37898" w:rsidP="00E37898">
            <w:pPr>
              <w:rPr>
                <w:b/>
                <w:sz w:val="18"/>
                <w:szCs w:val="18"/>
              </w:rPr>
            </w:pPr>
            <w:r w:rsidRPr="00AB5180">
              <w:rPr>
                <w:sz w:val="17"/>
                <w:szCs w:val="17"/>
              </w:rPr>
              <w:t>Pleasant     Unpleasant     Mixed     Neutral</w:t>
            </w:r>
          </w:p>
        </w:tc>
      </w:tr>
    </w:tbl>
    <w:p w14:paraId="513B68A3" w14:textId="4BD1A5AC" w:rsidR="008013C7" w:rsidRPr="004837B8" w:rsidRDefault="008013C7" w:rsidP="009147AC">
      <w:pPr>
        <w:spacing w:before="0" w:after="0"/>
        <w:rPr>
          <w:b/>
          <w:sz w:val="24"/>
          <w:u w:val="single"/>
        </w:rPr>
      </w:pPr>
    </w:p>
    <w:tbl>
      <w:tblPr>
        <w:tblStyle w:val="TableGrid"/>
        <w:tblpPr w:leftFromText="180" w:rightFromText="180" w:vertAnchor="text" w:horzAnchor="margin" w:tblpXSpec="center" w:tblpY="-674"/>
        <w:tblW w:w="5306" w:type="pct"/>
        <w:tblCellMar>
          <w:left w:w="115" w:type="dxa"/>
          <w:right w:w="115" w:type="dxa"/>
        </w:tblCellMar>
        <w:tblLook w:val="01E0" w:firstRow="1" w:lastRow="1" w:firstColumn="1" w:lastColumn="1" w:noHBand="0" w:noVBand="0"/>
      </w:tblPr>
      <w:tblGrid>
        <w:gridCol w:w="11450"/>
      </w:tblGrid>
      <w:tr w:rsidR="00E37898" w:rsidRPr="004837B8" w14:paraId="2A810EA8" w14:textId="77777777" w:rsidTr="00610B70">
        <w:trPr>
          <w:cantSplit/>
          <w:trHeight w:hRule="exact" w:val="1270"/>
        </w:trPr>
        <w:tc>
          <w:tcPr>
            <w:tcW w:w="11450" w:type="dxa"/>
            <w:shd w:val="clear" w:color="auto" w:fill="404040" w:themeFill="text1" w:themeFillTint="BF"/>
            <w:vAlign w:val="center"/>
          </w:tcPr>
          <w:p w14:paraId="26866795" w14:textId="067B4AF2" w:rsidR="00E37898" w:rsidRDefault="00E37898" w:rsidP="00E37898">
            <w:pPr>
              <w:pStyle w:val="Heading1"/>
              <w:rPr>
                <w:szCs w:val="20"/>
                <w:u w:val="single"/>
              </w:rPr>
            </w:pPr>
            <w:r w:rsidRPr="009147AC">
              <w:rPr>
                <w:szCs w:val="20"/>
                <w:u w:val="single"/>
              </w:rPr>
              <w:lastRenderedPageBreak/>
              <w:t>E</w:t>
            </w:r>
            <w:r>
              <w:rPr>
                <w:szCs w:val="20"/>
                <w:u w:val="single"/>
              </w:rPr>
              <w:t>MOTIONALLY IMPORTANT DAYS-RECURRENT</w:t>
            </w:r>
            <w:r w:rsidR="00306D15">
              <w:rPr>
                <w:szCs w:val="20"/>
                <w:u w:val="single"/>
              </w:rPr>
              <w:t>-Are there additional dates that the participant needs to report? If so,</w:t>
            </w:r>
            <w:r w:rsidR="003C2D81">
              <w:rPr>
                <w:szCs w:val="20"/>
                <w:u w:val="single"/>
              </w:rPr>
              <w:t xml:space="preserve"> add these dates below. </w:t>
            </w:r>
          </w:p>
          <w:p w14:paraId="47B29EC0" w14:textId="512F8176" w:rsidR="00306D15" w:rsidRPr="00306D15" w:rsidRDefault="00306D15" w:rsidP="00306D15"/>
        </w:tc>
      </w:tr>
      <w:tr w:rsidR="00E37898" w:rsidRPr="004837B8" w14:paraId="576893C4" w14:textId="77777777" w:rsidTr="00E37898">
        <w:trPr>
          <w:cantSplit/>
          <w:trHeight w:hRule="exact" w:val="2413"/>
        </w:trPr>
        <w:tc>
          <w:tcPr>
            <w:tcW w:w="11450" w:type="dxa"/>
            <w:vAlign w:val="center"/>
          </w:tcPr>
          <w:p w14:paraId="341C13E1" w14:textId="117D1EE9" w:rsidR="00E37898" w:rsidRPr="00116E06" w:rsidRDefault="00E37898" w:rsidP="00E37898">
            <w:pPr>
              <w:rPr>
                <w:b/>
                <w:sz w:val="18"/>
                <w:szCs w:val="18"/>
              </w:rPr>
            </w:pPr>
            <w:r w:rsidRPr="00116E06">
              <w:rPr>
                <w:b/>
                <w:sz w:val="18"/>
                <w:szCs w:val="18"/>
              </w:rPr>
              <w:t xml:space="preserve">Ask the participant to identify “emotionally important” days that put them at-risk to begin drinking again. The days participant identifies are recurrent days. </w:t>
            </w:r>
            <w:r w:rsidRPr="00116E06">
              <w:rPr>
                <w:rFonts w:cstheme="minorHAnsi"/>
                <w:b/>
                <w:sz w:val="18"/>
                <w:szCs w:val="18"/>
              </w:rPr>
              <w:t>Have participant identify days that will occur during their participa</w:t>
            </w:r>
            <w:r>
              <w:rPr>
                <w:rFonts w:cstheme="minorHAnsi"/>
                <w:b/>
                <w:sz w:val="18"/>
                <w:szCs w:val="18"/>
              </w:rPr>
              <w:t>tion in the study only</w:t>
            </w:r>
            <w:r w:rsidRPr="00116E06">
              <w:rPr>
                <w:rFonts w:cstheme="minorHAnsi"/>
                <w:b/>
                <w:sz w:val="18"/>
                <w:szCs w:val="18"/>
              </w:rPr>
              <w:t>.</w:t>
            </w:r>
          </w:p>
          <w:p w14:paraId="34337834" w14:textId="77777777" w:rsidR="00E37898" w:rsidRPr="00116E06" w:rsidRDefault="00E37898" w:rsidP="00E37898">
            <w:pPr>
              <w:rPr>
                <w:rFonts w:cstheme="minorHAnsi"/>
                <w:b/>
                <w:sz w:val="18"/>
                <w:szCs w:val="18"/>
              </w:rPr>
            </w:pPr>
          </w:p>
          <w:p w14:paraId="35973816" w14:textId="77777777" w:rsidR="00E37898" w:rsidRPr="00116E06" w:rsidRDefault="00E37898" w:rsidP="00E37898">
            <w:pPr>
              <w:rPr>
                <w:rFonts w:cstheme="minorHAnsi"/>
                <w:b/>
                <w:sz w:val="18"/>
                <w:szCs w:val="18"/>
              </w:rPr>
            </w:pPr>
            <w:r w:rsidRPr="00116E06">
              <w:rPr>
                <w:rFonts w:cstheme="minorHAnsi"/>
                <w:b/>
                <w:sz w:val="18"/>
                <w:szCs w:val="18"/>
              </w:rPr>
              <w:t>Example Days:</w:t>
            </w:r>
          </w:p>
          <w:p w14:paraId="054F6BA1" w14:textId="77777777" w:rsidR="00E37898" w:rsidRPr="00116E06" w:rsidRDefault="00E37898" w:rsidP="00E37898">
            <w:pPr>
              <w:pStyle w:val="ListParagraph"/>
              <w:numPr>
                <w:ilvl w:val="0"/>
                <w:numId w:val="7"/>
              </w:numPr>
              <w:rPr>
                <w:rFonts w:cstheme="minorHAnsi"/>
                <w:b/>
                <w:sz w:val="18"/>
                <w:szCs w:val="18"/>
              </w:rPr>
            </w:pPr>
            <w:r w:rsidRPr="00116E06">
              <w:rPr>
                <w:rFonts w:cstheme="minorHAnsi"/>
                <w:b/>
                <w:sz w:val="18"/>
                <w:szCs w:val="18"/>
              </w:rPr>
              <w:t>Holidays</w:t>
            </w:r>
          </w:p>
          <w:p w14:paraId="52E0A57A" w14:textId="77777777" w:rsidR="00E37898" w:rsidRPr="00116E06" w:rsidRDefault="00E37898" w:rsidP="00E37898">
            <w:pPr>
              <w:pStyle w:val="ListParagraph"/>
              <w:numPr>
                <w:ilvl w:val="0"/>
                <w:numId w:val="7"/>
              </w:numPr>
              <w:rPr>
                <w:rFonts w:cstheme="minorHAnsi"/>
                <w:b/>
                <w:sz w:val="18"/>
                <w:szCs w:val="18"/>
              </w:rPr>
            </w:pPr>
            <w:r w:rsidRPr="00116E06">
              <w:rPr>
                <w:rFonts w:cstheme="minorHAnsi"/>
                <w:b/>
                <w:sz w:val="18"/>
                <w:szCs w:val="18"/>
              </w:rPr>
              <w:t>Birthdays</w:t>
            </w:r>
          </w:p>
          <w:p w14:paraId="0F3916AF" w14:textId="77777777" w:rsidR="00E37898" w:rsidRPr="00116E06" w:rsidRDefault="00E37898" w:rsidP="00E37898">
            <w:pPr>
              <w:pStyle w:val="ListParagraph"/>
              <w:numPr>
                <w:ilvl w:val="0"/>
                <w:numId w:val="7"/>
              </w:numPr>
              <w:rPr>
                <w:rFonts w:cstheme="minorHAnsi"/>
                <w:b/>
                <w:sz w:val="18"/>
                <w:szCs w:val="18"/>
              </w:rPr>
            </w:pPr>
            <w:r w:rsidRPr="00116E06">
              <w:rPr>
                <w:rFonts w:cstheme="minorHAnsi"/>
                <w:b/>
                <w:sz w:val="18"/>
                <w:szCs w:val="18"/>
              </w:rPr>
              <w:t>Anniversaries (</w:t>
            </w:r>
            <w:proofErr w:type="gramStart"/>
            <w:r w:rsidRPr="00116E06">
              <w:rPr>
                <w:rFonts w:cstheme="minorHAnsi"/>
                <w:b/>
                <w:sz w:val="18"/>
                <w:szCs w:val="18"/>
              </w:rPr>
              <w:t>In particular, anniversaries</w:t>
            </w:r>
            <w:proofErr w:type="gramEnd"/>
            <w:r w:rsidRPr="00116E06">
              <w:rPr>
                <w:rFonts w:cstheme="minorHAnsi"/>
                <w:b/>
                <w:sz w:val="18"/>
                <w:szCs w:val="18"/>
              </w:rPr>
              <w:t xml:space="preserve"> that mark traumatic events-death of a loved one, major car accident, etc.…)</w:t>
            </w:r>
          </w:p>
          <w:p w14:paraId="1C27F77E" w14:textId="77777777" w:rsidR="00E37898" w:rsidRPr="00116E06" w:rsidRDefault="00E37898" w:rsidP="00E37898">
            <w:pPr>
              <w:pStyle w:val="ListParagraph"/>
              <w:numPr>
                <w:ilvl w:val="0"/>
                <w:numId w:val="7"/>
              </w:numPr>
              <w:rPr>
                <w:rFonts w:cstheme="minorHAnsi"/>
                <w:b/>
                <w:sz w:val="18"/>
                <w:szCs w:val="18"/>
              </w:rPr>
            </w:pPr>
            <w:r w:rsidRPr="00116E06">
              <w:rPr>
                <w:rFonts w:cstheme="minorHAnsi"/>
                <w:b/>
                <w:sz w:val="18"/>
                <w:szCs w:val="18"/>
              </w:rPr>
              <w:t>Sobriety Anniversary (</w:t>
            </w:r>
            <w:r>
              <w:rPr>
                <w:rFonts w:cstheme="minorHAnsi"/>
                <w:b/>
                <w:sz w:val="18"/>
                <w:szCs w:val="18"/>
              </w:rPr>
              <w:t>milestones for alcohol or other drugs</w:t>
            </w:r>
            <w:r w:rsidRPr="00116E06">
              <w:rPr>
                <w:rFonts w:cstheme="minorHAnsi"/>
                <w:b/>
                <w:sz w:val="18"/>
                <w:szCs w:val="18"/>
              </w:rPr>
              <w:t>)</w:t>
            </w:r>
          </w:p>
          <w:p w14:paraId="444E4DED" w14:textId="77777777" w:rsidR="00E37898" w:rsidRPr="00AE4BB7" w:rsidRDefault="00E37898" w:rsidP="00E37898">
            <w:pPr>
              <w:rPr>
                <w:rFonts w:cstheme="minorHAnsi"/>
                <w:b/>
                <w:sz w:val="18"/>
                <w:szCs w:val="18"/>
                <w:u w:val="single"/>
              </w:rPr>
            </w:pPr>
          </w:p>
          <w:p w14:paraId="0B105CEF" w14:textId="77777777" w:rsidR="00E37898" w:rsidRPr="00AE4BB7" w:rsidRDefault="00E37898" w:rsidP="00E37898">
            <w:pPr>
              <w:rPr>
                <w:rFonts w:cstheme="minorHAnsi"/>
                <w:b/>
                <w:sz w:val="18"/>
                <w:szCs w:val="18"/>
                <w:u w:val="single"/>
              </w:rPr>
            </w:pPr>
          </w:p>
          <w:p w14:paraId="0DC9FC84" w14:textId="77777777" w:rsidR="00E37898" w:rsidRPr="00AE4BB7" w:rsidRDefault="00E37898" w:rsidP="00E37898">
            <w:pPr>
              <w:rPr>
                <w:rFonts w:cstheme="minorHAnsi"/>
                <w:b/>
                <w:sz w:val="18"/>
                <w:szCs w:val="18"/>
                <w:u w:val="single"/>
              </w:rPr>
            </w:pPr>
          </w:p>
          <w:p w14:paraId="18E91691" w14:textId="77777777" w:rsidR="00E37898" w:rsidRPr="00AE4BB7" w:rsidRDefault="00E37898" w:rsidP="00E37898">
            <w:pPr>
              <w:rPr>
                <w:rFonts w:cstheme="minorHAnsi"/>
                <w:b/>
                <w:sz w:val="18"/>
                <w:szCs w:val="18"/>
                <w:u w:val="single"/>
              </w:rPr>
            </w:pPr>
          </w:p>
          <w:p w14:paraId="41137E82" w14:textId="77777777" w:rsidR="00E37898" w:rsidRPr="00AE4BB7" w:rsidRDefault="00E37898" w:rsidP="00E37898">
            <w:pPr>
              <w:rPr>
                <w:rFonts w:cstheme="minorHAnsi"/>
                <w:b/>
                <w:sz w:val="18"/>
                <w:szCs w:val="18"/>
                <w:u w:val="single"/>
              </w:rPr>
            </w:pPr>
          </w:p>
          <w:p w14:paraId="23E92628" w14:textId="77777777" w:rsidR="00E37898" w:rsidRPr="00AE4BB7" w:rsidRDefault="00E37898" w:rsidP="00E37898">
            <w:pPr>
              <w:rPr>
                <w:rFonts w:cstheme="minorHAnsi"/>
                <w:b/>
                <w:sz w:val="18"/>
                <w:szCs w:val="18"/>
                <w:u w:val="single"/>
              </w:rPr>
            </w:pPr>
          </w:p>
          <w:p w14:paraId="426999B5" w14:textId="77777777" w:rsidR="00E37898" w:rsidRPr="00AE4BB7" w:rsidRDefault="00E37898" w:rsidP="00E37898">
            <w:pPr>
              <w:rPr>
                <w:rFonts w:cstheme="minorHAnsi"/>
                <w:b/>
                <w:sz w:val="18"/>
                <w:szCs w:val="18"/>
                <w:u w:val="single"/>
              </w:rPr>
            </w:pPr>
          </w:p>
          <w:p w14:paraId="683A920A" w14:textId="77777777" w:rsidR="00E37898" w:rsidRPr="00AE4BB7" w:rsidRDefault="00E37898" w:rsidP="00E37898">
            <w:pPr>
              <w:rPr>
                <w:rFonts w:cstheme="minorHAnsi"/>
                <w:b/>
                <w:sz w:val="18"/>
                <w:szCs w:val="18"/>
                <w:u w:val="single"/>
              </w:rPr>
            </w:pPr>
          </w:p>
          <w:p w14:paraId="2A0168F1" w14:textId="77777777" w:rsidR="00E37898" w:rsidRPr="00AE4BB7" w:rsidRDefault="00E37898" w:rsidP="00E37898">
            <w:pPr>
              <w:rPr>
                <w:rFonts w:cstheme="minorHAnsi"/>
                <w:b/>
                <w:sz w:val="18"/>
                <w:szCs w:val="18"/>
                <w:u w:val="single"/>
              </w:rPr>
            </w:pPr>
          </w:p>
          <w:p w14:paraId="1323C131" w14:textId="77777777" w:rsidR="00E37898" w:rsidRPr="00AE4BB7" w:rsidRDefault="00E37898" w:rsidP="00E37898">
            <w:pPr>
              <w:rPr>
                <w:rFonts w:cstheme="minorHAnsi"/>
                <w:b/>
                <w:sz w:val="18"/>
                <w:szCs w:val="18"/>
                <w:u w:val="single"/>
              </w:rPr>
            </w:pPr>
          </w:p>
          <w:p w14:paraId="5DB72DE5" w14:textId="77777777" w:rsidR="00E37898" w:rsidRPr="00AE4BB7" w:rsidRDefault="00E37898" w:rsidP="00E37898">
            <w:pPr>
              <w:rPr>
                <w:u w:val="single"/>
              </w:rPr>
            </w:pPr>
          </w:p>
        </w:tc>
      </w:tr>
      <w:tr w:rsidR="00E37898" w:rsidRPr="0041475B" w14:paraId="77378990" w14:textId="77777777" w:rsidTr="00E37898">
        <w:trPr>
          <w:cantSplit/>
          <w:trHeight w:hRule="exact" w:val="3772"/>
        </w:trPr>
        <w:tc>
          <w:tcPr>
            <w:tcW w:w="11450" w:type="dxa"/>
            <w:vAlign w:val="center"/>
          </w:tcPr>
          <w:p w14:paraId="61F99D6B" w14:textId="77777777" w:rsidR="00E37898" w:rsidRPr="0041475B" w:rsidRDefault="00E37898" w:rsidP="00E37898">
            <w:pPr>
              <w:rPr>
                <w:b/>
                <w:sz w:val="18"/>
                <w:szCs w:val="18"/>
              </w:rPr>
            </w:pPr>
            <w:r w:rsidRPr="0041475B">
              <w:rPr>
                <w:b/>
                <w:sz w:val="18"/>
                <w:szCs w:val="18"/>
              </w:rPr>
              <w:t>List Type of Day and Date Identified by Participant</w:t>
            </w:r>
            <w:r w:rsidRPr="0041475B">
              <w:rPr>
                <w:b/>
                <w:sz w:val="18"/>
                <w:szCs w:val="18"/>
              </w:rPr>
              <w:br/>
              <w:t>Type:</w:t>
            </w:r>
          </w:p>
          <w:p w14:paraId="4018FC32" w14:textId="77777777" w:rsidR="00E37898" w:rsidRPr="0041475B" w:rsidRDefault="00E37898" w:rsidP="00E37898">
            <w:pPr>
              <w:pStyle w:val="ListParagraph"/>
              <w:numPr>
                <w:ilvl w:val="0"/>
                <w:numId w:val="11"/>
              </w:numPr>
              <w:rPr>
                <w:sz w:val="18"/>
                <w:szCs w:val="18"/>
              </w:rPr>
            </w:pPr>
            <w:r w:rsidRPr="0041475B">
              <w:rPr>
                <w:sz w:val="18"/>
                <w:szCs w:val="18"/>
              </w:rPr>
              <w:t xml:space="preserve">Holiday: </w:t>
            </w:r>
            <w:r w:rsidRPr="0041475B">
              <w:rPr>
                <w:sz w:val="18"/>
                <w:szCs w:val="18"/>
              </w:rPr>
              <w:br/>
            </w:r>
          </w:p>
          <w:p w14:paraId="198FDA57" w14:textId="77777777" w:rsidR="00E37898" w:rsidRPr="0041475B" w:rsidRDefault="00E37898" w:rsidP="00E37898">
            <w:pPr>
              <w:pStyle w:val="ListParagraph"/>
              <w:numPr>
                <w:ilvl w:val="0"/>
                <w:numId w:val="11"/>
              </w:numPr>
              <w:rPr>
                <w:sz w:val="18"/>
                <w:szCs w:val="18"/>
              </w:rPr>
            </w:pPr>
            <w:r w:rsidRPr="0041475B">
              <w:rPr>
                <w:sz w:val="18"/>
                <w:szCs w:val="18"/>
              </w:rPr>
              <w:t>Birthday:</w:t>
            </w:r>
            <w:r w:rsidRPr="0041475B">
              <w:rPr>
                <w:sz w:val="18"/>
                <w:szCs w:val="18"/>
              </w:rPr>
              <w:br/>
            </w:r>
          </w:p>
          <w:p w14:paraId="3EB7FCB8" w14:textId="77777777" w:rsidR="00E37898" w:rsidRPr="0041475B" w:rsidRDefault="00E37898" w:rsidP="00E37898">
            <w:pPr>
              <w:pStyle w:val="ListParagraph"/>
              <w:numPr>
                <w:ilvl w:val="0"/>
                <w:numId w:val="11"/>
              </w:numPr>
              <w:rPr>
                <w:sz w:val="18"/>
                <w:szCs w:val="18"/>
              </w:rPr>
            </w:pPr>
            <w:r w:rsidRPr="0041475B">
              <w:rPr>
                <w:sz w:val="18"/>
                <w:szCs w:val="18"/>
              </w:rPr>
              <w:t>Anniversary:</w:t>
            </w:r>
            <w:r w:rsidRPr="0041475B">
              <w:rPr>
                <w:sz w:val="18"/>
                <w:szCs w:val="18"/>
              </w:rPr>
              <w:br/>
            </w:r>
          </w:p>
          <w:p w14:paraId="3366F2C4" w14:textId="77777777" w:rsidR="00E37898" w:rsidRDefault="00E37898" w:rsidP="00E37898">
            <w:pPr>
              <w:pStyle w:val="ListParagraph"/>
              <w:numPr>
                <w:ilvl w:val="0"/>
                <w:numId w:val="11"/>
              </w:numPr>
              <w:rPr>
                <w:sz w:val="18"/>
                <w:szCs w:val="18"/>
              </w:rPr>
            </w:pPr>
            <w:r w:rsidRPr="0041475B">
              <w:rPr>
                <w:sz w:val="18"/>
                <w:szCs w:val="18"/>
              </w:rPr>
              <w:t>Sobriety Anniversary</w:t>
            </w:r>
            <w:r>
              <w:rPr>
                <w:sz w:val="18"/>
                <w:szCs w:val="18"/>
              </w:rPr>
              <w:br/>
            </w:r>
          </w:p>
          <w:p w14:paraId="0F7C0D77" w14:textId="77777777" w:rsidR="00E37898" w:rsidRDefault="00E37898" w:rsidP="00E37898">
            <w:pPr>
              <w:pStyle w:val="ListParagraph"/>
              <w:numPr>
                <w:ilvl w:val="0"/>
                <w:numId w:val="11"/>
              </w:numPr>
              <w:rPr>
                <w:sz w:val="18"/>
                <w:szCs w:val="18"/>
              </w:rPr>
            </w:pPr>
            <w:r>
              <w:rPr>
                <w:sz w:val="18"/>
                <w:szCs w:val="18"/>
              </w:rPr>
              <w:t>Financial</w:t>
            </w:r>
            <w:r>
              <w:rPr>
                <w:sz w:val="18"/>
                <w:szCs w:val="18"/>
              </w:rPr>
              <w:br/>
            </w:r>
          </w:p>
          <w:p w14:paraId="251D53EA" w14:textId="77777777" w:rsidR="00E37898" w:rsidRDefault="00E37898" w:rsidP="00E37898">
            <w:pPr>
              <w:pStyle w:val="ListParagraph"/>
              <w:numPr>
                <w:ilvl w:val="0"/>
                <w:numId w:val="11"/>
              </w:numPr>
              <w:rPr>
                <w:sz w:val="18"/>
                <w:szCs w:val="18"/>
              </w:rPr>
            </w:pPr>
            <w:r>
              <w:rPr>
                <w:sz w:val="18"/>
                <w:szCs w:val="18"/>
              </w:rPr>
              <w:t>Other:</w:t>
            </w:r>
            <w:r>
              <w:rPr>
                <w:sz w:val="18"/>
                <w:szCs w:val="18"/>
              </w:rPr>
              <w:br/>
            </w:r>
          </w:p>
          <w:p w14:paraId="71290EFF" w14:textId="77777777" w:rsidR="00E37898" w:rsidRDefault="00E37898" w:rsidP="00E37898">
            <w:pPr>
              <w:rPr>
                <w:sz w:val="18"/>
                <w:szCs w:val="18"/>
              </w:rPr>
            </w:pPr>
            <w:r w:rsidRPr="0041475B">
              <w:rPr>
                <w:sz w:val="18"/>
                <w:szCs w:val="18"/>
              </w:rPr>
              <w:t>Date: __________________________</w:t>
            </w:r>
          </w:p>
          <w:p w14:paraId="4F31486B" w14:textId="77777777" w:rsidR="00E37898" w:rsidRPr="0041475B" w:rsidRDefault="00E37898" w:rsidP="00E37898">
            <w:pPr>
              <w:rPr>
                <w:sz w:val="18"/>
                <w:szCs w:val="18"/>
              </w:rPr>
            </w:pPr>
          </w:p>
          <w:p w14:paraId="30B40D69" w14:textId="77777777" w:rsidR="00E37898" w:rsidRPr="0041475B" w:rsidRDefault="00E37898" w:rsidP="00E37898">
            <w:pPr>
              <w:pStyle w:val="ListParagraph"/>
              <w:rPr>
                <w:sz w:val="18"/>
                <w:szCs w:val="18"/>
              </w:rPr>
            </w:pPr>
          </w:p>
          <w:p w14:paraId="06733523" w14:textId="77777777" w:rsidR="00E37898" w:rsidRPr="0041475B" w:rsidRDefault="00E37898" w:rsidP="00E37898">
            <w:pPr>
              <w:pStyle w:val="ListParagraph"/>
              <w:rPr>
                <w:sz w:val="18"/>
                <w:szCs w:val="18"/>
              </w:rPr>
            </w:pPr>
          </w:p>
          <w:p w14:paraId="0CCA37D7" w14:textId="77777777" w:rsidR="00E37898" w:rsidRPr="0041475B" w:rsidRDefault="00E37898" w:rsidP="00E37898">
            <w:pPr>
              <w:pStyle w:val="ListParagraph"/>
              <w:rPr>
                <w:sz w:val="18"/>
                <w:szCs w:val="18"/>
              </w:rPr>
            </w:pPr>
          </w:p>
          <w:p w14:paraId="44CCE874" w14:textId="77777777" w:rsidR="00E37898" w:rsidRPr="0041475B" w:rsidRDefault="00E37898" w:rsidP="00E37898">
            <w:pPr>
              <w:pStyle w:val="ListParagraph"/>
              <w:rPr>
                <w:sz w:val="18"/>
                <w:szCs w:val="18"/>
              </w:rPr>
            </w:pPr>
          </w:p>
          <w:p w14:paraId="03FE9092" w14:textId="77777777" w:rsidR="00E37898" w:rsidRPr="0041475B" w:rsidRDefault="00E37898" w:rsidP="00E37898">
            <w:pPr>
              <w:pStyle w:val="ListParagraph"/>
              <w:rPr>
                <w:sz w:val="18"/>
                <w:szCs w:val="18"/>
              </w:rPr>
            </w:pPr>
          </w:p>
          <w:p w14:paraId="57FCF021" w14:textId="77777777" w:rsidR="00E37898" w:rsidRPr="0041475B" w:rsidRDefault="00E37898" w:rsidP="00E37898">
            <w:pPr>
              <w:pStyle w:val="ListParagraph"/>
              <w:rPr>
                <w:sz w:val="18"/>
                <w:szCs w:val="18"/>
              </w:rPr>
            </w:pPr>
          </w:p>
          <w:p w14:paraId="1D94F995" w14:textId="77777777" w:rsidR="00E37898" w:rsidRPr="0041475B" w:rsidRDefault="00E37898" w:rsidP="00E37898">
            <w:pPr>
              <w:rPr>
                <w:b/>
                <w:sz w:val="18"/>
                <w:szCs w:val="18"/>
              </w:rPr>
            </w:pPr>
            <w:r w:rsidRPr="0041475B">
              <w:rPr>
                <w:szCs w:val="16"/>
              </w:rPr>
              <w:t xml:space="preserve"> </w:t>
            </w:r>
          </w:p>
        </w:tc>
      </w:tr>
      <w:tr w:rsidR="00E37898" w:rsidRPr="0041475B" w14:paraId="463A63C8" w14:textId="77777777" w:rsidTr="00E37898">
        <w:trPr>
          <w:cantSplit/>
          <w:trHeight w:val="20"/>
        </w:trPr>
        <w:tc>
          <w:tcPr>
            <w:tcW w:w="11450" w:type="dxa"/>
            <w:vAlign w:val="center"/>
          </w:tcPr>
          <w:p w14:paraId="28A5619C" w14:textId="77777777" w:rsidR="00E37898" w:rsidRPr="0041475B" w:rsidRDefault="00E37898" w:rsidP="00E37898">
            <w:pPr>
              <w:rPr>
                <w:b/>
                <w:sz w:val="18"/>
                <w:szCs w:val="18"/>
              </w:rPr>
            </w:pPr>
            <w:r w:rsidRPr="0041475B">
              <w:rPr>
                <w:b/>
                <w:sz w:val="18"/>
                <w:szCs w:val="18"/>
              </w:rPr>
              <w:t>List Type of Day and Date Identified by Participant</w:t>
            </w:r>
            <w:r w:rsidRPr="0041475B">
              <w:rPr>
                <w:b/>
                <w:sz w:val="18"/>
                <w:szCs w:val="18"/>
              </w:rPr>
              <w:br/>
              <w:t>Type:</w:t>
            </w:r>
          </w:p>
          <w:p w14:paraId="6B9E60BB" w14:textId="77777777" w:rsidR="00E37898" w:rsidRPr="0041475B" w:rsidRDefault="00E37898" w:rsidP="00E37898">
            <w:pPr>
              <w:pStyle w:val="ListParagraph"/>
              <w:numPr>
                <w:ilvl w:val="0"/>
                <w:numId w:val="11"/>
              </w:numPr>
              <w:rPr>
                <w:sz w:val="18"/>
                <w:szCs w:val="18"/>
              </w:rPr>
            </w:pPr>
            <w:r w:rsidRPr="0041475B">
              <w:rPr>
                <w:sz w:val="18"/>
                <w:szCs w:val="18"/>
              </w:rPr>
              <w:t xml:space="preserve">Holiday: </w:t>
            </w:r>
            <w:r w:rsidRPr="0041475B">
              <w:rPr>
                <w:sz w:val="18"/>
                <w:szCs w:val="18"/>
              </w:rPr>
              <w:br/>
            </w:r>
          </w:p>
          <w:p w14:paraId="35F1D594" w14:textId="77777777" w:rsidR="00E37898" w:rsidRPr="0041475B" w:rsidRDefault="00E37898" w:rsidP="00E37898">
            <w:pPr>
              <w:pStyle w:val="ListParagraph"/>
              <w:numPr>
                <w:ilvl w:val="0"/>
                <w:numId w:val="11"/>
              </w:numPr>
              <w:rPr>
                <w:sz w:val="18"/>
                <w:szCs w:val="18"/>
              </w:rPr>
            </w:pPr>
            <w:r w:rsidRPr="0041475B">
              <w:rPr>
                <w:sz w:val="18"/>
                <w:szCs w:val="18"/>
              </w:rPr>
              <w:t>Birthday:</w:t>
            </w:r>
            <w:r w:rsidRPr="0041475B">
              <w:rPr>
                <w:sz w:val="18"/>
                <w:szCs w:val="18"/>
              </w:rPr>
              <w:br/>
            </w:r>
          </w:p>
          <w:p w14:paraId="199B5B1F" w14:textId="77777777" w:rsidR="00E37898" w:rsidRPr="0041475B" w:rsidRDefault="00E37898" w:rsidP="00E37898">
            <w:pPr>
              <w:pStyle w:val="ListParagraph"/>
              <w:numPr>
                <w:ilvl w:val="0"/>
                <w:numId w:val="11"/>
              </w:numPr>
              <w:rPr>
                <w:sz w:val="18"/>
                <w:szCs w:val="18"/>
              </w:rPr>
            </w:pPr>
            <w:r w:rsidRPr="0041475B">
              <w:rPr>
                <w:sz w:val="18"/>
                <w:szCs w:val="18"/>
              </w:rPr>
              <w:t>Anniversary:</w:t>
            </w:r>
            <w:r w:rsidRPr="0041475B">
              <w:rPr>
                <w:sz w:val="18"/>
                <w:szCs w:val="18"/>
              </w:rPr>
              <w:br/>
            </w:r>
          </w:p>
          <w:p w14:paraId="78036B42" w14:textId="77777777" w:rsidR="00E37898" w:rsidRDefault="00E37898" w:rsidP="00E37898">
            <w:pPr>
              <w:pStyle w:val="ListParagraph"/>
              <w:numPr>
                <w:ilvl w:val="0"/>
                <w:numId w:val="11"/>
              </w:numPr>
              <w:rPr>
                <w:sz w:val="18"/>
                <w:szCs w:val="18"/>
              </w:rPr>
            </w:pPr>
            <w:r w:rsidRPr="0041475B">
              <w:rPr>
                <w:sz w:val="18"/>
                <w:szCs w:val="18"/>
              </w:rPr>
              <w:t>Sobriety Anniversary</w:t>
            </w:r>
            <w:r>
              <w:rPr>
                <w:sz w:val="18"/>
                <w:szCs w:val="18"/>
              </w:rPr>
              <w:br/>
            </w:r>
          </w:p>
          <w:p w14:paraId="3636A941" w14:textId="77777777" w:rsidR="00E37898" w:rsidRDefault="00E37898" w:rsidP="00E37898">
            <w:pPr>
              <w:pStyle w:val="ListParagraph"/>
              <w:numPr>
                <w:ilvl w:val="0"/>
                <w:numId w:val="11"/>
              </w:numPr>
              <w:rPr>
                <w:sz w:val="18"/>
                <w:szCs w:val="18"/>
              </w:rPr>
            </w:pPr>
            <w:r>
              <w:rPr>
                <w:sz w:val="18"/>
                <w:szCs w:val="18"/>
              </w:rPr>
              <w:t>Financial</w:t>
            </w:r>
            <w:r>
              <w:rPr>
                <w:sz w:val="18"/>
                <w:szCs w:val="18"/>
              </w:rPr>
              <w:br/>
            </w:r>
          </w:p>
          <w:p w14:paraId="6A07FA34" w14:textId="77777777" w:rsidR="00E37898" w:rsidRDefault="00E37898" w:rsidP="00E37898">
            <w:pPr>
              <w:pStyle w:val="ListParagraph"/>
              <w:numPr>
                <w:ilvl w:val="0"/>
                <w:numId w:val="11"/>
              </w:numPr>
              <w:rPr>
                <w:sz w:val="18"/>
                <w:szCs w:val="18"/>
              </w:rPr>
            </w:pPr>
            <w:r>
              <w:rPr>
                <w:sz w:val="18"/>
                <w:szCs w:val="18"/>
              </w:rPr>
              <w:t>Other:</w:t>
            </w:r>
            <w:r>
              <w:rPr>
                <w:sz w:val="18"/>
                <w:szCs w:val="18"/>
              </w:rPr>
              <w:br/>
            </w:r>
          </w:p>
          <w:p w14:paraId="4F1683B1" w14:textId="77777777" w:rsidR="00E37898" w:rsidRPr="0041475B" w:rsidRDefault="00E37898" w:rsidP="00E37898">
            <w:pPr>
              <w:rPr>
                <w:sz w:val="18"/>
                <w:szCs w:val="18"/>
              </w:rPr>
            </w:pPr>
            <w:r w:rsidRPr="0041475B">
              <w:rPr>
                <w:sz w:val="18"/>
                <w:szCs w:val="18"/>
              </w:rPr>
              <w:t>Date: __________________________</w:t>
            </w:r>
          </w:p>
          <w:p w14:paraId="2DC6FF3C" w14:textId="77777777" w:rsidR="00E37898" w:rsidRPr="0041475B" w:rsidRDefault="00E37898" w:rsidP="00E37898"/>
        </w:tc>
      </w:tr>
    </w:tbl>
    <w:p w14:paraId="00D665E1" w14:textId="667A14FF" w:rsidR="008E3225" w:rsidRDefault="008E3225">
      <w:pPr>
        <w:spacing w:before="0" w:after="0"/>
        <w:rPr>
          <w:b/>
          <w:sz w:val="20"/>
          <w:szCs w:val="20"/>
        </w:rPr>
      </w:pPr>
    </w:p>
    <w:tbl>
      <w:tblPr>
        <w:tblStyle w:val="TableGrid"/>
        <w:tblpPr w:leftFromText="180" w:rightFromText="180" w:vertAnchor="text" w:horzAnchor="margin" w:tblpXSpec="center" w:tblpY="-719"/>
        <w:tblW w:w="5306" w:type="pct"/>
        <w:tblCellMar>
          <w:left w:w="115" w:type="dxa"/>
          <w:right w:w="115" w:type="dxa"/>
        </w:tblCellMar>
        <w:tblLook w:val="01E0" w:firstRow="1" w:lastRow="1" w:firstColumn="1" w:lastColumn="1" w:noHBand="0" w:noVBand="0"/>
      </w:tblPr>
      <w:tblGrid>
        <w:gridCol w:w="11450"/>
      </w:tblGrid>
      <w:tr w:rsidR="00895FA5" w:rsidRPr="00AB5180" w14:paraId="4F57CBA4" w14:textId="77777777" w:rsidTr="00610B70">
        <w:trPr>
          <w:cantSplit/>
          <w:trHeight w:hRule="exact" w:val="1180"/>
        </w:trPr>
        <w:tc>
          <w:tcPr>
            <w:tcW w:w="11450" w:type="dxa"/>
            <w:shd w:val="clear" w:color="auto" w:fill="404040" w:themeFill="text1" w:themeFillTint="BF"/>
            <w:vAlign w:val="center"/>
          </w:tcPr>
          <w:p w14:paraId="19EA5F54" w14:textId="10AC98A2" w:rsidR="00895FA5" w:rsidRPr="00AB5180" w:rsidRDefault="00895FA5" w:rsidP="00895FA5">
            <w:pPr>
              <w:pStyle w:val="Heading1"/>
              <w:rPr>
                <w:sz w:val="18"/>
                <w:szCs w:val="18"/>
              </w:rPr>
            </w:pPr>
            <w:r w:rsidRPr="00AB5180">
              <w:rPr>
                <w:sz w:val="18"/>
                <w:szCs w:val="18"/>
              </w:rPr>
              <w:lastRenderedPageBreak/>
              <w:t>W</w:t>
            </w:r>
            <w:r>
              <w:rPr>
                <w:sz w:val="18"/>
                <w:szCs w:val="18"/>
              </w:rPr>
              <w:t>EEKLY TIME PERIODS</w:t>
            </w:r>
            <w:r w:rsidR="00C041BD">
              <w:rPr>
                <w:sz w:val="18"/>
                <w:szCs w:val="18"/>
              </w:rPr>
              <w:t xml:space="preserve">-Has the participant had any changes to their weekly risky/protective time periods, or new risky/protective time </w:t>
            </w:r>
            <w:r w:rsidR="009E0C84">
              <w:rPr>
                <w:sz w:val="18"/>
                <w:szCs w:val="18"/>
              </w:rPr>
              <w:t>periods? If</w:t>
            </w:r>
            <w:r w:rsidR="003C2D81">
              <w:rPr>
                <w:sz w:val="18"/>
                <w:szCs w:val="18"/>
              </w:rPr>
              <w:t xml:space="preserve"> so, add these times below. </w:t>
            </w:r>
          </w:p>
        </w:tc>
      </w:tr>
      <w:tr w:rsidR="00895FA5" w:rsidRPr="00AB5180" w14:paraId="4BF727A6" w14:textId="77777777" w:rsidTr="00895FA5">
        <w:trPr>
          <w:cantSplit/>
          <w:trHeight w:hRule="exact" w:val="973"/>
        </w:trPr>
        <w:tc>
          <w:tcPr>
            <w:tcW w:w="11450" w:type="dxa"/>
            <w:vAlign w:val="center"/>
          </w:tcPr>
          <w:p w14:paraId="762C4045" w14:textId="77777777" w:rsidR="00895FA5" w:rsidRPr="00AB5180" w:rsidRDefault="00895FA5" w:rsidP="00895FA5">
            <w:pPr>
              <w:rPr>
                <w:rFonts w:cstheme="minorHAnsi"/>
                <w:b/>
                <w:sz w:val="18"/>
                <w:szCs w:val="18"/>
              </w:rPr>
            </w:pPr>
            <w:r w:rsidRPr="00AB5180">
              <w:rPr>
                <w:b/>
                <w:sz w:val="18"/>
                <w:szCs w:val="18"/>
              </w:rPr>
              <w:t xml:space="preserve">Ask the participant to think about their typical week. Have the participant list each time-period during the day </w:t>
            </w:r>
            <w:r>
              <w:rPr>
                <w:b/>
                <w:sz w:val="18"/>
                <w:szCs w:val="18"/>
              </w:rPr>
              <w:t xml:space="preserve">that </w:t>
            </w:r>
            <w:r w:rsidRPr="00AB5180">
              <w:rPr>
                <w:rFonts w:cstheme="minorHAnsi"/>
                <w:b/>
                <w:sz w:val="18"/>
                <w:szCs w:val="18"/>
              </w:rPr>
              <w:t>puts them at increased risk to drink. These times are “risky” time-periods.  In turn, are there any specific time-periods during the participant’s week that they can identify as protective, meaning they are confident that they wo</w:t>
            </w:r>
            <w:r>
              <w:rPr>
                <w:rFonts w:cstheme="minorHAnsi"/>
                <w:b/>
                <w:sz w:val="18"/>
                <w:szCs w:val="18"/>
              </w:rPr>
              <w:t>uld not drink during this time</w:t>
            </w:r>
            <w:r w:rsidRPr="00AB5180">
              <w:rPr>
                <w:rFonts w:cstheme="minorHAnsi"/>
                <w:b/>
                <w:sz w:val="18"/>
                <w:szCs w:val="18"/>
              </w:rPr>
              <w:t xml:space="preserve">. Be sure to specify the time-period and day of the week that it occurs. </w:t>
            </w:r>
          </w:p>
          <w:p w14:paraId="1AAA9446" w14:textId="77777777" w:rsidR="00895FA5" w:rsidRPr="00AB5180" w:rsidRDefault="00895FA5" w:rsidP="00895FA5">
            <w:pPr>
              <w:pStyle w:val="ListParagraph"/>
              <w:numPr>
                <w:ilvl w:val="0"/>
                <w:numId w:val="8"/>
              </w:numPr>
              <w:rPr>
                <w:rFonts w:cstheme="minorHAnsi"/>
                <w:b/>
                <w:sz w:val="18"/>
                <w:szCs w:val="18"/>
              </w:rPr>
            </w:pPr>
          </w:p>
          <w:p w14:paraId="1D0708FD" w14:textId="77777777" w:rsidR="00895FA5" w:rsidRPr="00AB5180" w:rsidRDefault="00895FA5" w:rsidP="00895FA5">
            <w:pPr>
              <w:rPr>
                <w:rFonts w:cstheme="minorHAnsi"/>
                <w:b/>
                <w:sz w:val="18"/>
                <w:szCs w:val="18"/>
              </w:rPr>
            </w:pPr>
          </w:p>
          <w:p w14:paraId="31F0974C" w14:textId="77777777" w:rsidR="00895FA5" w:rsidRPr="00AB5180" w:rsidRDefault="00895FA5" w:rsidP="00895FA5">
            <w:pPr>
              <w:rPr>
                <w:rFonts w:cstheme="minorHAnsi"/>
                <w:b/>
                <w:sz w:val="18"/>
                <w:szCs w:val="18"/>
              </w:rPr>
            </w:pPr>
          </w:p>
          <w:p w14:paraId="75E8F9BA" w14:textId="77777777" w:rsidR="00895FA5" w:rsidRPr="00AB5180" w:rsidRDefault="00895FA5" w:rsidP="00895FA5">
            <w:pPr>
              <w:rPr>
                <w:rFonts w:cstheme="minorHAnsi"/>
                <w:b/>
                <w:sz w:val="18"/>
                <w:szCs w:val="18"/>
              </w:rPr>
            </w:pPr>
          </w:p>
          <w:p w14:paraId="05C13A7A" w14:textId="77777777" w:rsidR="00895FA5" w:rsidRPr="00AB5180" w:rsidRDefault="00895FA5" w:rsidP="00895FA5">
            <w:pPr>
              <w:rPr>
                <w:rFonts w:cstheme="minorHAnsi"/>
                <w:b/>
                <w:sz w:val="18"/>
                <w:szCs w:val="18"/>
              </w:rPr>
            </w:pPr>
          </w:p>
          <w:p w14:paraId="60ED0EFE" w14:textId="77777777" w:rsidR="00895FA5" w:rsidRPr="00AB5180" w:rsidRDefault="00895FA5" w:rsidP="00895FA5">
            <w:pPr>
              <w:rPr>
                <w:rFonts w:cstheme="minorHAnsi"/>
                <w:b/>
                <w:sz w:val="18"/>
                <w:szCs w:val="18"/>
              </w:rPr>
            </w:pPr>
          </w:p>
          <w:p w14:paraId="01651AB7" w14:textId="77777777" w:rsidR="00895FA5" w:rsidRPr="00AB5180" w:rsidRDefault="00895FA5" w:rsidP="00895FA5">
            <w:pPr>
              <w:rPr>
                <w:rFonts w:cstheme="minorHAnsi"/>
                <w:b/>
                <w:sz w:val="18"/>
                <w:szCs w:val="18"/>
              </w:rPr>
            </w:pPr>
          </w:p>
          <w:p w14:paraId="1EBE9C4C" w14:textId="77777777" w:rsidR="00895FA5" w:rsidRPr="00AB5180" w:rsidRDefault="00895FA5" w:rsidP="00895FA5">
            <w:pPr>
              <w:rPr>
                <w:rFonts w:cstheme="minorHAnsi"/>
                <w:b/>
                <w:sz w:val="18"/>
                <w:szCs w:val="18"/>
              </w:rPr>
            </w:pPr>
          </w:p>
          <w:p w14:paraId="117EE3D5" w14:textId="77777777" w:rsidR="00895FA5" w:rsidRPr="00AB5180" w:rsidRDefault="00895FA5" w:rsidP="00895FA5">
            <w:pPr>
              <w:rPr>
                <w:rFonts w:cstheme="minorHAnsi"/>
                <w:b/>
                <w:sz w:val="18"/>
                <w:szCs w:val="18"/>
              </w:rPr>
            </w:pPr>
          </w:p>
        </w:tc>
      </w:tr>
      <w:tr w:rsidR="00895FA5" w:rsidRPr="00AB5180" w14:paraId="0FC1C363" w14:textId="77777777" w:rsidTr="00895FA5">
        <w:trPr>
          <w:cantSplit/>
          <w:trHeight w:hRule="exact" w:val="4177"/>
        </w:trPr>
        <w:tc>
          <w:tcPr>
            <w:tcW w:w="11450" w:type="dxa"/>
            <w:vAlign w:val="center"/>
          </w:tcPr>
          <w:p w14:paraId="63B8F584" w14:textId="77777777" w:rsidR="00895FA5" w:rsidRPr="00AB5180" w:rsidRDefault="00895FA5" w:rsidP="00895FA5">
            <w:pPr>
              <w:rPr>
                <w:b/>
                <w:sz w:val="18"/>
                <w:szCs w:val="18"/>
              </w:rPr>
            </w:pPr>
            <w:r w:rsidRPr="00AB5180">
              <w:rPr>
                <w:b/>
                <w:sz w:val="18"/>
                <w:szCs w:val="18"/>
              </w:rPr>
              <w:t xml:space="preserve">Type of Time-Period: </w:t>
            </w:r>
          </w:p>
          <w:p w14:paraId="49AFA1D1" w14:textId="77777777" w:rsidR="00895FA5" w:rsidRPr="00AB5180" w:rsidRDefault="00895FA5" w:rsidP="00895FA5">
            <w:pPr>
              <w:pStyle w:val="ListParagraph"/>
              <w:numPr>
                <w:ilvl w:val="0"/>
                <w:numId w:val="11"/>
              </w:numPr>
              <w:rPr>
                <w:sz w:val="18"/>
                <w:szCs w:val="18"/>
              </w:rPr>
            </w:pPr>
            <w:r w:rsidRPr="00AB5180">
              <w:rPr>
                <w:sz w:val="18"/>
                <w:szCs w:val="18"/>
              </w:rPr>
              <w:t>Work Hours</w:t>
            </w:r>
          </w:p>
          <w:p w14:paraId="71DFB919" w14:textId="77777777" w:rsidR="00895FA5" w:rsidRPr="00AB5180" w:rsidRDefault="00895FA5" w:rsidP="00895FA5">
            <w:pPr>
              <w:pStyle w:val="ListParagraph"/>
              <w:numPr>
                <w:ilvl w:val="0"/>
                <w:numId w:val="11"/>
              </w:numPr>
              <w:rPr>
                <w:sz w:val="18"/>
                <w:szCs w:val="18"/>
              </w:rPr>
            </w:pPr>
            <w:r w:rsidRPr="00AB5180">
              <w:rPr>
                <w:sz w:val="18"/>
                <w:szCs w:val="18"/>
              </w:rPr>
              <w:t>After Work Hours</w:t>
            </w:r>
          </w:p>
          <w:p w14:paraId="2ECCDCAF" w14:textId="77777777" w:rsidR="00895FA5" w:rsidRPr="00AB5180" w:rsidRDefault="00895FA5" w:rsidP="00895FA5">
            <w:pPr>
              <w:pStyle w:val="ListParagraph"/>
              <w:numPr>
                <w:ilvl w:val="0"/>
                <w:numId w:val="11"/>
              </w:numPr>
              <w:rPr>
                <w:sz w:val="18"/>
                <w:szCs w:val="18"/>
              </w:rPr>
            </w:pPr>
            <w:r w:rsidRPr="00AB5180">
              <w:rPr>
                <w:sz w:val="18"/>
                <w:szCs w:val="18"/>
              </w:rPr>
              <w:t>School Hours</w:t>
            </w:r>
          </w:p>
          <w:p w14:paraId="043AEEEF" w14:textId="77777777" w:rsidR="00895FA5" w:rsidRPr="00AB5180" w:rsidRDefault="00895FA5" w:rsidP="00895FA5">
            <w:pPr>
              <w:pStyle w:val="ListParagraph"/>
              <w:numPr>
                <w:ilvl w:val="0"/>
                <w:numId w:val="11"/>
              </w:numPr>
              <w:rPr>
                <w:sz w:val="18"/>
                <w:szCs w:val="18"/>
              </w:rPr>
            </w:pPr>
            <w:r w:rsidRPr="00AB5180">
              <w:rPr>
                <w:sz w:val="18"/>
                <w:szCs w:val="18"/>
              </w:rPr>
              <w:t>Weekends</w:t>
            </w:r>
          </w:p>
          <w:p w14:paraId="63ECF3A1" w14:textId="77777777" w:rsidR="00895FA5" w:rsidRPr="00AB5180" w:rsidRDefault="00895FA5" w:rsidP="00895FA5">
            <w:pPr>
              <w:pStyle w:val="ListParagraph"/>
              <w:numPr>
                <w:ilvl w:val="0"/>
                <w:numId w:val="11"/>
              </w:numPr>
              <w:rPr>
                <w:sz w:val="18"/>
                <w:szCs w:val="18"/>
              </w:rPr>
            </w:pPr>
            <w:r w:rsidRPr="00AB5180">
              <w:rPr>
                <w:sz w:val="18"/>
                <w:szCs w:val="18"/>
              </w:rPr>
              <w:t>Volunteer Activities</w:t>
            </w:r>
          </w:p>
          <w:p w14:paraId="144B5928" w14:textId="77777777" w:rsidR="00895FA5" w:rsidRPr="00AB5180" w:rsidRDefault="00895FA5" w:rsidP="00895FA5">
            <w:pPr>
              <w:pStyle w:val="ListParagraph"/>
              <w:numPr>
                <w:ilvl w:val="0"/>
                <w:numId w:val="11"/>
              </w:numPr>
              <w:rPr>
                <w:sz w:val="18"/>
                <w:szCs w:val="18"/>
              </w:rPr>
            </w:pPr>
            <w:r w:rsidRPr="00AB5180">
              <w:rPr>
                <w:sz w:val="18"/>
                <w:szCs w:val="18"/>
              </w:rPr>
              <w:t>Fitness Activities</w:t>
            </w:r>
          </w:p>
          <w:p w14:paraId="29A81C10" w14:textId="77777777" w:rsidR="00895FA5" w:rsidRPr="00AB5180" w:rsidRDefault="00895FA5" w:rsidP="00895FA5">
            <w:pPr>
              <w:pStyle w:val="ListParagraph"/>
              <w:numPr>
                <w:ilvl w:val="0"/>
                <w:numId w:val="11"/>
              </w:numPr>
              <w:rPr>
                <w:sz w:val="18"/>
                <w:szCs w:val="18"/>
              </w:rPr>
            </w:pPr>
            <w:r w:rsidRPr="00AB5180">
              <w:rPr>
                <w:sz w:val="18"/>
                <w:szCs w:val="18"/>
              </w:rPr>
              <w:t>Church/Other Weekly Religious or Spiritual Event</w:t>
            </w:r>
          </w:p>
          <w:p w14:paraId="3149650F" w14:textId="77777777" w:rsidR="00895FA5" w:rsidRDefault="00895FA5" w:rsidP="00895FA5">
            <w:pPr>
              <w:pStyle w:val="ListParagraph"/>
              <w:numPr>
                <w:ilvl w:val="0"/>
                <w:numId w:val="11"/>
              </w:numPr>
              <w:rPr>
                <w:sz w:val="18"/>
                <w:szCs w:val="18"/>
              </w:rPr>
            </w:pPr>
            <w:r>
              <w:rPr>
                <w:sz w:val="18"/>
                <w:szCs w:val="18"/>
              </w:rPr>
              <w:t>Hobby</w:t>
            </w:r>
          </w:p>
          <w:p w14:paraId="67B6C2B8" w14:textId="77777777" w:rsidR="00895FA5" w:rsidRPr="00AB5180" w:rsidRDefault="00895FA5" w:rsidP="00895FA5">
            <w:pPr>
              <w:pStyle w:val="ListParagraph"/>
              <w:numPr>
                <w:ilvl w:val="0"/>
                <w:numId w:val="11"/>
              </w:numPr>
              <w:rPr>
                <w:sz w:val="18"/>
                <w:szCs w:val="18"/>
              </w:rPr>
            </w:pPr>
            <w:r w:rsidRPr="00AB5180">
              <w:rPr>
                <w:sz w:val="18"/>
                <w:szCs w:val="18"/>
              </w:rPr>
              <w:t>Other: __________________________________</w:t>
            </w:r>
          </w:p>
          <w:p w14:paraId="6958F79D" w14:textId="77777777" w:rsidR="00895FA5" w:rsidRPr="00AB5180" w:rsidRDefault="00895FA5" w:rsidP="00895FA5">
            <w:pPr>
              <w:rPr>
                <w:b/>
                <w:sz w:val="18"/>
                <w:szCs w:val="18"/>
              </w:rPr>
            </w:pPr>
            <w:r w:rsidRPr="00AB5180">
              <w:rPr>
                <w:b/>
                <w:sz w:val="18"/>
                <w:szCs w:val="18"/>
              </w:rPr>
              <w:t>Day of the week:</w:t>
            </w:r>
            <w:r w:rsidRPr="00AB5180">
              <w:rPr>
                <w:b/>
                <w:sz w:val="18"/>
                <w:szCs w:val="18"/>
              </w:rPr>
              <w:br/>
            </w:r>
          </w:p>
          <w:p w14:paraId="15203C05" w14:textId="77777777" w:rsidR="00895FA5" w:rsidRPr="00AB5180" w:rsidRDefault="00895FA5" w:rsidP="00895FA5">
            <w:pPr>
              <w:rPr>
                <w:b/>
                <w:sz w:val="18"/>
                <w:szCs w:val="18"/>
              </w:rPr>
            </w:pPr>
            <w:r w:rsidRPr="00AB5180">
              <w:rPr>
                <w:b/>
                <w:sz w:val="18"/>
                <w:szCs w:val="18"/>
              </w:rPr>
              <w:t>Time Period</w:t>
            </w:r>
            <w:r>
              <w:rPr>
                <w:b/>
                <w:sz w:val="18"/>
                <w:szCs w:val="18"/>
              </w:rPr>
              <w:t>-Start:                                         End:</w:t>
            </w:r>
          </w:p>
          <w:p w14:paraId="10AB5A92" w14:textId="77777777" w:rsidR="00895FA5" w:rsidRPr="00AB5180" w:rsidRDefault="00895FA5" w:rsidP="00895FA5">
            <w:pPr>
              <w:rPr>
                <w:b/>
                <w:sz w:val="18"/>
                <w:szCs w:val="18"/>
              </w:rPr>
            </w:pPr>
            <w:r>
              <w:rPr>
                <w:b/>
                <w:sz w:val="18"/>
                <w:szCs w:val="18"/>
              </w:rPr>
              <w:br/>
            </w:r>
            <w:r w:rsidRPr="00AB5180">
              <w:rPr>
                <w:b/>
                <w:sz w:val="18"/>
                <w:szCs w:val="18"/>
              </w:rPr>
              <w:t>Is this time-</w:t>
            </w:r>
            <w:proofErr w:type="gramStart"/>
            <w:r w:rsidRPr="00AB5180">
              <w:rPr>
                <w:b/>
                <w:sz w:val="18"/>
                <w:szCs w:val="18"/>
              </w:rPr>
              <w:t>period…</w:t>
            </w:r>
            <w:proofErr w:type="gramEnd"/>
          </w:p>
          <w:p w14:paraId="18BE42D9" w14:textId="77777777" w:rsidR="00895FA5" w:rsidRPr="00AB5180" w:rsidRDefault="00895FA5" w:rsidP="00895FA5">
            <w:pPr>
              <w:pStyle w:val="ListParagraph"/>
              <w:numPr>
                <w:ilvl w:val="0"/>
                <w:numId w:val="11"/>
              </w:numPr>
              <w:rPr>
                <w:sz w:val="18"/>
                <w:szCs w:val="18"/>
              </w:rPr>
            </w:pPr>
            <w:r w:rsidRPr="00AB5180">
              <w:rPr>
                <w:sz w:val="18"/>
                <w:szCs w:val="18"/>
              </w:rPr>
              <w:t xml:space="preserve">Risky </w:t>
            </w:r>
          </w:p>
          <w:p w14:paraId="56172DF6" w14:textId="77777777" w:rsidR="00895FA5" w:rsidRPr="00AB5180" w:rsidRDefault="00895FA5" w:rsidP="00895FA5">
            <w:pPr>
              <w:pStyle w:val="ListParagraph"/>
              <w:numPr>
                <w:ilvl w:val="0"/>
                <w:numId w:val="11"/>
              </w:numPr>
              <w:rPr>
                <w:sz w:val="18"/>
                <w:szCs w:val="18"/>
              </w:rPr>
            </w:pPr>
            <w:r w:rsidRPr="00AB5180">
              <w:rPr>
                <w:sz w:val="18"/>
                <w:szCs w:val="18"/>
              </w:rPr>
              <w:t xml:space="preserve">Protective </w:t>
            </w:r>
          </w:p>
          <w:p w14:paraId="524B19DF" w14:textId="77777777" w:rsidR="00895FA5" w:rsidRPr="00AB5180" w:rsidRDefault="00895FA5" w:rsidP="00895FA5">
            <w:pPr>
              <w:pStyle w:val="ListParagraph"/>
              <w:rPr>
                <w:sz w:val="18"/>
                <w:szCs w:val="18"/>
              </w:rPr>
            </w:pPr>
          </w:p>
          <w:p w14:paraId="262C623F" w14:textId="77777777" w:rsidR="00895FA5" w:rsidRPr="00AB5180" w:rsidRDefault="00895FA5" w:rsidP="00895FA5">
            <w:pPr>
              <w:rPr>
                <w:b/>
                <w:sz w:val="18"/>
                <w:szCs w:val="18"/>
              </w:rPr>
            </w:pPr>
            <w:r w:rsidRPr="00AB5180">
              <w:rPr>
                <w:szCs w:val="16"/>
              </w:rPr>
              <w:t xml:space="preserve"> </w:t>
            </w:r>
          </w:p>
        </w:tc>
      </w:tr>
      <w:tr w:rsidR="00895FA5" w:rsidRPr="00AB5180" w14:paraId="1982EF3F" w14:textId="77777777" w:rsidTr="00895FA5">
        <w:trPr>
          <w:cantSplit/>
          <w:trHeight w:val="3950"/>
        </w:trPr>
        <w:tc>
          <w:tcPr>
            <w:tcW w:w="11450" w:type="dxa"/>
            <w:vAlign w:val="center"/>
          </w:tcPr>
          <w:p w14:paraId="17715ECC" w14:textId="77777777" w:rsidR="00895FA5" w:rsidRPr="00AB5180" w:rsidRDefault="00895FA5" w:rsidP="00895FA5">
            <w:pPr>
              <w:rPr>
                <w:b/>
                <w:sz w:val="18"/>
                <w:szCs w:val="18"/>
              </w:rPr>
            </w:pPr>
            <w:r w:rsidRPr="00AB5180">
              <w:rPr>
                <w:szCs w:val="16"/>
              </w:rPr>
              <w:t xml:space="preserve"> </w:t>
            </w:r>
            <w:r w:rsidRPr="00AB5180">
              <w:rPr>
                <w:b/>
                <w:sz w:val="18"/>
                <w:szCs w:val="18"/>
              </w:rPr>
              <w:t xml:space="preserve">Type of Time-Period: </w:t>
            </w:r>
          </w:p>
          <w:p w14:paraId="734E6391" w14:textId="77777777" w:rsidR="00895FA5" w:rsidRPr="00AB5180" w:rsidRDefault="00895FA5" w:rsidP="00895FA5">
            <w:pPr>
              <w:pStyle w:val="ListParagraph"/>
              <w:numPr>
                <w:ilvl w:val="0"/>
                <w:numId w:val="11"/>
              </w:numPr>
              <w:rPr>
                <w:sz w:val="18"/>
                <w:szCs w:val="18"/>
              </w:rPr>
            </w:pPr>
            <w:r w:rsidRPr="00AB5180">
              <w:rPr>
                <w:sz w:val="18"/>
                <w:szCs w:val="18"/>
              </w:rPr>
              <w:t>Work Hours</w:t>
            </w:r>
          </w:p>
          <w:p w14:paraId="214E9901" w14:textId="77777777" w:rsidR="00895FA5" w:rsidRPr="00AB5180" w:rsidRDefault="00895FA5" w:rsidP="00895FA5">
            <w:pPr>
              <w:pStyle w:val="ListParagraph"/>
              <w:numPr>
                <w:ilvl w:val="0"/>
                <w:numId w:val="11"/>
              </w:numPr>
              <w:rPr>
                <w:sz w:val="18"/>
                <w:szCs w:val="18"/>
              </w:rPr>
            </w:pPr>
            <w:r w:rsidRPr="00AB5180">
              <w:rPr>
                <w:sz w:val="18"/>
                <w:szCs w:val="18"/>
              </w:rPr>
              <w:t>After Work Hours</w:t>
            </w:r>
          </w:p>
          <w:p w14:paraId="5F50816B" w14:textId="77777777" w:rsidR="00895FA5" w:rsidRPr="00AB5180" w:rsidRDefault="00895FA5" w:rsidP="00895FA5">
            <w:pPr>
              <w:pStyle w:val="ListParagraph"/>
              <w:numPr>
                <w:ilvl w:val="0"/>
                <w:numId w:val="11"/>
              </w:numPr>
              <w:rPr>
                <w:sz w:val="18"/>
                <w:szCs w:val="18"/>
              </w:rPr>
            </w:pPr>
            <w:r w:rsidRPr="00AB5180">
              <w:rPr>
                <w:sz w:val="18"/>
                <w:szCs w:val="18"/>
              </w:rPr>
              <w:t>School Hours</w:t>
            </w:r>
          </w:p>
          <w:p w14:paraId="2E81DFB5" w14:textId="77777777" w:rsidR="00895FA5" w:rsidRPr="00AB5180" w:rsidRDefault="00895FA5" w:rsidP="00895FA5">
            <w:pPr>
              <w:pStyle w:val="ListParagraph"/>
              <w:numPr>
                <w:ilvl w:val="0"/>
                <w:numId w:val="11"/>
              </w:numPr>
              <w:rPr>
                <w:sz w:val="18"/>
                <w:szCs w:val="18"/>
              </w:rPr>
            </w:pPr>
            <w:r w:rsidRPr="00AB5180">
              <w:rPr>
                <w:sz w:val="18"/>
                <w:szCs w:val="18"/>
              </w:rPr>
              <w:t>Weekends</w:t>
            </w:r>
          </w:p>
          <w:p w14:paraId="476FE391" w14:textId="77777777" w:rsidR="00895FA5" w:rsidRPr="00AB5180" w:rsidRDefault="00895FA5" w:rsidP="00895FA5">
            <w:pPr>
              <w:pStyle w:val="ListParagraph"/>
              <w:numPr>
                <w:ilvl w:val="0"/>
                <w:numId w:val="11"/>
              </w:numPr>
              <w:rPr>
                <w:sz w:val="18"/>
                <w:szCs w:val="18"/>
              </w:rPr>
            </w:pPr>
            <w:r w:rsidRPr="00AB5180">
              <w:rPr>
                <w:sz w:val="18"/>
                <w:szCs w:val="18"/>
              </w:rPr>
              <w:t>Volunteer Activities</w:t>
            </w:r>
          </w:p>
          <w:p w14:paraId="2A7A1016" w14:textId="77777777" w:rsidR="00895FA5" w:rsidRPr="00AB5180" w:rsidRDefault="00895FA5" w:rsidP="00895FA5">
            <w:pPr>
              <w:pStyle w:val="ListParagraph"/>
              <w:numPr>
                <w:ilvl w:val="0"/>
                <w:numId w:val="11"/>
              </w:numPr>
              <w:rPr>
                <w:sz w:val="18"/>
                <w:szCs w:val="18"/>
              </w:rPr>
            </w:pPr>
            <w:r w:rsidRPr="00AB5180">
              <w:rPr>
                <w:sz w:val="18"/>
                <w:szCs w:val="18"/>
              </w:rPr>
              <w:t>Fitness Activities</w:t>
            </w:r>
          </w:p>
          <w:p w14:paraId="27C7F0BD" w14:textId="77777777" w:rsidR="00895FA5" w:rsidRDefault="00895FA5" w:rsidP="00895FA5">
            <w:pPr>
              <w:pStyle w:val="ListParagraph"/>
              <w:numPr>
                <w:ilvl w:val="0"/>
                <w:numId w:val="11"/>
              </w:numPr>
              <w:rPr>
                <w:sz w:val="18"/>
                <w:szCs w:val="18"/>
              </w:rPr>
            </w:pPr>
            <w:r w:rsidRPr="00AB5180">
              <w:rPr>
                <w:sz w:val="18"/>
                <w:szCs w:val="18"/>
              </w:rPr>
              <w:t>Church/Other Weekly Religious or Spiritual Event</w:t>
            </w:r>
          </w:p>
          <w:p w14:paraId="3C6B46D8" w14:textId="77777777" w:rsidR="00895FA5" w:rsidRPr="00AB5180" w:rsidRDefault="00895FA5" w:rsidP="00895FA5">
            <w:pPr>
              <w:pStyle w:val="ListParagraph"/>
              <w:numPr>
                <w:ilvl w:val="0"/>
                <w:numId w:val="11"/>
              </w:numPr>
              <w:rPr>
                <w:sz w:val="18"/>
                <w:szCs w:val="18"/>
              </w:rPr>
            </w:pPr>
            <w:r>
              <w:rPr>
                <w:sz w:val="18"/>
                <w:szCs w:val="18"/>
              </w:rPr>
              <w:t>Hobby</w:t>
            </w:r>
          </w:p>
          <w:p w14:paraId="7A89B18B" w14:textId="77777777" w:rsidR="00895FA5" w:rsidRPr="00AB5180" w:rsidRDefault="00895FA5" w:rsidP="00895FA5">
            <w:pPr>
              <w:pStyle w:val="ListParagraph"/>
              <w:numPr>
                <w:ilvl w:val="0"/>
                <w:numId w:val="11"/>
              </w:numPr>
              <w:rPr>
                <w:sz w:val="18"/>
                <w:szCs w:val="18"/>
              </w:rPr>
            </w:pPr>
            <w:r w:rsidRPr="00AB5180">
              <w:rPr>
                <w:sz w:val="18"/>
                <w:szCs w:val="18"/>
              </w:rPr>
              <w:t>Other: __________________________________</w:t>
            </w:r>
          </w:p>
          <w:p w14:paraId="0F6D22FA" w14:textId="77777777" w:rsidR="00895FA5" w:rsidRPr="00AB5180" w:rsidRDefault="00895FA5" w:rsidP="00895FA5">
            <w:pPr>
              <w:rPr>
                <w:b/>
                <w:sz w:val="18"/>
                <w:szCs w:val="18"/>
              </w:rPr>
            </w:pPr>
            <w:r w:rsidRPr="00AB5180">
              <w:rPr>
                <w:b/>
                <w:sz w:val="18"/>
                <w:szCs w:val="18"/>
              </w:rPr>
              <w:t>Day of the week:</w:t>
            </w:r>
            <w:r w:rsidRPr="00AB5180">
              <w:rPr>
                <w:b/>
                <w:sz w:val="18"/>
                <w:szCs w:val="18"/>
              </w:rPr>
              <w:br/>
            </w:r>
          </w:p>
          <w:p w14:paraId="68E37F80" w14:textId="77777777" w:rsidR="00895FA5" w:rsidRPr="00AB5180" w:rsidRDefault="00895FA5" w:rsidP="00895FA5">
            <w:pPr>
              <w:rPr>
                <w:b/>
                <w:sz w:val="18"/>
                <w:szCs w:val="18"/>
              </w:rPr>
            </w:pPr>
            <w:r w:rsidRPr="00AB5180">
              <w:rPr>
                <w:b/>
                <w:sz w:val="18"/>
                <w:szCs w:val="18"/>
              </w:rPr>
              <w:t>Time Period</w:t>
            </w:r>
            <w:r>
              <w:rPr>
                <w:b/>
                <w:sz w:val="18"/>
                <w:szCs w:val="18"/>
              </w:rPr>
              <w:t>-Start:                                         End:</w:t>
            </w:r>
          </w:p>
          <w:p w14:paraId="7A9F318E" w14:textId="77777777" w:rsidR="00895FA5" w:rsidRPr="00AB5180" w:rsidRDefault="00895FA5" w:rsidP="00895FA5">
            <w:pPr>
              <w:rPr>
                <w:sz w:val="18"/>
                <w:szCs w:val="18"/>
              </w:rPr>
            </w:pPr>
          </w:p>
          <w:p w14:paraId="483D0F8B" w14:textId="77777777" w:rsidR="00895FA5" w:rsidRPr="00AB5180" w:rsidRDefault="00895FA5" w:rsidP="00895FA5">
            <w:pPr>
              <w:rPr>
                <w:b/>
                <w:sz w:val="18"/>
                <w:szCs w:val="18"/>
              </w:rPr>
            </w:pPr>
            <w:r w:rsidRPr="00AB5180">
              <w:rPr>
                <w:b/>
                <w:sz w:val="18"/>
                <w:szCs w:val="18"/>
              </w:rPr>
              <w:t>Is this time-</w:t>
            </w:r>
            <w:proofErr w:type="gramStart"/>
            <w:r w:rsidRPr="00AB5180">
              <w:rPr>
                <w:b/>
                <w:sz w:val="18"/>
                <w:szCs w:val="18"/>
              </w:rPr>
              <w:t>period…</w:t>
            </w:r>
            <w:proofErr w:type="gramEnd"/>
          </w:p>
          <w:p w14:paraId="698A242E" w14:textId="77777777" w:rsidR="00895FA5" w:rsidRPr="00AB5180" w:rsidRDefault="00895FA5" w:rsidP="00895FA5">
            <w:pPr>
              <w:pStyle w:val="ListParagraph"/>
              <w:numPr>
                <w:ilvl w:val="0"/>
                <w:numId w:val="11"/>
              </w:numPr>
              <w:rPr>
                <w:sz w:val="18"/>
                <w:szCs w:val="18"/>
              </w:rPr>
            </w:pPr>
            <w:r w:rsidRPr="00AB5180">
              <w:rPr>
                <w:sz w:val="18"/>
                <w:szCs w:val="18"/>
              </w:rPr>
              <w:t xml:space="preserve">Risky </w:t>
            </w:r>
          </w:p>
          <w:p w14:paraId="739AECFF" w14:textId="77777777" w:rsidR="00895FA5" w:rsidRPr="00A46818" w:rsidRDefault="00895FA5" w:rsidP="00895FA5">
            <w:pPr>
              <w:pStyle w:val="ListParagraph"/>
              <w:numPr>
                <w:ilvl w:val="0"/>
                <w:numId w:val="11"/>
              </w:numPr>
              <w:rPr>
                <w:sz w:val="18"/>
                <w:szCs w:val="18"/>
              </w:rPr>
            </w:pPr>
            <w:r w:rsidRPr="00AB5180">
              <w:rPr>
                <w:sz w:val="18"/>
                <w:szCs w:val="18"/>
              </w:rPr>
              <w:t>Protective</w:t>
            </w:r>
          </w:p>
        </w:tc>
      </w:tr>
      <w:tr w:rsidR="00895FA5" w:rsidRPr="00AB5180" w14:paraId="06107C37" w14:textId="77777777" w:rsidTr="00895FA5">
        <w:trPr>
          <w:cantSplit/>
          <w:trHeight w:val="20"/>
        </w:trPr>
        <w:tc>
          <w:tcPr>
            <w:tcW w:w="11450" w:type="dxa"/>
            <w:vAlign w:val="center"/>
          </w:tcPr>
          <w:p w14:paraId="4F20FA0F" w14:textId="77777777" w:rsidR="00895FA5" w:rsidRPr="00AB5180" w:rsidRDefault="00895FA5" w:rsidP="00895FA5">
            <w:pPr>
              <w:rPr>
                <w:b/>
                <w:sz w:val="18"/>
                <w:szCs w:val="18"/>
              </w:rPr>
            </w:pPr>
            <w:r w:rsidRPr="00AB5180">
              <w:rPr>
                <w:szCs w:val="16"/>
              </w:rPr>
              <w:t xml:space="preserve"> </w:t>
            </w:r>
            <w:r w:rsidRPr="00AB5180">
              <w:rPr>
                <w:b/>
                <w:sz w:val="18"/>
                <w:szCs w:val="18"/>
              </w:rPr>
              <w:t xml:space="preserve">Type of Time-Period: </w:t>
            </w:r>
          </w:p>
          <w:p w14:paraId="3F25F7CD" w14:textId="77777777" w:rsidR="00895FA5" w:rsidRPr="00AB5180" w:rsidRDefault="00895FA5" w:rsidP="00895FA5">
            <w:pPr>
              <w:pStyle w:val="ListParagraph"/>
              <w:numPr>
                <w:ilvl w:val="0"/>
                <w:numId w:val="11"/>
              </w:numPr>
              <w:rPr>
                <w:sz w:val="18"/>
                <w:szCs w:val="18"/>
              </w:rPr>
            </w:pPr>
            <w:r w:rsidRPr="00AB5180">
              <w:rPr>
                <w:sz w:val="18"/>
                <w:szCs w:val="18"/>
              </w:rPr>
              <w:t>Work Hours</w:t>
            </w:r>
          </w:p>
          <w:p w14:paraId="2EA051F5" w14:textId="77777777" w:rsidR="00895FA5" w:rsidRPr="00AB5180" w:rsidRDefault="00895FA5" w:rsidP="00895FA5">
            <w:pPr>
              <w:pStyle w:val="ListParagraph"/>
              <w:numPr>
                <w:ilvl w:val="0"/>
                <w:numId w:val="11"/>
              </w:numPr>
              <w:rPr>
                <w:sz w:val="18"/>
                <w:szCs w:val="18"/>
              </w:rPr>
            </w:pPr>
            <w:r w:rsidRPr="00AB5180">
              <w:rPr>
                <w:sz w:val="18"/>
                <w:szCs w:val="18"/>
              </w:rPr>
              <w:t>After Work Hours</w:t>
            </w:r>
          </w:p>
          <w:p w14:paraId="5774FFB7" w14:textId="77777777" w:rsidR="00895FA5" w:rsidRPr="00AB5180" w:rsidRDefault="00895FA5" w:rsidP="00895FA5">
            <w:pPr>
              <w:pStyle w:val="ListParagraph"/>
              <w:numPr>
                <w:ilvl w:val="0"/>
                <w:numId w:val="11"/>
              </w:numPr>
              <w:rPr>
                <w:sz w:val="18"/>
                <w:szCs w:val="18"/>
              </w:rPr>
            </w:pPr>
            <w:r w:rsidRPr="00AB5180">
              <w:rPr>
                <w:sz w:val="18"/>
                <w:szCs w:val="18"/>
              </w:rPr>
              <w:t>School Hours</w:t>
            </w:r>
          </w:p>
          <w:p w14:paraId="3E82F5E8" w14:textId="77777777" w:rsidR="00895FA5" w:rsidRPr="00AB5180" w:rsidRDefault="00895FA5" w:rsidP="00895FA5">
            <w:pPr>
              <w:pStyle w:val="ListParagraph"/>
              <w:numPr>
                <w:ilvl w:val="0"/>
                <w:numId w:val="11"/>
              </w:numPr>
              <w:rPr>
                <w:sz w:val="18"/>
                <w:szCs w:val="18"/>
              </w:rPr>
            </w:pPr>
            <w:r w:rsidRPr="00AB5180">
              <w:rPr>
                <w:sz w:val="18"/>
                <w:szCs w:val="18"/>
              </w:rPr>
              <w:t>Weekends</w:t>
            </w:r>
          </w:p>
          <w:p w14:paraId="4120AABC" w14:textId="77777777" w:rsidR="00895FA5" w:rsidRPr="00AB5180" w:rsidRDefault="00895FA5" w:rsidP="00895FA5">
            <w:pPr>
              <w:pStyle w:val="ListParagraph"/>
              <w:numPr>
                <w:ilvl w:val="0"/>
                <w:numId w:val="11"/>
              </w:numPr>
              <w:rPr>
                <w:sz w:val="18"/>
                <w:szCs w:val="18"/>
              </w:rPr>
            </w:pPr>
            <w:r w:rsidRPr="00AB5180">
              <w:rPr>
                <w:sz w:val="18"/>
                <w:szCs w:val="18"/>
              </w:rPr>
              <w:t>Volunteer Activities</w:t>
            </w:r>
          </w:p>
          <w:p w14:paraId="1D42C5E4" w14:textId="77777777" w:rsidR="00895FA5" w:rsidRPr="00AB5180" w:rsidRDefault="00895FA5" w:rsidP="00895FA5">
            <w:pPr>
              <w:pStyle w:val="ListParagraph"/>
              <w:numPr>
                <w:ilvl w:val="0"/>
                <w:numId w:val="11"/>
              </w:numPr>
              <w:rPr>
                <w:sz w:val="18"/>
                <w:szCs w:val="18"/>
              </w:rPr>
            </w:pPr>
            <w:r w:rsidRPr="00AB5180">
              <w:rPr>
                <w:sz w:val="18"/>
                <w:szCs w:val="18"/>
              </w:rPr>
              <w:t>Fitness Activities</w:t>
            </w:r>
          </w:p>
          <w:p w14:paraId="25AE7C45" w14:textId="77777777" w:rsidR="00895FA5" w:rsidRDefault="00895FA5" w:rsidP="00895FA5">
            <w:pPr>
              <w:pStyle w:val="ListParagraph"/>
              <w:numPr>
                <w:ilvl w:val="0"/>
                <w:numId w:val="11"/>
              </w:numPr>
              <w:rPr>
                <w:sz w:val="18"/>
                <w:szCs w:val="18"/>
              </w:rPr>
            </w:pPr>
            <w:r w:rsidRPr="00AB5180">
              <w:rPr>
                <w:sz w:val="18"/>
                <w:szCs w:val="18"/>
              </w:rPr>
              <w:t>Church/Other Weekly Religious or Spiritual Event</w:t>
            </w:r>
          </w:p>
          <w:p w14:paraId="31E21EA3" w14:textId="77777777" w:rsidR="00895FA5" w:rsidRPr="00AB5180" w:rsidRDefault="00895FA5" w:rsidP="00895FA5">
            <w:pPr>
              <w:pStyle w:val="ListParagraph"/>
              <w:numPr>
                <w:ilvl w:val="0"/>
                <w:numId w:val="11"/>
              </w:numPr>
              <w:rPr>
                <w:sz w:val="18"/>
                <w:szCs w:val="18"/>
              </w:rPr>
            </w:pPr>
            <w:r>
              <w:rPr>
                <w:sz w:val="18"/>
                <w:szCs w:val="18"/>
              </w:rPr>
              <w:t>Hobby</w:t>
            </w:r>
          </w:p>
          <w:p w14:paraId="4ABE1633" w14:textId="77777777" w:rsidR="00895FA5" w:rsidRPr="00AB5180" w:rsidRDefault="00895FA5" w:rsidP="00895FA5">
            <w:pPr>
              <w:pStyle w:val="ListParagraph"/>
              <w:numPr>
                <w:ilvl w:val="0"/>
                <w:numId w:val="11"/>
              </w:numPr>
              <w:rPr>
                <w:sz w:val="18"/>
                <w:szCs w:val="18"/>
              </w:rPr>
            </w:pPr>
            <w:r w:rsidRPr="00AB5180">
              <w:rPr>
                <w:sz w:val="18"/>
                <w:szCs w:val="18"/>
              </w:rPr>
              <w:t>Other: __________________________________</w:t>
            </w:r>
          </w:p>
          <w:p w14:paraId="79668B33" w14:textId="77777777" w:rsidR="00895FA5" w:rsidRPr="00AB5180" w:rsidRDefault="00895FA5" w:rsidP="00895FA5">
            <w:pPr>
              <w:rPr>
                <w:b/>
                <w:sz w:val="18"/>
                <w:szCs w:val="18"/>
              </w:rPr>
            </w:pPr>
            <w:r w:rsidRPr="00AB5180">
              <w:rPr>
                <w:b/>
                <w:sz w:val="18"/>
                <w:szCs w:val="18"/>
              </w:rPr>
              <w:t>Day of the week:</w:t>
            </w:r>
            <w:r w:rsidRPr="00AB5180">
              <w:rPr>
                <w:b/>
                <w:sz w:val="18"/>
                <w:szCs w:val="18"/>
              </w:rPr>
              <w:br/>
            </w:r>
          </w:p>
          <w:p w14:paraId="6DF71A36" w14:textId="77777777" w:rsidR="00895FA5" w:rsidRPr="00AB5180" w:rsidRDefault="00895FA5" w:rsidP="00895FA5">
            <w:pPr>
              <w:rPr>
                <w:b/>
                <w:sz w:val="18"/>
                <w:szCs w:val="18"/>
              </w:rPr>
            </w:pPr>
            <w:r w:rsidRPr="00AB5180">
              <w:rPr>
                <w:b/>
                <w:sz w:val="18"/>
                <w:szCs w:val="18"/>
              </w:rPr>
              <w:t>Time Period</w:t>
            </w:r>
            <w:r>
              <w:rPr>
                <w:b/>
                <w:sz w:val="18"/>
                <w:szCs w:val="18"/>
              </w:rPr>
              <w:t>-Start:                                         End:</w:t>
            </w:r>
          </w:p>
          <w:p w14:paraId="3BB57F08" w14:textId="77777777" w:rsidR="00895FA5" w:rsidRPr="00AB5180" w:rsidRDefault="00895FA5" w:rsidP="00895FA5">
            <w:pPr>
              <w:rPr>
                <w:sz w:val="18"/>
                <w:szCs w:val="18"/>
              </w:rPr>
            </w:pPr>
          </w:p>
          <w:p w14:paraId="3CD721A9" w14:textId="77777777" w:rsidR="00895FA5" w:rsidRPr="00AB5180" w:rsidRDefault="00895FA5" w:rsidP="00895FA5">
            <w:pPr>
              <w:rPr>
                <w:b/>
                <w:sz w:val="18"/>
                <w:szCs w:val="18"/>
              </w:rPr>
            </w:pPr>
            <w:r w:rsidRPr="00AB5180">
              <w:rPr>
                <w:b/>
                <w:sz w:val="18"/>
                <w:szCs w:val="18"/>
              </w:rPr>
              <w:t>Is this time-</w:t>
            </w:r>
            <w:proofErr w:type="gramStart"/>
            <w:r w:rsidRPr="00AB5180">
              <w:rPr>
                <w:b/>
                <w:sz w:val="18"/>
                <w:szCs w:val="18"/>
              </w:rPr>
              <w:t>period…</w:t>
            </w:r>
            <w:proofErr w:type="gramEnd"/>
          </w:p>
          <w:p w14:paraId="24331C60" w14:textId="77777777" w:rsidR="00895FA5" w:rsidRPr="00AB5180" w:rsidRDefault="00895FA5" w:rsidP="00895FA5">
            <w:pPr>
              <w:pStyle w:val="ListParagraph"/>
              <w:numPr>
                <w:ilvl w:val="0"/>
                <w:numId w:val="11"/>
              </w:numPr>
              <w:rPr>
                <w:sz w:val="18"/>
                <w:szCs w:val="18"/>
              </w:rPr>
            </w:pPr>
            <w:r w:rsidRPr="00AB5180">
              <w:rPr>
                <w:sz w:val="18"/>
                <w:szCs w:val="18"/>
              </w:rPr>
              <w:t xml:space="preserve">Risky </w:t>
            </w:r>
          </w:p>
          <w:p w14:paraId="57D44965" w14:textId="77777777" w:rsidR="00895FA5" w:rsidRPr="00A46818" w:rsidRDefault="00895FA5" w:rsidP="00895FA5">
            <w:pPr>
              <w:pStyle w:val="ListParagraph"/>
              <w:numPr>
                <w:ilvl w:val="0"/>
                <w:numId w:val="11"/>
              </w:numPr>
              <w:rPr>
                <w:sz w:val="18"/>
                <w:szCs w:val="18"/>
              </w:rPr>
            </w:pPr>
            <w:r w:rsidRPr="00AB5180">
              <w:rPr>
                <w:sz w:val="18"/>
                <w:szCs w:val="18"/>
              </w:rPr>
              <w:t>Protectiv</w:t>
            </w:r>
            <w:r>
              <w:rPr>
                <w:sz w:val="18"/>
                <w:szCs w:val="18"/>
              </w:rPr>
              <w:t>e</w:t>
            </w:r>
          </w:p>
        </w:tc>
      </w:tr>
    </w:tbl>
    <w:p w14:paraId="6678B1B2" w14:textId="295CF33E" w:rsidR="00C54DCA" w:rsidRPr="00AB5180" w:rsidRDefault="00C54DCA" w:rsidP="00C54DCA">
      <w:pPr>
        <w:spacing w:before="0" w:after="0"/>
        <w:rPr>
          <w:b/>
          <w:sz w:val="20"/>
          <w:szCs w:val="20"/>
        </w:rPr>
      </w:pPr>
      <w:bookmarkStart w:id="0" w:name="_GoBack"/>
      <w:bookmarkEnd w:id="0"/>
    </w:p>
    <w:p w14:paraId="08377AB2" w14:textId="2D4291A7" w:rsidR="00C54DCA" w:rsidRDefault="00C54DCA" w:rsidP="000D4992">
      <w:pPr>
        <w:rPr>
          <w:b/>
          <w:sz w:val="20"/>
          <w:szCs w:val="20"/>
        </w:rPr>
      </w:pPr>
    </w:p>
    <w:p w14:paraId="6DDA839D" w14:textId="72F816F7" w:rsidR="00235F43" w:rsidRDefault="00235F43" w:rsidP="000D4992">
      <w:pPr>
        <w:rPr>
          <w:b/>
          <w:sz w:val="20"/>
          <w:szCs w:val="20"/>
        </w:rPr>
      </w:pPr>
    </w:p>
    <w:tbl>
      <w:tblPr>
        <w:tblStyle w:val="TableGrid"/>
        <w:tblpPr w:leftFromText="180" w:rightFromText="180" w:vertAnchor="text" w:horzAnchor="margin" w:tblpXSpec="center" w:tblpY="-464"/>
        <w:tblW w:w="5306" w:type="pct"/>
        <w:tblCellMar>
          <w:left w:w="115" w:type="dxa"/>
          <w:right w:w="115" w:type="dxa"/>
        </w:tblCellMar>
        <w:tblLook w:val="01E0" w:firstRow="1" w:lastRow="1" w:firstColumn="1" w:lastColumn="1" w:noHBand="0" w:noVBand="0"/>
      </w:tblPr>
      <w:tblGrid>
        <w:gridCol w:w="11450"/>
      </w:tblGrid>
      <w:tr w:rsidR="00A00689" w:rsidRPr="00AB5180" w14:paraId="611AD457" w14:textId="77777777" w:rsidTr="00A00689">
        <w:trPr>
          <w:cantSplit/>
          <w:trHeight w:hRule="exact" w:val="386"/>
        </w:trPr>
        <w:tc>
          <w:tcPr>
            <w:tcW w:w="11450" w:type="dxa"/>
            <w:shd w:val="clear" w:color="auto" w:fill="404040" w:themeFill="text1" w:themeFillTint="BF"/>
            <w:vAlign w:val="center"/>
          </w:tcPr>
          <w:p w14:paraId="14537777" w14:textId="12D62B63" w:rsidR="00A00689" w:rsidRPr="00AB5180" w:rsidRDefault="00A00689" w:rsidP="00A00689">
            <w:pPr>
              <w:pStyle w:val="Heading1"/>
              <w:rPr>
                <w:sz w:val="18"/>
                <w:szCs w:val="18"/>
              </w:rPr>
            </w:pPr>
            <w:r>
              <w:rPr>
                <w:sz w:val="18"/>
                <w:szCs w:val="18"/>
              </w:rPr>
              <w:t>PLANNED VACATIONS</w:t>
            </w:r>
            <w:r w:rsidR="009E0C84">
              <w:rPr>
                <w:sz w:val="18"/>
                <w:szCs w:val="18"/>
              </w:rPr>
              <w:t xml:space="preserve">-Does the participant need to update vacation dates? If yes, </w:t>
            </w:r>
            <w:r w:rsidR="003C2D81">
              <w:rPr>
                <w:sz w:val="18"/>
                <w:szCs w:val="18"/>
              </w:rPr>
              <w:t xml:space="preserve">do so below. </w:t>
            </w:r>
          </w:p>
        </w:tc>
      </w:tr>
      <w:tr w:rsidR="00A00689" w:rsidRPr="00AB5180" w14:paraId="2A7CD860" w14:textId="77777777" w:rsidTr="00A00689">
        <w:trPr>
          <w:cantSplit/>
          <w:trHeight w:hRule="exact" w:val="883"/>
        </w:trPr>
        <w:tc>
          <w:tcPr>
            <w:tcW w:w="11450" w:type="dxa"/>
            <w:vAlign w:val="center"/>
          </w:tcPr>
          <w:p w14:paraId="5D50EBB7" w14:textId="77777777" w:rsidR="00A00689" w:rsidRPr="00AB5180" w:rsidRDefault="00A00689" w:rsidP="00A00689">
            <w:pPr>
              <w:rPr>
                <w:rFonts w:cstheme="minorHAnsi"/>
                <w:b/>
                <w:sz w:val="18"/>
                <w:szCs w:val="18"/>
              </w:rPr>
            </w:pPr>
            <w:r>
              <w:rPr>
                <w:rFonts w:cstheme="minorHAnsi"/>
                <w:b/>
                <w:sz w:val="18"/>
                <w:szCs w:val="18"/>
              </w:rPr>
              <w:t xml:space="preserve">Ask the participant if they have any vacations planned while they will be participating in the study. Record each vacation period below. Indicate the start and end date for each vacation period. Also indicate if the vacation is in town or out of town. If the location is out of town, indicate the city and state of the vacation location. </w:t>
            </w:r>
          </w:p>
          <w:p w14:paraId="046FAAB8" w14:textId="77777777" w:rsidR="00A00689" w:rsidRPr="00AB5180" w:rsidRDefault="00A00689" w:rsidP="00A00689">
            <w:pPr>
              <w:rPr>
                <w:rFonts w:cstheme="minorHAnsi"/>
                <w:b/>
                <w:sz w:val="18"/>
                <w:szCs w:val="18"/>
              </w:rPr>
            </w:pPr>
          </w:p>
          <w:p w14:paraId="4AF50326" w14:textId="77777777" w:rsidR="00A00689" w:rsidRPr="00AB5180" w:rsidRDefault="00A00689" w:rsidP="00A00689">
            <w:pPr>
              <w:rPr>
                <w:rFonts w:cstheme="minorHAnsi"/>
                <w:b/>
                <w:sz w:val="18"/>
                <w:szCs w:val="18"/>
              </w:rPr>
            </w:pPr>
          </w:p>
          <w:p w14:paraId="3486AC63" w14:textId="77777777" w:rsidR="00A00689" w:rsidRPr="00AB5180" w:rsidRDefault="00A00689" w:rsidP="00A00689">
            <w:pPr>
              <w:rPr>
                <w:rFonts w:cstheme="minorHAnsi"/>
                <w:b/>
                <w:sz w:val="18"/>
                <w:szCs w:val="18"/>
              </w:rPr>
            </w:pPr>
          </w:p>
          <w:p w14:paraId="2D9014CD" w14:textId="77777777" w:rsidR="00A00689" w:rsidRPr="00AB5180" w:rsidRDefault="00A00689" w:rsidP="00A00689">
            <w:pPr>
              <w:rPr>
                <w:rFonts w:cstheme="minorHAnsi"/>
                <w:b/>
                <w:sz w:val="18"/>
                <w:szCs w:val="18"/>
              </w:rPr>
            </w:pPr>
          </w:p>
          <w:p w14:paraId="0B7AD737" w14:textId="77777777" w:rsidR="00A00689" w:rsidRPr="00AB5180" w:rsidRDefault="00A00689" w:rsidP="00A00689">
            <w:pPr>
              <w:rPr>
                <w:rFonts w:cstheme="minorHAnsi"/>
                <w:b/>
                <w:sz w:val="18"/>
                <w:szCs w:val="18"/>
              </w:rPr>
            </w:pPr>
          </w:p>
          <w:p w14:paraId="029F0B30" w14:textId="77777777" w:rsidR="00A00689" w:rsidRPr="00AB5180" w:rsidRDefault="00A00689" w:rsidP="00A00689">
            <w:pPr>
              <w:rPr>
                <w:rFonts w:cstheme="minorHAnsi"/>
                <w:b/>
                <w:sz w:val="18"/>
                <w:szCs w:val="18"/>
              </w:rPr>
            </w:pPr>
          </w:p>
        </w:tc>
      </w:tr>
      <w:tr w:rsidR="00A00689" w:rsidRPr="00AB5180" w14:paraId="5A8DEC1D" w14:textId="77777777" w:rsidTr="00A00689">
        <w:trPr>
          <w:cantSplit/>
          <w:trHeight w:val="20"/>
        </w:trPr>
        <w:tc>
          <w:tcPr>
            <w:tcW w:w="11450" w:type="dxa"/>
            <w:vAlign w:val="center"/>
          </w:tcPr>
          <w:p w14:paraId="1285AD9A" w14:textId="77777777" w:rsidR="00A00689" w:rsidRDefault="00A00689" w:rsidP="00A00689">
            <w:pPr>
              <w:rPr>
                <w:b/>
                <w:sz w:val="18"/>
                <w:szCs w:val="18"/>
              </w:rPr>
            </w:pPr>
            <w:r w:rsidRPr="00AB5180">
              <w:rPr>
                <w:szCs w:val="16"/>
              </w:rPr>
              <w:t xml:space="preserve"> </w:t>
            </w:r>
            <w:r>
              <w:rPr>
                <w:b/>
                <w:sz w:val="18"/>
                <w:szCs w:val="18"/>
              </w:rPr>
              <w:t xml:space="preserve">Start Date:                                                    End Date: </w:t>
            </w:r>
          </w:p>
          <w:p w14:paraId="2D61A571" w14:textId="77777777" w:rsidR="00A00689" w:rsidRPr="00AB5180" w:rsidRDefault="00A00689" w:rsidP="00A00689">
            <w:pPr>
              <w:rPr>
                <w:b/>
                <w:sz w:val="18"/>
                <w:szCs w:val="18"/>
              </w:rPr>
            </w:pPr>
          </w:p>
          <w:p w14:paraId="1614B83F" w14:textId="77777777" w:rsidR="00A00689" w:rsidRPr="00AB5180" w:rsidRDefault="00A00689" w:rsidP="00A00689">
            <w:pPr>
              <w:pStyle w:val="ListParagraph"/>
              <w:numPr>
                <w:ilvl w:val="0"/>
                <w:numId w:val="11"/>
              </w:numPr>
              <w:rPr>
                <w:sz w:val="18"/>
                <w:szCs w:val="18"/>
              </w:rPr>
            </w:pPr>
            <w:r>
              <w:rPr>
                <w:sz w:val="18"/>
                <w:szCs w:val="18"/>
              </w:rPr>
              <w:t>In Town</w:t>
            </w:r>
          </w:p>
          <w:p w14:paraId="33ECF459" w14:textId="77777777" w:rsidR="00A00689" w:rsidRPr="00AB5180" w:rsidRDefault="00A00689" w:rsidP="00A00689">
            <w:pPr>
              <w:pStyle w:val="ListParagraph"/>
              <w:numPr>
                <w:ilvl w:val="0"/>
                <w:numId w:val="11"/>
              </w:numPr>
              <w:rPr>
                <w:sz w:val="18"/>
                <w:szCs w:val="18"/>
              </w:rPr>
            </w:pPr>
            <w:r>
              <w:rPr>
                <w:sz w:val="18"/>
                <w:szCs w:val="18"/>
              </w:rPr>
              <w:t xml:space="preserve">Out of Town </w:t>
            </w:r>
          </w:p>
          <w:p w14:paraId="2466BB4C" w14:textId="77777777" w:rsidR="00A00689" w:rsidRPr="00AB5180" w:rsidRDefault="00A00689" w:rsidP="00A00689">
            <w:pPr>
              <w:pStyle w:val="ListParagraph"/>
              <w:rPr>
                <w:sz w:val="18"/>
                <w:szCs w:val="18"/>
              </w:rPr>
            </w:pPr>
          </w:p>
          <w:p w14:paraId="142C1898" w14:textId="77777777" w:rsidR="00A00689" w:rsidRDefault="00A00689" w:rsidP="00A00689">
            <w:pPr>
              <w:rPr>
                <w:b/>
                <w:sz w:val="18"/>
                <w:szCs w:val="18"/>
              </w:rPr>
            </w:pPr>
            <w:r>
              <w:rPr>
                <w:b/>
                <w:sz w:val="18"/>
                <w:szCs w:val="18"/>
              </w:rPr>
              <w:t>Out of Town Location</w:t>
            </w:r>
            <w:r w:rsidRPr="00AB5180">
              <w:rPr>
                <w:b/>
                <w:sz w:val="18"/>
                <w:szCs w:val="18"/>
              </w:rPr>
              <w:t>:</w:t>
            </w:r>
          </w:p>
          <w:p w14:paraId="7AB84BB8" w14:textId="77777777" w:rsidR="00A00689" w:rsidRDefault="00A00689" w:rsidP="00A00689">
            <w:pPr>
              <w:rPr>
                <w:b/>
                <w:sz w:val="18"/>
                <w:szCs w:val="18"/>
              </w:rPr>
            </w:pPr>
          </w:p>
          <w:p w14:paraId="0B3DBD25" w14:textId="77777777" w:rsidR="00A00689" w:rsidRPr="00077117" w:rsidRDefault="00A00689" w:rsidP="00A00689">
            <w:pPr>
              <w:rPr>
                <w:szCs w:val="16"/>
              </w:rPr>
            </w:pPr>
          </w:p>
        </w:tc>
      </w:tr>
      <w:tr w:rsidR="00A00689" w:rsidRPr="00AB5180" w14:paraId="3989D50C" w14:textId="77777777" w:rsidTr="00A00689">
        <w:trPr>
          <w:cantSplit/>
          <w:trHeight w:val="20"/>
        </w:trPr>
        <w:tc>
          <w:tcPr>
            <w:tcW w:w="11450" w:type="dxa"/>
            <w:vAlign w:val="center"/>
          </w:tcPr>
          <w:p w14:paraId="11A7ECCE" w14:textId="77777777" w:rsidR="00A00689" w:rsidRDefault="00A00689" w:rsidP="00A00689">
            <w:pPr>
              <w:rPr>
                <w:b/>
                <w:sz w:val="18"/>
                <w:szCs w:val="18"/>
              </w:rPr>
            </w:pPr>
            <w:r w:rsidRPr="00AB5180">
              <w:rPr>
                <w:szCs w:val="16"/>
              </w:rPr>
              <w:t xml:space="preserve"> </w:t>
            </w:r>
            <w:r>
              <w:rPr>
                <w:b/>
                <w:sz w:val="18"/>
                <w:szCs w:val="18"/>
              </w:rPr>
              <w:t xml:space="preserve">Start Date:                                                    End Date: </w:t>
            </w:r>
          </w:p>
          <w:p w14:paraId="72344D43" w14:textId="77777777" w:rsidR="00A00689" w:rsidRPr="00AB5180" w:rsidRDefault="00A00689" w:rsidP="00A00689">
            <w:pPr>
              <w:rPr>
                <w:b/>
                <w:sz w:val="18"/>
                <w:szCs w:val="18"/>
              </w:rPr>
            </w:pPr>
          </w:p>
          <w:p w14:paraId="5B84E68B" w14:textId="77777777" w:rsidR="00A00689" w:rsidRPr="00AB5180" w:rsidRDefault="00A00689" w:rsidP="00A00689">
            <w:pPr>
              <w:pStyle w:val="ListParagraph"/>
              <w:numPr>
                <w:ilvl w:val="0"/>
                <w:numId w:val="11"/>
              </w:numPr>
              <w:rPr>
                <w:sz w:val="18"/>
                <w:szCs w:val="18"/>
              </w:rPr>
            </w:pPr>
            <w:r>
              <w:rPr>
                <w:sz w:val="18"/>
                <w:szCs w:val="18"/>
              </w:rPr>
              <w:t>In Town</w:t>
            </w:r>
          </w:p>
          <w:p w14:paraId="148D4F38" w14:textId="77777777" w:rsidR="00A00689" w:rsidRPr="00AB5180" w:rsidRDefault="00A00689" w:rsidP="00A00689">
            <w:pPr>
              <w:pStyle w:val="ListParagraph"/>
              <w:numPr>
                <w:ilvl w:val="0"/>
                <w:numId w:val="11"/>
              </w:numPr>
              <w:rPr>
                <w:sz w:val="18"/>
                <w:szCs w:val="18"/>
              </w:rPr>
            </w:pPr>
            <w:r>
              <w:rPr>
                <w:sz w:val="18"/>
                <w:szCs w:val="18"/>
              </w:rPr>
              <w:t xml:space="preserve">Out of Town </w:t>
            </w:r>
          </w:p>
          <w:p w14:paraId="0C24E054" w14:textId="77777777" w:rsidR="00A00689" w:rsidRPr="00AB5180" w:rsidRDefault="00A00689" w:rsidP="00A00689">
            <w:pPr>
              <w:pStyle w:val="ListParagraph"/>
              <w:rPr>
                <w:sz w:val="18"/>
                <w:szCs w:val="18"/>
              </w:rPr>
            </w:pPr>
          </w:p>
          <w:p w14:paraId="7DBEA6D7" w14:textId="77777777" w:rsidR="00A00689" w:rsidRDefault="00A00689" w:rsidP="00A00689">
            <w:pPr>
              <w:rPr>
                <w:b/>
                <w:sz w:val="18"/>
                <w:szCs w:val="18"/>
              </w:rPr>
            </w:pPr>
            <w:r>
              <w:rPr>
                <w:b/>
                <w:sz w:val="18"/>
                <w:szCs w:val="18"/>
              </w:rPr>
              <w:t>Out of Town Location</w:t>
            </w:r>
            <w:r w:rsidRPr="00AB5180">
              <w:rPr>
                <w:b/>
                <w:sz w:val="18"/>
                <w:szCs w:val="18"/>
              </w:rPr>
              <w:t>:</w:t>
            </w:r>
          </w:p>
          <w:p w14:paraId="16138C61" w14:textId="77777777" w:rsidR="00A00689" w:rsidRDefault="00A00689" w:rsidP="00A00689">
            <w:pPr>
              <w:rPr>
                <w:b/>
                <w:sz w:val="18"/>
                <w:szCs w:val="18"/>
              </w:rPr>
            </w:pPr>
          </w:p>
          <w:p w14:paraId="06FD2BE6" w14:textId="77777777" w:rsidR="00A00689" w:rsidRPr="00AB5180" w:rsidRDefault="00A00689" w:rsidP="00A00689">
            <w:pPr>
              <w:rPr>
                <w:szCs w:val="16"/>
              </w:rPr>
            </w:pPr>
          </w:p>
        </w:tc>
      </w:tr>
      <w:tr w:rsidR="00A00689" w:rsidRPr="00AB5180" w14:paraId="724F675F" w14:textId="77777777" w:rsidTr="00A00689">
        <w:trPr>
          <w:cantSplit/>
          <w:trHeight w:val="20"/>
        </w:trPr>
        <w:tc>
          <w:tcPr>
            <w:tcW w:w="11450" w:type="dxa"/>
            <w:vAlign w:val="center"/>
          </w:tcPr>
          <w:p w14:paraId="77BEF390" w14:textId="77777777" w:rsidR="00A00689" w:rsidRDefault="00A00689" w:rsidP="00A00689">
            <w:pPr>
              <w:rPr>
                <w:b/>
                <w:sz w:val="18"/>
                <w:szCs w:val="18"/>
              </w:rPr>
            </w:pPr>
            <w:r>
              <w:rPr>
                <w:b/>
                <w:sz w:val="18"/>
                <w:szCs w:val="18"/>
              </w:rPr>
              <w:t xml:space="preserve">Start Date:                                                    End Date: </w:t>
            </w:r>
          </w:p>
          <w:p w14:paraId="7392E314" w14:textId="77777777" w:rsidR="00A00689" w:rsidRPr="00AB5180" w:rsidRDefault="00A00689" w:rsidP="00A00689">
            <w:pPr>
              <w:rPr>
                <w:b/>
                <w:sz w:val="18"/>
                <w:szCs w:val="18"/>
              </w:rPr>
            </w:pPr>
          </w:p>
          <w:p w14:paraId="651E7B90" w14:textId="77777777" w:rsidR="00A00689" w:rsidRPr="00AB5180" w:rsidRDefault="00A00689" w:rsidP="00A00689">
            <w:pPr>
              <w:pStyle w:val="ListParagraph"/>
              <w:numPr>
                <w:ilvl w:val="0"/>
                <w:numId w:val="11"/>
              </w:numPr>
              <w:rPr>
                <w:sz w:val="18"/>
                <w:szCs w:val="18"/>
              </w:rPr>
            </w:pPr>
            <w:r>
              <w:rPr>
                <w:sz w:val="18"/>
                <w:szCs w:val="18"/>
              </w:rPr>
              <w:t>In Town</w:t>
            </w:r>
          </w:p>
          <w:p w14:paraId="5D77228B" w14:textId="77777777" w:rsidR="00A00689" w:rsidRPr="00AB5180" w:rsidRDefault="00A00689" w:rsidP="00A00689">
            <w:pPr>
              <w:pStyle w:val="ListParagraph"/>
              <w:numPr>
                <w:ilvl w:val="0"/>
                <w:numId w:val="11"/>
              </w:numPr>
              <w:rPr>
                <w:sz w:val="18"/>
                <w:szCs w:val="18"/>
              </w:rPr>
            </w:pPr>
            <w:r>
              <w:rPr>
                <w:sz w:val="18"/>
                <w:szCs w:val="18"/>
              </w:rPr>
              <w:t xml:space="preserve">Out of Town </w:t>
            </w:r>
          </w:p>
          <w:p w14:paraId="3E752987" w14:textId="77777777" w:rsidR="00A00689" w:rsidRPr="00AB5180" w:rsidRDefault="00A00689" w:rsidP="00A00689">
            <w:pPr>
              <w:pStyle w:val="ListParagraph"/>
              <w:rPr>
                <w:sz w:val="18"/>
                <w:szCs w:val="18"/>
              </w:rPr>
            </w:pPr>
          </w:p>
          <w:p w14:paraId="2FC703A0" w14:textId="77777777" w:rsidR="00A00689" w:rsidRDefault="00A00689" w:rsidP="00A00689">
            <w:pPr>
              <w:rPr>
                <w:b/>
                <w:sz w:val="18"/>
                <w:szCs w:val="18"/>
              </w:rPr>
            </w:pPr>
            <w:r>
              <w:rPr>
                <w:b/>
                <w:sz w:val="18"/>
                <w:szCs w:val="18"/>
              </w:rPr>
              <w:t>Out of Town Location</w:t>
            </w:r>
            <w:r w:rsidRPr="00AB5180">
              <w:rPr>
                <w:b/>
                <w:sz w:val="18"/>
                <w:szCs w:val="18"/>
              </w:rPr>
              <w:t>:</w:t>
            </w:r>
          </w:p>
          <w:p w14:paraId="00E2D3F7" w14:textId="77777777" w:rsidR="00A00689" w:rsidRDefault="00A00689" w:rsidP="00A00689">
            <w:pPr>
              <w:rPr>
                <w:b/>
                <w:sz w:val="18"/>
                <w:szCs w:val="18"/>
              </w:rPr>
            </w:pPr>
          </w:p>
          <w:p w14:paraId="18EA5F1C" w14:textId="77777777" w:rsidR="00A00689" w:rsidRPr="00AB5180" w:rsidRDefault="00A00689" w:rsidP="00A00689">
            <w:pPr>
              <w:rPr>
                <w:szCs w:val="16"/>
              </w:rPr>
            </w:pPr>
          </w:p>
        </w:tc>
      </w:tr>
      <w:tr w:rsidR="00A00689" w:rsidRPr="00AB5180" w14:paraId="7C707727" w14:textId="77777777" w:rsidTr="00A00689">
        <w:trPr>
          <w:cantSplit/>
          <w:trHeight w:val="20"/>
        </w:trPr>
        <w:tc>
          <w:tcPr>
            <w:tcW w:w="11450" w:type="dxa"/>
            <w:vAlign w:val="center"/>
          </w:tcPr>
          <w:p w14:paraId="6B3DA7AD" w14:textId="77777777" w:rsidR="00A00689" w:rsidRDefault="00A00689" w:rsidP="00A00689">
            <w:pPr>
              <w:rPr>
                <w:b/>
                <w:sz w:val="18"/>
                <w:szCs w:val="18"/>
              </w:rPr>
            </w:pPr>
            <w:r>
              <w:rPr>
                <w:b/>
                <w:sz w:val="18"/>
                <w:szCs w:val="18"/>
              </w:rPr>
              <w:t xml:space="preserve">Start Date:                                                    End Date: </w:t>
            </w:r>
          </w:p>
          <w:p w14:paraId="37567955" w14:textId="77777777" w:rsidR="00A00689" w:rsidRPr="00AB5180" w:rsidRDefault="00A00689" w:rsidP="00A00689">
            <w:pPr>
              <w:rPr>
                <w:b/>
                <w:sz w:val="18"/>
                <w:szCs w:val="18"/>
              </w:rPr>
            </w:pPr>
          </w:p>
          <w:p w14:paraId="0B79717F" w14:textId="77777777" w:rsidR="00A00689" w:rsidRPr="00AB5180" w:rsidRDefault="00A00689" w:rsidP="00A00689">
            <w:pPr>
              <w:pStyle w:val="ListParagraph"/>
              <w:numPr>
                <w:ilvl w:val="0"/>
                <w:numId w:val="11"/>
              </w:numPr>
              <w:rPr>
                <w:sz w:val="18"/>
                <w:szCs w:val="18"/>
              </w:rPr>
            </w:pPr>
            <w:r>
              <w:rPr>
                <w:sz w:val="18"/>
                <w:szCs w:val="18"/>
              </w:rPr>
              <w:t>In Town</w:t>
            </w:r>
          </w:p>
          <w:p w14:paraId="4D03D0C7" w14:textId="77777777" w:rsidR="00A00689" w:rsidRPr="00AB5180" w:rsidRDefault="00A00689" w:rsidP="00A00689">
            <w:pPr>
              <w:pStyle w:val="ListParagraph"/>
              <w:numPr>
                <w:ilvl w:val="0"/>
                <w:numId w:val="11"/>
              </w:numPr>
              <w:rPr>
                <w:sz w:val="18"/>
                <w:szCs w:val="18"/>
              </w:rPr>
            </w:pPr>
            <w:r>
              <w:rPr>
                <w:sz w:val="18"/>
                <w:szCs w:val="18"/>
              </w:rPr>
              <w:t xml:space="preserve">Out of Town </w:t>
            </w:r>
          </w:p>
          <w:p w14:paraId="266D529D" w14:textId="77777777" w:rsidR="00A00689" w:rsidRPr="00AB5180" w:rsidRDefault="00A00689" w:rsidP="00A00689">
            <w:pPr>
              <w:pStyle w:val="ListParagraph"/>
              <w:rPr>
                <w:sz w:val="18"/>
                <w:szCs w:val="18"/>
              </w:rPr>
            </w:pPr>
          </w:p>
          <w:p w14:paraId="4B070F3A" w14:textId="77777777" w:rsidR="00A00689" w:rsidRDefault="00A00689" w:rsidP="00A00689">
            <w:pPr>
              <w:rPr>
                <w:b/>
                <w:sz w:val="18"/>
                <w:szCs w:val="18"/>
              </w:rPr>
            </w:pPr>
            <w:r>
              <w:rPr>
                <w:b/>
                <w:sz w:val="18"/>
                <w:szCs w:val="18"/>
              </w:rPr>
              <w:t>Out of Town Location</w:t>
            </w:r>
            <w:r w:rsidRPr="00AB5180">
              <w:rPr>
                <w:b/>
                <w:sz w:val="18"/>
                <w:szCs w:val="18"/>
              </w:rPr>
              <w:t>:</w:t>
            </w:r>
          </w:p>
          <w:p w14:paraId="68DFF4C4" w14:textId="77777777" w:rsidR="00A00689" w:rsidRDefault="00A00689" w:rsidP="00A00689">
            <w:pPr>
              <w:rPr>
                <w:b/>
                <w:sz w:val="18"/>
                <w:szCs w:val="18"/>
              </w:rPr>
            </w:pPr>
          </w:p>
          <w:p w14:paraId="72BDF517" w14:textId="77777777" w:rsidR="00A00689" w:rsidRDefault="00A00689" w:rsidP="00A00689">
            <w:pPr>
              <w:rPr>
                <w:b/>
                <w:sz w:val="18"/>
                <w:szCs w:val="18"/>
              </w:rPr>
            </w:pPr>
          </w:p>
        </w:tc>
      </w:tr>
      <w:tr w:rsidR="00A00689" w:rsidRPr="00AB5180" w14:paraId="10CC6F9A" w14:textId="77777777" w:rsidTr="00A00689">
        <w:trPr>
          <w:cantSplit/>
          <w:trHeight w:val="20"/>
        </w:trPr>
        <w:tc>
          <w:tcPr>
            <w:tcW w:w="11450" w:type="dxa"/>
            <w:vAlign w:val="center"/>
          </w:tcPr>
          <w:p w14:paraId="0198007E" w14:textId="77777777" w:rsidR="00A00689" w:rsidRDefault="00A00689" w:rsidP="00A00689">
            <w:pPr>
              <w:rPr>
                <w:b/>
                <w:sz w:val="18"/>
                <w:szCs w:val="18"/>
              </w:rPr>
            </w:pPr>
            <w:r>
              <w:rPr>
                <w:b/>
                <w:sz w:val="18"/>
                <w:szCs w:val="18"/>
              </w:rPr>
              <w:t xml:space="preserve">Start Date:                                                    End Date: </w:t>
            </w:r>
          </w:p>
          <w:p w14:paraId="3F5795D9" w14:textId="77777777" w:rsidR="00A00689" w:rsidRPr="00AB5180" w:rsidRDefault="00A00689" w:rsidP="00A00689">
            <w:pPr>
              <w:rPr>
                <w:b/>
                <w:sz w:val="18"/>
                <w:szCs w:val="18"/>
              </w:rPr>
            </w:pPr>
          </w:p>
          <w:p w14:paraId="1E1C88E4" w14:textId="77777777" w:rsidR="00A00689" w:rsidRPr="00AB5180" w:rsidRDefault="00A00689" w:rsidP="00A00689">
            <w:pPr>
              <w:pStyle w:val="ListParagraph"/>
              <w:numPr>
                <w:ilvl w:val="0"/>
                <w:numId w:val="11"/>
              </w:numPr>
              <w:rPr>
                <w:sz w:val="18"/>
                <w:szCs w:val="18"/>
              </w:rPr>
            </w:pPr>
            <w:r>
              <w:rPr>
                <w:sz w:val="18"/>
                <w:szCs w:val="18"/>
              </w:rPr>
              <w:t>In Town</w:t>
            </w:r>
          </w:p>
          <w:p w14:paraId="47BC56B7" w14:textId="77777777" w:rsidR="00A00689" w:rsidRPr="00AB5180" w:rsidRDefault="00A00689" w:rsidP="00A00689">
            <w:pPr>
              <w:pStyle w:val="ListParagraph"/>
              <w:numPr>
                <w:ilvl w:val="0"/>
                <w:numId w:val="11"/>
              </w:numPr>
              <w:rPr>
                <w:sz w:val="18"/>
                <w:szCs w:val="18"/>
              </w:rPr>
            </w:pPr>
            <w:r>
              <w:rPr>
                <w:sz w:val="18"/>
                <w:szCs w:val="18"/>
              </w:rPr>
              <w:t xml:space="preserve">Out of Town </w:t>
            </w:r>
          </w:p>
          <w:p w14:paraId="1F5773B0" w14:textId="77777777" w:rsidR="00A00689" w:rsidRPr="00AB5180" w:rsidRDefault="00A00689" w:rsidP="00A00689">
            <w:pPr>
              <w:pStyle w:val="ListParagraph"/>
              <w:rPr>
                <w:sz w:val="18"/>
                <w:szCs w:val="18"/>
              </w:rPr>
            </w:pPr>
          </w:p>
          <w:p w14:paraId="78FDEC2B" w14:textId="77777777" w:rsidR="00A00689" w:rsidRDefault="00A00689" w:rsidP="00A00689">
            <w:pPr>
              <w:rPr>
                <w:b/>
                <w:sz w:val="18"/>
                <w:szCs w:val="18"/>
              </w:rPr>
            </w:pPr>
            <w:r>
              <w:rPr>
                <w:b/>
                <w:sz w:val="18"/>
                <w:szCs w:val="18"/>
              </w:rPr>
              <w:t>Out of Town Location</w:t>
            </w:r>
            <w:r w:rsidRPr="00AB5180">
              <w:rPr>
                <w:b/>
                <w:sz w:val="18"/>
                <w:szCs w:val="18"/>
              </w:rPr>
              <w:t>:</w:t>
            </w:r>
          </w:p>
          <w:p w14:paraId="405A2788" w14:textId="77777777" w:rsidR="00A00689" w:rsidRDefault="00A00689" w:rsidP="00A00689">
            <w:pPr>
              <w:rPr>
                <w:b/>
                <w:sz w:val="18"/>
                <w:szCs w:val="18"/>
              </w:rPr>
            </w:pPr>
          </w:p>
          <w:p w14:paraId="5DAB5443" w14:textId="77777777" w:rsidR="00A00689" w:rsidRDefault="00A00689" w:rsidP="00A00689">
            <w:pPr>
              <w:rPr>
                <w:b/>
                <w:sz w:val="18"/>
                <w:szCs w:val="18"/>
              </w:rPr>
            </w:pPr>
          </w:p>
        </w:tc>
      </w:tr>
    </w:tbl>
    <w:p w14:paraId="2F89647F" w14:textId="51CF4866" w:rsidR="00235F43" w:rsidRDefault="00235F43" w:rsidP="000D4992">
      <w:pPr>
        <w:rPr>
          <w:b/>
          <w:sz w:val="20"/>
          <w:szCs w:val="20"/>
        </w:rPr>
      </w:pPr>
    </w:p>
    <w:p w14:paraId="18194EDE" w14:textId="77777777" w:rsidR="00235F43" w:rsidRPr="00AB5180" w:rsidRDefault="00235F43" w:rsidP="000D4992">
      <w:pPr>
        <w:rPr>
          <w:b/>
          <w:sz w:val="20"/>
          <w:szCs w:val="20"/>
        </w:rPr>
      </w:pPr>
    </w:p>
    <w:sectPr w:rsidR="00235F43" w:rsidRPr="00AB5180" w:rsidSect="00165F09">
      <w:footerReference w:type="default" r:id="rId9"/>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E1C2C" w14:textId="77777777" w:rsidR="00FA301E" w:rsidRDefault="00FA301E">
      <w:r>
        <w:separator/>
      </w:r>
    </w:p>
  </w:endnote>
  <w:endnote w:type="continuationSeparator" w:id="0">
    <w:p w14:paraId="0C28C600" w14:textId="77777777" w:rsidR="00FA301E" w:rsidRDefault="00FA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2DD0F" w14:textId="20019335" w:rsidR="00FA301E" w:rsidRDefault="00FA301E">
    <w:pPr>
      <w:pStyle w:val="Footer"/>
    </w:pPr>
    <w:r>
      <w:t>L</w:t>
    </w:r>
    <w:r w:rsidR="00CF05C4">
      <w:t>ast Update: 09/21</w:t>
    </w:r>
    <w:r>
      <w:t>/2017</w:t>
    </w:r>
  </w:p>
  <w:p w14:paraId="7C89353F" w14:textId="77777777" w:rsidR="00FA301E" w:rsidRDefault="00FA3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AD75" w14:textId="77777777" w:rsidR="00FA301E" w:rsidRDefault="00FA301E">
      <w:r>
        <w:separator/>
      </w:r>
    </w:p>
  </w:footnote>
  <w:footnote w:type="continuationSeparator" w:id="0">
    <w:p w14:paraId="5CB14A3F" w14:textId="77777777" w:rsidR="00FA301E" w:rsidRDefault="00FA3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DEFD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341F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2470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E20ED8"/>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005C1A8C"/>
    <w:lvl w:ilvl="0">
      <w:start w:val="1"/>
      <w:numFmt w:val="decimal"/>
      <w:lvlText w:val="%1."/>
      <w:lvlJc w:val="left"/>
      <w:pPr>
        <w:tabs>
          <w:tab w:val="num" w:pos="360"/>
        </w:tabs>
        <w:ind w:left="360" w:hanging="360"/>
      </w:pPr>
    </w:lvl>
  </w:abstractNum>
  <w:abstractNum w:abstractNumId="5" w15:restartNumberingAfterBreak="0">
    <w:nsid w:val="002256EE"/>
    <w:multiLevelType w:val="hybridMultilevel"/>
    <w:tmpl w:val="6B029678"/>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514AC"/>
    <w:multiLevelType w:val="hybridMultilevel"/>
    <w:tmpl w:val="83A6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07BD8"/>
    <w:multiLevelType w:val="hybridMultilevel"/>
    <w:tmpl w:val="7AD819FC"/>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93BF5"/>
    <w:multiLevelType w:val="hybridMultilevel"/>
    <w:tmpl w:val="D6C6FC38"/>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579BE"/>
    <w:multiLevelType w:val="hybridMultilevel"/>
    <w:tmpl w:val="781A138C"/>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F5D8E"/>
    <w:multiLevelType w:val="hybridMultilevel"/>
    <w:tmpl w:val="813094EE"/>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55465"/>
    <w:multiLevelType w:val="hybridMultilevel"/>
    <w:tmpl w:val="0A444F68"/>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A77CD"/>
    <w:multiLevelType w:val="hybridMultilevel"/>
    <w:tmpl w:val="A89008C6"/>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9227B"/>
    <w:multiLevelType w:val="hybridMultilevel"/>
    <w:tmpl w:val="FA3EB700"/>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D7917"/>
    <w:multiLevelType w:val="hybridMultilevel"/>
    <w:tmpl w:val="81C4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E1DB0"/>
    <w:multiLevelType w:val="hybridMultilevel"/>
    <w:tmpl w:val="4A2E526C"/>
    <w:lvl w:ilvl="0" w:tplc="E11C8A30">
      <w:start w:val="1"/>
      <w:numFmt w:val="bullet"/>
      <w:lvlText w:val=""/>
      <w:lvlJc w:val="left"/>
      <w:pPr>
        <w:ind w:left="765" w:hanging="360"/>
      </w:pPr>
      <w:rPr>
        <w:rFonts w:ascii="Wingdings 2" w:hAnsi="Wingdings 2"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41CF57EF"/>
    <w:multiLevelType w:val="hybridMultilevel"/>
    <w:tmpl w:val="7B48D6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812FC"/>
    <w:multiLevelType w:val="hybridMultilevel"/>
    <w:tmpl w:val="92AC6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2514F"/>
    <w:multiLevelType w:val="hybridMultilevel"/>
    <w:tmpl w:val="F2868606"/>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24A3B"/>
    <w:multiLevelType w:val="hybridMultilevel"/>
    <w:tmpl w:val="6C4ABE46"/>
    <w:lvl w:ilvl="0" w:tplc="9E8E465A">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129D1"/>
    <w:multiLevelType w:val="hybridMultilevel"/>
    <w:tmpl w:val="EE8AC7D8"/>
    <w:lvl w:ilvl="0" w:tplc="E11C8A3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14"/>
  </w:num>
  <w:num w:numId="9">
    <w:abstractNumId w:val="20"/>
  </w:num>
  <w:num w:numId="10">
    <w:abstractNumId w:val="12"/>
  </w:num>
  <w:num w:numId="11">
    <w:abstractNumId w:val="9"/>
  </w:num>
  <w:num w:numId="12">
    <w:abstractNumId w:val="7"/>
  </w:num>
  <w:num w:numId="13">
    <w:abstractNumId w:val="19"/>
  </w:num>
  <w:num w:numId="14">
    <w:abstractNumId w:val="10"/>
  </w:num>
  <w:num w:numId="15">
    <w:abstractNumId w:val="18"/>
  </w:num>
  <w:num w:numId="16">
    <w:abstractNumId w:val="11"/>
  </w:num>
  <w:num w:numId="17">
    <w:abstractNumId w:val="13"/>
  </w:num>
  <w:num w:numId="18">
    <w:abstractNumId w:val="8"/>
  </w:num>
  <w:num w:numId="19">
    <w:abstractNumId w:val="15"/>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62C"/>
    <w:rsid w:val="000077BD"/>
    <w:rsid w:val="00011808"/>
    <w:rsid w:val="00011D30"/>
    <w:rsid w:val="000176EB"/>
    <w:rsid w:val="00017DD1"/>
    <w:rsid w:val="000242DF"/>
    <w:rsid w:val="00024A56"/>
    <w:rsid w:val="000332AD"/>
    <w:rsid w:val="00034513"/>
    <w:rsid w:val="00045C1F"/>
    <w:rsid w:val="0006216F"/>
    <w:rsid w:val="00077117"/>
    <w:rsid w:val="000C0676"/>
    <w:rsid w:val="000C3395"/>
    <w:rsid w:val="000C34A6"/>
    <w:rsid w:val="000D2E64"/>
    <w:rsid w:val="000D4992"/>
    <w:rsid w:val="000E12A6"/>
    <w:rsid w:val="000E13C6"/>
    <w:rsid w:val="000E3B7D"/>
    <w:rsid w:val="000F59F0"/>
    <w:rsid w:val="00112ACA"/>
    <w:rsid w:val="001144B6"/>
    <w:rsid w:val="0011649E"/>
    <w:rsid w:val="00116E06"/>
    <w:rsid w:val="00131E42"/>
    <w:rsid w:val="00133C94"/>
    <w:rsid w:val="001352B9"/>
    <w:rsid w:val="00140B2E"/>
    <w:rsid w:val="00146A60"/>
    <w:rsid w:val="00152052"/>
    <w:rsid w:val="00153D74"/>
    <w:rsid w:val="00160BEC"/>
    <w:rsid w:val="0016303A"/>
    <w:rsid w:val="00165F09"/>
    <w:rsid w:val="00190F40"/>
    <w:rsid w:val="001A142A"/>
    <w:rsid w:val="001A711C"/>
    <w:rsid w:val="001A731A"/>
    <w:rsid w:val="001B0C7A"/>
    <w:rsid w:val="001B2C9D"/>
    <w:rsid w:val="001C50D4"/>
    <w:rsid w:val="001C674E"/>
    <w:rsid w:val="001C743C"/>
    <w:rsid w:val="001D693C"/>
    <w:rsid w:val="001E043A"/>
    <w:rsid w:val="001F1F15"/>
    <w:rsid w:val="001F7A95"/>
    <w:rsid w:val="002043EF"/>
    <w:rsid w:val="00214C7E"/>
    <w:rsid w:val="00224F6F"/>
    <w:rsid w:val="0023370F"/>
    <w:rsid w:val="00235F43"/>
    <w:rsid w:val="00240AF1"/>
    <w:rsid w:val="0024262D"/>
    <w:rsid w:val="0024648C"/>
    <w:rsid w:val="0024762C"/>
    <w:rsid w:val="002560DF"/>
    <w:rsid w:val="002602F0"/>
    <w:rsid w:val="00264C49"/>
    <w:rsid w:val="00265B7E"/>
    <w:rsid w:val="00274083"/>
    <w:rsid w:val="002A3EA6"/>
    <w:rsid w:val="002B154F"/>
    <w:rsid w:val="002C0936"/>
    <w:rsid w:val="002C4DE5"/>
    <w:rsid w:val="002C5CD8"/>
    <w:rsid w:val="002D0466"/>
    <w:rsid w:val="002D5916"/>
    <w:rsid w:val="002F146C"/>
    <w:rsid w:val="002F4FEE"/>
    <w:rsid w:val="002F7761"/>
    <w:rsid w:val="002F7854"/>
    <w:rsid w:val="003016B6"/>
    <w:rsid w:val="00306D15"/>
    <w:rsid w:val="003122BD"/>
    <w:rsid w:val="0032053B"/>
    <w:rsid w:val="00327853"/>
    <w:rsid w:val="00331755"/>
    <w:rsid w:val="00337991"/>
    <w:rsid w:val="0034445E"/>
    <w:rsid w:val="00347296"/>
    <w:rsid w:val="00347679"/>
    <w:rsid w:val="0035154D"/>
    <w:rsid w:val="00352E2B"/>
    <w:rsid w:val="00362435"/>
    <w:rsid w:val="00362C08"/>
    <w:rsid w:val="00365D4E"/>
    <w:rsid w:val="00366037"/>
    <w:rsid w:val="00373348"/>
    <w:rsid w:val="00384215"/>
    <w:rsid w:val="003922C2"/>
    <w:rsid w:val="003B2668"/>
    <w:rsid w:val="003C2D81"/>
    <w:rsid w:val="003D1DEE"/>
    <w:rsid w:val="003D3521"/>
    <w:rsid w:val="003E0E46"/>
    <w:rsid w:val="003E324B"/>
    <w:rsid w:val="003E3E57"/>
    <w:rsid w:val="003F2693"/>
    <w:rsid w:val="003F385C"/>
    <w:rsid w:val="003F732D"/>
    <w:rsid w:val="0041475B"/>
    <w:rsid w:val="00415F5F"/>
    <w:rsid w:val="0042038C"/>
    <w:rsid w:val="00425DED"/>
    <w:rsid w:val="00431EB8"/>
    <w:rsid w:val="004336C3"/>
    <w:rsid w:val="00437BAC"/>
    <w:rsid w:val="004410BE"/>
    <w:rsid w:val="00450CAB"/>
    <w:rsid w:val="00454F6F"/>
    <w:rsid w:val="00461DCB"/>
    <w:rsid w:val="004646C9"/>
    <w:rsid w:val="0046774C"/>
    <w:rsid w:val="00470EA6"/>
    <w:rsid w:val="004723F8"/>
    <w:rsid w:val="004754BC"/>
    <w:rsid w:val="004837B8"/>
    <w:rsid w:val="00491A66"/>
    <w:rsid w:val="004A6173"/>
    <w:rsid w:val="004B3739"/>
    <w:rsid w:val="004B7697"/>
    <w:rsid w:val="004C2511"/>
    <w:rsid w:val="004D0F20"/>
    <w:rsid w:val="004D3E13"/>
    <w:rsid w:val="004D64E0"/>
    <w:rsid w:val="004E0403"/>
    <w:rsid w:val="004E4ACE"/>
    <w:rsid w:val="004F32CF"/>
    <w:rsid w:val="004F4214"/>
    <w:rsid w:val="004F6B26"/>
    <w:rsid w:val="00500320"/>
    <w:rsid w:val="00512614"/>
    <w:rsid w:val="00514E5B"/>
    <w:rsid w:val="00532E88"/>
    <w:rsid w:val="005331EB"/>
    <w:rsid w:val="00533CAA"/>
    <w:rsid w:val="005360D4"/>
    <w:rsid w:val="00544F9C"/>
    <w:rsid w:val="0054754E"/>
    <w:rsid w:val="0056338C"/>
    <w:rsid w:val="00574D31"/>
    <w:rsid w:val="00580B81"/>
    <w:rsid w:val="00580FA1"/>
    <w:rsid w:val="00584106"/>
    <w:rsid w:val="0059044C"/>
    <w:rsid w:val="0059759D"/>
    <w:rsid w:val="005A25E5"/>
    <w:rsid w:val="005B16F7"/>
    <w:rsid w:val="005B18F7"/>
    <w:rsid w:val="005D4280"/>
    <w:rsid w:val="005E1251"/>
    <w:rsid w:val="005E2AE6"/>
    <w:rsid w:val="005E6B1B"/>
    <w:rsid w:val="00602773"/>
    <w:rsid w:val="00606328"/>
    <w:rsid w:val="00610B70"/>
    <w:rsid w:val="00613158"/>
    <w:rsid w:val="00616D3A"/>
    <w:rsid w:val="00636237"/>
    <w:rsid w:val="006367BE"/>
    <w:rsid w:val="00640A4B"/>
    <w:rsid w:val="00652CC8"/>
    <w:rsid w:val="006638AD"/>
    <w:rsid w:val="00671993"/>
    <w:rsid w:val="00680E3C"/>
    <w:rsid w:val="00682713"/>
    <w:rsid w:val="00685F8F"/>
    <w:rsid w:val="00686CDC"/>
    <w:rsid w:val="006931AF"/>
    <w:rsid w:val="0069620A"/>
    <w:rsid w:val="006A14FF"/>
    <w:rsid w:val="006B32D9"/>
    <w:rsid w:val="006E3E12"/>
    <w:rsid w:val="006E449F"/>
    <w:rsid w:val="006E4E3E"/>
    <w:rsid w:val="0070174A"/>
    <w:rsid w:val="00722DE8"/>
    <w:rsid w:val="007256B0"/>
    <w:rsid w:val="00733AC6"/>
    <w:rsid w:val="007344B3"/>
    <w:rsid w:val="007403CF"/>
    <w:rsid w:val="00742AE5"/>
    <w:rsid w:val="007517FF"/>
    <w:rsid w:val="0076738D"/>
    <w:rsid w:val="00770EEA"/>
    <w:rsid w:val="00776D79"/>
    <w:rsid w:val="00785C55"/>
    <w:rsid w:val="007962C7"/>
    <w:rsid w:val="007965A7"/>
    <w:rsid w:val="007A04AF"/>
    <w:rsid w:val="007A70E8"/>
    <w:rsid w:val="007C12F1"/>
    <w:rsid w:val="007D4A19"/>
    <w:rsid w:val="007E17A0"/>
    <w:rsid w:val="007E3D81"/>
    <w:rsid w:val="007F5699"/>
    <w:rsid w:val="007F61C8"/>
    <w:rsid w:val="008013C7"/>
    <w:rsid w:val="0080402F"/>
    <w:rsid w:val="00806038"/>
    <w:rsid w:val="00812CCA"/>
    <w:rsid w:val="008161B7"/>
    <w:rsid w:val="008253FD"/>
    <w:rsid w:val="0082685C"/>
    <w:rsid w:val="00832D51"/>
    <w:rsid w:val="008429F0"/>
    <w:rsid w:val="00842C3D"/>
    <w:rsid w:val="00847E3C"/>
    <w:rsid w:val="00854A35"/>
    <w:rsid w:val="0086573D"/>
    <w:rsid w:val="008658E6"/>
    <w:rsid w:val="00870EF4"/>
    <w:rsid w:val="0087180C"/>
    <w:rsid w:val="00872FB6"/>
    <w:rsid w:val="00876810"/>
    <w:rsid w:val="0088460C"/>
    <w:rsid w:val="00884CA6"/>
    <w:rsid w:val="00884E5C"/>
    <w:rsid w:val="00887861"/>
    <w:rsid w:val="008926CA"/>
    <w:rsid w:val="00895FA5"/>
    <w:rsid w:val="008B316A"/>
    <w:rsid w:val="008B5CA4"/>
    <w:rsid w:val="008D298C"/>
    <w:rsid w:val="008D4F83"/>
    <w:rsid w:val="008E3225"/>
    <w:rsid w:val="008E53F4"/>
    <w:rsid w:val="008E6150"/>
    <w:rsid w:val="008F71C4"/>
    <w:rsid w:val="00900DD9"/>
    <w:rsid w:val="009147AC"/>
    <w:rsid w:val="0092570F"/>
    <w:rsid w:val="00927668"/>
    <w:rsid w:val="00932D09"/>
    <w:rsid w:val="00940AA8"/>
    <w:rsid w:val="0094129D"/>
    <w:rsid w:val="00943AE5"/>
    <w:rsid w:val="00954919"/>
    <w:rsid w:val="00957803"/>
    <w:rsid w:val="009622B2"/>
    <w:rsid w:val="00967859"/>
    <w:rsid w:val="009700C3"/>
    <w:rsid w:val="00980430"/>
    <w:rsid w:val="009A1251"/>
    <w:rsid w:val="009A33E0"/>
    <w:rsid w:val="009A6F1D"/>
    <w:rsid w:val="009B353A"/>
    <w:rsid w:val="009C1063"/>
    <w:rsid w:val="009C707A"/>
    <w:rsid w:val="009C77BB"/>
    <w:rsid w:val="009D548A"/>
    <w:rsid w:val="009E03B5"/>
    <w:rsid w:val="009E0C84"/>
    <w:rsid w:val="009E22FD"/>
    <w:rsid w:val="009E2A0F"/>
    <w:rsid w:val="009E373F"/>
    <w:rsid w:val="009F58BB"/>
    <w:rsid w:val="009F70B6"/>
    <w:rsid w:val="009F78DE"/>
    <w:rsid w:val="00A00689"/>
    <w:rsid w:val="00A0253D"/>
    <w:rsid w:val="00A13B1B"/>
    <w:rsid w:val="00A16163"/>
    <w:rsid w:val="00A34C23"/>
    <w:rsid w:val="00A41C16"/>
    <w:rsid w:val="00A41E64"/>
    <w:rsid w:val="00A421E7"/>
    <w:rsid w:val="00A42D06"/>
    <w:rsid w:val="00A4373B"/>
    <w:rsid w:val="00A46818"/>
    <w:rsid w:val="00A7263A"/>
    <w:rsid w:val="00A72A48"/>
    <w:rsid w:val="00A80DE5"/>
    <w:rsid w:val="00A95ADF"/>
    <w:rsid w:val="00A9610C"/>
    <w:rsid w:val="00A97880"/>
    <w:rsid w:val="00AA1679"/>
    <w:rsid w:val="00AA28D5"/>
    <w:rsid w:val="00AA7B9C"/>
    <w:rsid w:val="00AB117F"/>
    <w:rsid w:val="00AB2EBC"/>
    <w:rsid w:val="00AB5180"/>
    <w:rsid w:val="00AC602B"/>
    <w:rsid w:val="00AE1F72"/>
    <w:rsid w:val="00AE4BB7"/>
    <w:rsid w:val="00B01F1A"/>
    <w:rsid w:val="00B04903"/>
    <w:rsid w:val="00B12202"/>
    <w:rsid w:val="00B12708"/>
    <w:rsid w:val="00B23BE2"/>
    <w:rsid w:val="00B27254"/>
    <w:rsid w:val="00B331D4"/>
    <w:rsid w:val="00B37FA3"/>
    <w:rsid w:val="00B41A26"/>
    <w:rsid w:val="00B41C69"/>
    <w:rsid w:val="00B531C4"/>
    <w:rsid w:val="00B532E6"/>
    <w:rsid w:val="00B80234"/>
    <w:rsid w:val="00B95C97"/>
    <w:rsid w:val="00B96312"/>
    <w:rsid w:val="00B96D9F"/>
    <w:rsid w:val="00BB04EC"/>
    <w:rsid w:val="00BB3A68"/>
    <w:rsid w:val="00BC5BC1"/>
    <w:rsid w:val="00BD29A8"/>
    <w:rsid w:val="00BD4632"/>
    <w:rsid w:val="00BD50D9"/>
    <w:rsid w:val="00BE09D6"/>
    <w:rsid w:val="00BF1ED8"/>
    <w:rsid w:val="00BF24A7"/>
    <w:rsid w:val="00BF7CA5"/>
    <w:rsid w:val="00C041BD"/>
    <w:rsid w:val="00C10FF1"/>
    <w:rsid w:val="00C30E55"/>
    <w:rsid w:val="00C35D2A"/>
    <w:rsid w:val="00C5090B"/>
    <w:rsid w:val="00C54B25"/>
    <w:rsid w:val="00C54DCA"/>
    <w:rsid w:val="00C55F6A"/>
    <w:rsid w:val="00C63324"/>
    <w:rsid w:val="00C6530F"/>
    <w:rsid w:val="00C66DFE"/>
    <w:rsid w:val="00C67254"/>
    <w:rsid w:val="00C71498"/>
    <w:rsid w:val="00C81188"/>
    <w:rsid w:val="00C91BA3"/>
    <w:rsid w:val="00CA20BD"/>
    <w:rsid w:val="00CA6887"/>
    <w:rsid w:val="00CB58AF"/>
    <w:rsid w:val="00CB5E53"/>
    <w:rsid w:val="00CC4784"/>
    <w:rsid w:val="00CC6A22"/>
    <w:rsid w:val="00CC7CB7"/>
    <w:rsid w:val="00CC7D5F"/>
    <w:rsid w:val="00CD0AD0"/>
    <w:rsid w:val="00CD3B96"/>
    <w:rsid w:val="00CE368E"/>
    <w:rsid w:val="00CF05C4"/>
    <w:rsid w:val="00CF635A"/>
    <w:rsid w:val="00D02133"/>
    <w:rsid w:val="00D057C6"/>
    <w:rsid w:val="00D14677"/>
    <w:rsid w:val="00D200DF"/>
    <w:rsid w:val="00D21FCD"/>
    <w:rsid w:val="00D2253E"/>
    <w:rsid w:val="00D272BF"/>
    <w:rsid w:val="00D274D8"/>
    <w:rsid w:val="00D34CBE"/>
    <w:rsid w:val="00D42618"/>
    <w:rsid w:val="00D4495E"/>
    <w:rsid w:val="00D461ED"/>
    <w:rsid w:val="00D47A4A"/>
    <w:rsid w:val="00D53D61"/>
    <w:rsid w:val="00D55EDD"/>
    <w:rsid w:val="00D56C11"/>
    <w:rsid w:val="00D66A94"/>
    <w:rsid w:val="00D87525"/>
    <w:rsid w:val="00D921C7"/>
    <w:rsid w:val="00D92A16"/>
    <w:rsid w:val="00D92B00"/>
    <w:rsid w:val="00DA42A5"/>
    <w:rsid w:val="00DA5F94"/>
    <w:rsid w:val="00DB2381"/>
    <w:rsid w:val="00DB26E4"/>
    <w:rsid w:val="00DC0141"/>
    <w:rsid w:val="00DC25D4"/>
    <w:rsid w:val="00DD5AAB"/>
    <w:rsid w:val="00DD5E94"/>
    <w:rsid w:val="00DF1BA0"/>
    <w:rsid w:val="00DF2221"/>
    <w:rsid w:val="00DF6D6F"/>
    <w:rsid w:val="00E03AEE"/>
    <w:rsid w:val="00E112B4"/>
    <w:rsid w:val="00E11BE1"/>
    <w:rsid w:val="00E11CBF"/>
    <w:rsid w:val="00E126A5"/>
    <w:rsid w:val="00E1381A"/>
    <w:rsid w:val="00E164C0"/>
    <w:rsid w:val="00E16899"/>
    <w:rsid w:val="00E30345"/>
    <w:rsid w:val="00E30426"/>
    <w:rsid w:val="00E3336C"/>
    <w:rsid w:val="00E33DC8"/>
    <w:rsid w:val="00E36AFA"/>
    <w:rsid w:val="00E37898"/>
    <w:rsid w:val="00E416E9"/>
    <w:rsid w:val="00E514F3"/>
    <w:rsid w:val="00E62810"/>
    <w:rsid w:val="00E630EB"/>
    <w:rsid w:val="00E646B5"/>
    <w:rsid w:val="00E72C4C"/>
    <w:rsid w:val="00E73AE8"/>
    <w:rsid w:val="00E75AE6"/>
    <w:rsid w:val="00E80215"/>
    <w:rsid w:val="00E83451"/>
    <w:rsid w:val="00E84EE9"/>
    <w:rsid w:val="00E902D9"/>
    <w:rsid w:val="00EB273C"/>
    <w:rsid w:val="00EB52A5"/>
    <w:rsid w:val="00EC6544"/>
    <w:rsid w:val="00EC655E"/>
    <w:rsid w:val="00ED7E6C"/>
    <w:rsid w:val="00EE33CA"/>
    <w:rsid w:val="00EF15AE"/>
    <w:rsid w:val="00F04B9B"/>
    <w:rsid w:val="00F0626A"/>
    <w:rsid w:val="00F149CC"/>
    <w:rsid w:val="00F213DE"/>
    <w:rsid w:val="00F239F5"/>
    <w:rsid w:val="00F362B9"/>
    <w:rsid w:val="00F46364"/>
    <w:rsid w:val="00F500E0"/>
    <w:rsid w:val="00F529A9"/>
    <w:rsid w:val="00F56D53"/>
    <w:rsid w:val="00F65F55"/>
    <w:rsid w:val="00F74AAD"/>
    <w:rsid w:val="00F752FD"/>
    <w:rsid w:val="00F80DA4"/>
    <w:rsid w:val="00F8657C"/>
    <w:rsid w:val="00F940D2"/>
    <w:rsid w:val="00FA13D2"/>
    <w:rsid w:val="00FA301E"/>
    <w:rsid w:val="00FA56D1"/>
    <w:rsid w:val="00FD7A33"/>
    <w:rsid w:val="00FE2BA0"/>
    <w:rsid w:val="00FE55B6"/>
    <w:rsid w:val="00FF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EDA41"/>
  <w15:docId w15:val="{5C9A913A-5AFD-45C4-940C-9B8423A9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2EBC"/>
    <w:pPr>
      <w:spacing w:before="40" w:after="40"/>
    </w:pPr>
    <w:rPr>
      <w:rFonts w:asciiTheme="minorHAnsi" w:hAnsiTheme="minorHAnsi"/>
      <w:sz w:val="16"/>
      <w:szCs w:val="24"/>
    </w:rPr>
  </w:style>
  <w:style w:type="paragraph" w:styleId="Heading1">
    <w:name w:val="heading 1"/>
    <w:basedOn w:val="Normal"/>
    <w:next w:val="Normal"/>
    <w:qFormat/>
    <w:rsid w:val="00AB2EBC"/>
    <w:pPr>
      <w:outlineLvl w:val="0"/>
    </w:pPr>
    <w:rPr>
      <w:rFonts w:asciiTheme="majorHAnsi" w:hAnsiTheme="majorHAnsi"/>
      <w:b/>
      <w:bCs/>
      <w:color w:val="FFFFFF" w:themeColor="background1"/>
      <w:spacing w:val="1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AB2EBC"/>
    <w:pPr>
      <w:spacing w:after="100"/>
      <w:jc w:val="center"/>
    </w:pPr>
    <w:rPr>
      <w:rFonts w:asciiTheme="majorHAnsi" w:hAnsiTheme="majorHAnsi" w:cs="Arial"/>
      <w:b/>
      <w:color w:val="262626" w:themeColor="text1" w:themeTint="D9"/>
      <w:sz w:val="32"/>
      <w:szCs w:val="36"/>
    </w:rPr>
  </w:style>
  <w:style w:type="character" w:styleId="PlaceholderText">
    <w:name w:val="Placeholder Text"/>
    <w:basedOn w:val="DefaultParagraphFont"/>
    <w:uiPriority w:val="99"/>
    <w:semiHidden/>
    <w:rsid w:val="0024262D"/>
    <w:rPr>
      <w:color w:val="808080"/>
    </w:rPr>
  </w:style>
  <w:style w:type="paragraph" w:styleId="ListParagraph">
    <w:name w:val="List Paragraph"/>
    <w:basedOn w:val="Normal"/>
    <w:uiPriority w:val="34"/>
    <w:qFormat/>
    <w:rsid w:val="007403CF"/>
    <w:pPr>
      <w:spacing w:before="0" w:after="160" w:line="259" w:lineRule="auto"/>
      <w:ind w:left="720"/>
      <w:contextualSpacing/>
    </w:pPr>
    <w:rPr>
      <w:rFonts w:eastAsiaTheme="minorHAnsi" w:cstheme="minorBidi"/>
      <w:sz w:val="22"/>
      <w:szCs w:val="22"/>
    </w:rPr>
  </w:style>
  <w:style w:type="paragraph" w:styleId="BalloonText">
    <w:name w:val="Balloon Text"/>
    <w:basedOn w:val="Normal"/>
    <w:link w:val="BalloonTextChar"/>
    <w:semiHidden/>
    <w:unhideWhenUsed/>
    <w:rsid w:val="00DD5E94"/>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DD5E94"/>
    <w:rPr>
      <w:rFonts w:ascii="Segoe UI" w:hAnsi="Segoe UI" w:cs="Segoe UI"/>
      <w:sz w:val="18"/>
      <w:szCs w:val="18"/>
    </w:rPr>
  </w:style>
  <w:style w:type="character" w:styleId="CommentReference">
    <w:name w:val="annotation reference"/>
    <w:basedOn w:val="DefaultParagraphFont"/>
    <w:uiPriority w:val="99"/>
    <w:semiHidden/>
    <w:unhideWhenUsed/>
    <w:rsid w:val="00E3336C"/>
    <w:rPr>
      <w:sz w:val="16"/>
      <w:szCs w:val="16"/>
    </w:rPr>
  </w:style>
  <w:style w:type="paragraph" w:styleId="CommentText">
    <w:name w:val="annotation text"/>
    <w:basedOn w:val="Normal"/>
    <w:link w:val="CommentTextChar"/>
    <w:uiPriority w:val="99"/>
    <w:unhideWhenUsed/>
    <w:rsid w:val="00E3336C"/>
    <w:rPr>
      <w:sz w:val="20"/>
      <w:szCs w:val="20"/>
    </w:rPr>
  </w:style>
  <w:style w:type="character" w:customStyle="1" w:styleId="CommentTextChar">
    <w:name w:val="Comment Text Char"/>
    <w:basedOn w:val="DefaultParagraphFont"/>
    <w:link w:val="CommentText"/>
    <w:uiPriority w:val="99"/>
    <w:rsid w:val="00E3336C"/>
    <w:rPr>
      <w:rFonts w:asciiTheme="minorHAnsi" w:hAnsiTheme="minorHAnsi"/>
    </w:rPr>
  </w:style>
  <w:style w:type="paragraph" w:styleId="CommentSubject">
    <w:name w:val="annotation subject"/>
    <w:basedOn w:val="CommentText"/>
    <w:next w:val="CommentText"/>
    <w:link w:val="CommentSubjectChar"/>
    <w:semiHidden/>
    <w:unhideWhenUsed/>
    <w:rsid w:val="00E3336C"/>
    <w:rPr>
      <w:b/>
      <w:bCs/>
    </w:rPr>
  </w:style>
  <w:style w:type="character" w:customStyle="1" w:styleId="CommentSubjectChar">
    <w:name w:val="Comment Subject Char"/>
    <w:basedOn w:val="CommentTextChar"/>
    <w:link w:val="CommentSubject"/>
    <w:semiHidden/>
    <w:rsid w:val="00E3336C"/>
    <w:rPr>
      <w:rFonts w:asciiTheme="minorHAnsi" w:hAnsiTheme="minorHAnsi"/>
      <w:b/>
      <w:bCs/>
    </w:rPr>
  </w:style>
  <w:style w:type="paragraph" w:styleId="Header">
    <w:name w:val="header"/>
    <w:basedOn w:val="Normal"/>
    <w:link w:val="HeaderChar"/>
    <w:unhideWhenUsed/>
    <w:rsid w:val="0086573D"/>
    <w:pPr>
      <w:tabs>
        <w:tab w:val="center" w:pos="4680"/>
        <w:tab w:val="right" w:pos="9360"/>
      </w:tabs>
      <w:spacing w:before="0" w:after="0"/>
    </w:pPr>
  </w:style>
  <w:style w:type="character" w:customStyle="1" w:styleId="HeaderChar">
    <w:name w:val="Header Char"/>
    <w:basedOn w:val="DefaultParagraphFont"/>
    <w:link w:val="Header"/>
    <w:rsid w:val="0086573D"/>
    <w:rPr>
      <w:rFonts w:asciiTheme="minorHAnsi" w:hAnsiTheme="minorHAnsi"/>
      <w:sz w:val="16"/>
      <w:szCs w:val="24"/>
    </w:rPr>
  </w:style>
  <w:style w:type="paragraph" w:styleId="Footer">
    <w:name w:val="footer"/>
    <w:basedOn w:val="Normal"/>
    <w:link w:val="FooterChar"/>
    <w:uiPriority w:val="99"/>
    <w:unhideWhenUsed/>
    <w:rsid w:val="0086573D"/>
    <w:pPr>
      <w:tabs>
        <w:tab w:val="center" w:pos="4680"/>
        <w:tab w:val="right" w:pos="9360"/>
      </w:tabs>
      <w:spacing w:before="0" w:after="0"/>
    </w:pPr>
  </w:style>
  <w:style w:type="character" w:customStyle="1" w:styleId="FooterChar">
    <w:name w:val="Footer Char"/>
    <w:basedOn w:val="DefaultParagraphFont"/>
    <w:link w:val="Footer"/>
    <w:uiPriority w:val="99"/>
    <w:rsid w:val="0086573D"/>
    <w:rPr>
      <w:rFonts w:asciiTheme="minorHAnsi" w:hAnsiTheme="minorHAnsi"/>
      <w:sz w:val="16"/>
      <w:szCs w:val="24"/>
    </w:rPr>
  </w:style>
  <w:style w:type="paragraph" w:styleId="Revision">
    <w:name w:val="Revision"/>
    <w:hidden/>
    <w:uiPriority w:val="99"/>
    <w:semiHidden/>
    <w:rsid w:val="004F6B26"/>
    <w:rPr>
      <w:rFonts w:asciiTheme="minorHAnsi" w:hAnsiTheme="minorHAns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1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sonhurwi\AppData\Roaming\Microsoft\Templates\Rental%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962B2-7AA2-45D3-9E7A-30ADA606020C}">
  <ds:schemaRefs>
    <ds:schemaRef ds:uri="http://schemas.microsoft.com/sharepoint/v3/contenttype/forms"/>
  </ds:schemaRefs>
</ds:datastoreItem>
</file>

<file path=customXml/itemProps2.xml><?xml version="1.0" encoding="utf-8"?>
<ds:datastoreItem xmlns:ds="http://schemas.openxmlformats.org/officeDocument/2006/customXml" ds:itemID="{A0C916F0-EC26-4396-83DC-75426F0F3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Rental application</Template>
  <TotalTime>286</TotalTime>
  <Pages>5</Pages>
  <Words>854</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Rental application</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application</dc:title>
  <dc:creator>johnsonhurwi</dc:creator>
  <cp:keywords/>
  <cp:lastModifiedBy>CANDACE JOHNSON-HURWITZ</cp:lastModifiedBy>
  <cp:revision>7</cp:revision>
  <cp:lastPrinted>2017-07-24T18:55:00Z</cp:lastPrinted>
  <dcterms:created xsi:type="dcterms:W3CDTF">2017-09-21T15:30:00Z</dcterms:created>
  <dcterms:modified xsi:type="dcterms:W3CDTF">2017-10-10T17:34:00Z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TC010014421033</vt:lpwstr>
  </property>
</Properties>
</file>