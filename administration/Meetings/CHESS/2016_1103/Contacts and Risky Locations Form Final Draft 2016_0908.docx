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A6825" w14:textId="73B36A2F" w:rsidR="00742AE5" w:rsidRPr="0070174A" w:rsidRDefault="0024762C" w:rsidP="0070174A">
      <w:pPr>
        <w:pStyle w:val="Title"/>
        <w:rPr>
          <w:sz w:val="24"/>
          <w:szCs w:val="24"/>
        </w:rPr>
      </w:pPr>
      <w:r w:rsidRPr="0088460C">
        <w:rPr>
          <w:sz w:val="24"/>
          <w:szCs w:val="24"/>
        </w:rPr>
        <w:t>Contacts and Risky Locations</w:t>
      </w:r>
    </w:p>
    <w:tbl>
      <w:tblPr>
        <w:tblStyle w:val="TableGrid"/>
        <w:tblW w:w="5118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90"/>
        <w:gridCol w:w="807"/>
        <w:gridCol w:w="3309"/>
        <w:gridCol w:w="3302"/>
      </w:tblGrid>
      <w:tr w:rsidR="00C81188" w:rsidRPr="0088460C" w14:paraId="78F7E445" w14:textId="77777777" w:rsidTr="00D92A16">
        <w:trPr>
          <w:cantSplit/>
          <w:trHeight w:hRule="exact" w:val="657"/>
        </w:trPr>
        <w:tc>
          <w:tcPr>
            <w:tcW w:w="10308" w:type="dxa"/>
            <w:gridSpan w:val="4"/>
            <w:shd w:val="clear" w:color="auto" w:fill="404040" w:themeFill="text1" w:themeFillTint="BF"/>
            <w:vAlign w:val="center"/>
          </w:tcPr>
          <w:p w14:paraId="2D5A36DF" w14:textId="77777777" w:rsidR="00C81188" w:rsidRPr="0088460C" w:rsidRDefault="0024762C" w:rsidP="003016B6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t xml:space="preserve">Participant Information </w:t>
            </w:r>
          </w:p>
        </w:tc>
      </w:tr>
      <w:tr w:rsidR="0024648C" w:rsidRPr="0088460C" w14:paraId="4C99CD95" w14:textId="77777777" w:rsidTr="00D92A16">
        <w:trPr>
          <w:cantSplit/>
          <w:trHeight w:val="22"/>
        </w:trPr>
        <w:tc>
          <w:tcPr>
            <w:tcW w:w="10308" w:type="dxa"/>
            <w:gridSpan w:val="4"/>
            <w:vAlign w:val="center"/>
          </w:tcPr>
          <w:p w14:paraId="58FD3469" w14:textId="77777777" w:rsidR="0024648C" w:rsidRDefault="0024762C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Sub ID:</w:t>
            </w:r>
            <w:r w:rsidR="00DD5E94">
              <w:rPr>
                <w:szCs w:val="16"/>
              </w:rPr>
              <w:t xml:space="preserve"> </w:t>
            </w:r>
          </w:p>
          <w:p w14:paraId="04D0780A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C81188" w:rsidRPr="0088460C" w14:paraId="4F43A509" w14:textId="77777777" w:rsidTr="005B16F7">
        <w:trPr>
          <w:cantSplit/>
          <w:trHeight w:val="22"/>
        </w:trPr>
        <w:tc>
          <w:tcPr>
            <w:tcW w:w="3697" w:type="dxa"/>
            <w:gridSpan w:val="2"/>
            <w:vAlign w:val="center"/>
          </w:tcPr>
          <w:p w14:paraId="43709E93" w14:textId="77777777" w:rsidR="00C81188" w:rsidRDefault="0024762C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Today’s Date: </w:t>
            </w:r>
          </w:p>
          <w:p w14:paraId="52805840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9" w:type="dxa"/>
            <w:vAlign w:val="center"/>
          </w:tcPr>
          <w:p w14:paraId="20C669D7" w14:textId="77777777" w:rsidR="00C81188" w:rsidRDefault="0024762C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Mobile Number: </w:t>
            </w:r>
          </w:p>
          <w:p w14:paraId="76D727BB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371C2DD7" w14:textId="77777777" w:rsidR="00C81188" w:rsidRDefault="0024262D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Interview Type</w:t>
            </w:r>
            <w:r w:rsidR="0024762C" w:rsidRPr="0088460C">
              <w:rPr>
                <w:szCs w:val="16"/>
              </w:rPr>
              <w:t xml:space="preserve">: </w:t>
            </w:r>
          </w:p>
          <w:p w14:paraId="4F176327" w14:textId="77777777" w:rsidR="00B41A26" w:rsidRPr="0088460C" w:rsidRDefault="00365D4E" w:rsidP="00AB2EBC">
            <w:pPr>
              <w:rPr>
                <w:szCs w:val="16"/>
              </w:rPr>
            </w:pPr>
            <w:sdt>
              <w:sdtPr>
                <w:rPr>
                  <w:szCs w:val="16"/>
                </w:rPr>
                <w:id w:val="-865833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A26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41A26">
              <w:rPr>
                <w:szCs w:val="16"/>
              </w:rPr>
              <w:t xml:space="preserve"> Intake  </w:t>
            </w:r>
            <w:sdt>
              <w:sdtPr>
                <w:rPr>
                  <w:szCs w:val="16"/>
                </w:rPr>
                <w:id w:val="-4992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A26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41A26">
              <w:rPr>
                <w:szCs w:val="16"/>
              </w:rPr>
              <w:t xml:space="preserve"> Follow-up 1  </w:t>
            </w:r>
            <w:sdt>
              <w:sdtPr>
                <w:rPr>
                  <w:szCs w:val="16"/>
                </w:rPr>
                <w:id w:val="1256558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A26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41A26">
              <w:rPr>
                <w:szCs w:val="16"/>
              </w:rPr>
              <w:t xml:space="preserve"> Follow-up 2</w:t>
            </w:r>
          </w:p>
        </w:tc>
      </w:tr>
      <w:tr w:rsidR="00C81188" w:rsidRPr="0088460C" w14:paraId="74627DE4" w14:textId="77777777" w:rsidTr="00D92A16">
        <w:trPr>
          <w:cantSplit/>
          <w:trHeight w:val="22"/>
        </w:trPr>
        <w:tc>
          <w:tcPr>
            <w:tcW w:w="10308" w:type="dxa"/>
            <w:gridSpan w:val="4"/>
            <w:vAlign w:val="center"/>
          </w:tcPr>
          <w:p w14:paraId="711F2A40" w14:textId="77777777" w:rsidR="00AE1F72" w:rsidRDefault="0024762C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Home </w:t>
            </w:r>
            <w:r w:rsidR="000F59F0" w:rsidRPr="0088460C">
              <w:rPr>
                <w:szCs w:val="16"/>
              </w:rPr>
              <w:t>a</w:t>
            </w:r>
            <w:r w:rsidR="00C81188" w:rsidRPr="0088460C">
              <w:rPr>
                <w:szCs w:val="16"/>
              </w:rPr>
              <w:t>ddress</w:t>
            </w:r>
            <w:r w:rsidR="0011649E" w:rsidRPr="0088460C">
              <w:rPr>
                <w:szCs w:val="16"/>
              </w:rPr>
              <w:t>:</w:t>
            </w:r>
          </w:p>
          <w:p w14:paraId="53A4CD3D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9622B2" w:rsidRPr="0088460C" w14:paraId="4BC78A2B" w14:textId="77777777" w:rsidTr="005B16F7">
        <w:trPr>
          <w:cantSplit/>
          <w:trHeight w:val="22"/>
        </w:trPr>
        <w:tc>
          <w:tcPr>
            <w:tcW w:w="3697" w:type="dxa"/>
            <w:gridSpan w:val="2"/>
            <w:vAlign w:val="center"/>
          </w:tcPr>
          <w:p w14:paraId="018480C7" w14:textId="77777777" w:rsidR="009622B2" w:rsidRDefault="009622B2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  <w:p w14:paraId="534D09F7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9" w:type="dxa"/>
            <w:vAlign w:val="center"/>
          </w:tcPr>
          <w:p w14:paraId="4D8420FF" w14:textId="77777777" w:rsidR="009622B2" w:rsidRDefault="009622B2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  <w:p w14:paraId="60F2BAE4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5AF89804" w14:textId="77777777" w:rsidR="009622B2" w:rsidRDefault="009622B2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ZIP</w:t>
            </w:r>
            <w:r w:rsidR="00E83451" w:rsidRPr="0088460C">
              <w:rPr>
                <w:szCs w:val="16"/>
              </w:rPr>
              <w:t xml:space="preserve"> Code</w:t>
            </w:r>
            <w:r w:rsidRPr="0088460C">
              <w:rPr>
                <w:szCs w:val="16"/>
              </w:rPr>
              <w:t>:</w:t>
            </w:r>
          </w:p>
          <w:p w14:paraId="0DECAD78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9622B2" w:rsidRPr="0088460C" w14:paraId="141541F3" w14:textId="77777777" w:rsidTr="00D92A16">
        <w:trPr>
          <w:cantSplit/>
          <w:trHeight w:val="22"/>
        </w:trPr>
        <w:tc>
          <w:tcPr>
            <w:tcW w:w="10308" w:type="dxa"/>
            <w:gridSpan w:val="4"/>
            <w:shd w:val="clear" w:color="auto" w:fill="404040" w:themeFill="text1" w:themeFillTint="BF"/>
            <w:vAlign w:val="center"/>
          </w:tcPr>
          <w:p w14:paraId="410C6897" w14:textId="0F96B51C" w:rsidR="009622B2" w:rsidRPr="0088460C" w:rsidRDefault="005A25E5" w:rsidP="003016B6">
            <w:pPr>
              <w:pStyle w:val="Heading1"/>
              <w:rPr>
                <w:sz w:val="16"/>
              </w:rPr>
            </w:pPr>
            <w:r>
              <w:rPr>
                <w:sz w:val="18"/>
                <w:szCs w:val="18"/>
              </w:rPr>
              <w:t xml:space="preserve">Employer </w:t>
            </w:r>
            <w:r w:rsidR="00337991">
              <w:rPr>
                <w:sz w:val="18"/>
                <w:szCs w:val="18"/>
              </w:rPr>
              <w:t xml:space="preserve">  </w:t>
            </w:r>
          </w:p>
        </w:tc>
      </w:tr>
      <w:tr w:rsidR="0056338C" w:rsidRPr="0088460C" w14:paraId="066D770E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0E8FB9A2" w14:textId="5605E413" w:rsidR="0056338C" w:rsidRDefault="00F362B9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>Employer</w:t>
            </w:r>
            <w:r w:rsidR="00D92A16">
              <w:rPr>
                <w:szCs w:val="16"/>
              </w:rPr>
              <w:t xml:space="preserve"> #1</w:t>
            </w:r>
            <w:r w:rsidRPr="0088460C">
              <w:rPr>
                <w:szCs w:val="16"/>
              </w:rPr>
              <w:t xml:space="preserve"> (Insert N/A if Unemployed): </w:t>
            </w:r>
          </w:p>
          <w:p w14:paraId="3AD131BA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CB5E53" w:rsidRPr="0088460C" w14:paraId="49F0EC64" w14:textId="77777777" w:rsidTr="00DA42A5">
        <w:trPr>
          <w:cantSplit/>
          <w:trHeight w:val="590"/>
        </w:trPr>
        <w:tc>
          <w:tcPr>
            <w:tcW w:w="7006" w:type="dxa"/>
            <w:gridSpan w:val="3"/>
            <w:vAlign w:val="center"/>
          </w:tcPr>
          <w:p w14:paraId="307CF654" w14:textId="77777777" w:rsidR="00CB5E53" w:rsidRDefault="00CB5E53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Employer </w:t>
            </w:r>
            <w:r w:rsidR="00E83451" w:rsidRPr="0088460C">
              <w:rPr>
                <w:szCs w:val="16"/>
              </w:rPr>
              <w:t>a</w:t>
            </w:r>
            <w:r w:rsidRPr="0088460C">
              <w:rPr>
                <w:szCs w:val="16"/>
              </w:rPr>
              <w:t>ddress:</w:t>
            </w:r>
          </w:p>
          <w:p w14:paraId="4502CEBB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17C1AA16" w14:textId="77777777" w:rsidR="00CB5E53" w:rsidRDefault="00F362B9" w:rsidP="00AB2EB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7BA6D2C6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9622B2" w:rsidRPr="0088460C" w14:paraId="26C7CC59" w14:textId="77777777" w:rsidTr="00DA42A5">
        <w:trPr>
          <w:cantSplit/>
          <w:trHeight w:val="590"/>
        </w:trPr>
        <w:tc>
          <w:tcPr>
            <w:tcW w:w="2890" w:type="dxa"/>
            <w:vAlign w:val="center"/>
          </w:tcPr>
          <w:p w14:paraId="3AA998E9" w14:textId="2E30070A" w:rsidR="009622B2" w:rsidRDefault="00DA42A5" w:rsidP="00AB2EBC">
            <w:pPr>
              <w:rPr>
                <w:szCs w:val="16"/>
              </w:rPr>
            </w:pPr>
            <w:r>
              <w:rPr>
                <w:szCs w:val="16"/>
              </w:rPr>
              <w:t>City and State:</w:t>
            </w:r>
          </w:p>
          <w:p w14:paraId="175C01A8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3FB849CC" w14:textId="27B759CB" w:rsidR="009622B2" w:rsidRDefault="00DA42A5" w:rsidP="00AB2EBC">
            <w:pPr>
              <w:rPr>
                <w:szCs w:val="16"/>
              </w:rPr>
            </w:pPr>
            <w:r>
              <w:rPr>
                <w:szCs w:val="16"/>
              </w:rPr>
              <w:t xml:space="preserve">Zip Code: </w:t>
            </w:r>
          </w:p>
          <w:p w14:paraId="1BF3E0B1" w14:textId="77777777" w:rsidR="00B41A26" w:rsidRPr="0088460C" w:rsidRDefault="00B41A26" w:rsidP="00AB2EBC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75FFA803" w14:textId="3D9EFBEA" w:rsidR="009622B2" w:rsidRDefault="00DA42A5" w:rsidP="00AB2EBC">
            <w:pPr>
              <w:rPr>
                <w:szCs w:val="16"/>
              </w:rPr>
            </w:pPr>
            <w:r>
              <w:rPr>
                <w:szCs w:val="16"/>
              </w:rPr>
              <w:t xml:space="preserve">Typical Work Days and Hours: </w:t>
            </w:r>
          </w:p>
          <w:p w14:paraId="6BDD6064" w14:textId="77777777" w:rsidR="00B41A26" w:rsidRPr="0088460C" w:rsidRDefault="00B41A26" w:rsidP="00AB2EBC">
            <w:pPr>
              <w:rPr>
                <w:szCs w:val="16"/>
              </w:rPr>
            </w:pPr>
          </w:p>
        </w:tc>
      </w:tr>
      <w:tr w:rsidR="00D92A16" w:rsidRPr="0088460C" w14:paraId="3B0CBE62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3F20A58B" w14:textId="105DE4B3" w:rsidR="00D92A16" w:rsidRDefault="00D92A16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Employer</w:t>
            </w:r>
            <w:r>
              <w:rPr>
                <w:szCs w:val="16"/>
              </w:rPr>
              <w:t xml:space="preserve"> #2</w:t>
            </w:r>
            <w:r w:rsidRPr="0088460C">
              <w:rPr>
                <w:szCs w:val="16"/>
              </w:rPr>
              <w:t xml:space="preserve">: </w:t>
            </w:r>
          </w:p>
          <w:p w14:paraId="627B9B96" w14:textId="77777777" w:rsidR="00D92A16" w:rsidRPr="0088460C" w:rsidRDefault="00D92A16" w:rsidP="00E73AE8">
            <w:pPr>
              <w:rPr>
                <w:szCs w:val="16"/>
              </w:rPr>
            </w:pPr>
          </w:p>
        </w:tc>
      </w:tr>
      <w:tr w:rsidR="00D92A16" w:rsidRPr="0088460C" w14:paraId="5D88C3B3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72F076DC" w14:textId="77777777" w:rsidR="00D92A16" w:rsidRDefault="00D92A16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Employer address:</w:t>
            </w:r>
          </w:p>
          <w:p w14:paraId="0E0CDE25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1EB2ED9C" w14:textId="77777777" w:rsidR="00D92A16" w:rsidRDefault="00D92A16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51524E0A" w14:textId="77777777" w:rsidR="00D92A16" w:rsidRPr="0088460C" w:rsidRDefault="00D92A16" w:rsidP="00E73AE8">
            <w:pPr>
              <w:rPr>
                <w:szCs w:val="16"/>
              </w:rPr>
            </w:pPr>
          </w:p>
        </w:tc>
      </w:tr>
      <w:tr w:rsidR="00D92A16" w:rsidRPr="0088460C" w14:paraId="7C554A91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62C8A3B6" w14:textId="74759AEA" w:rsidR="00D92A16" w:rsidRDefault="00DA42A5" w:rsidP="00E73AE8">
            <w:pPr>
              <w:rPr>
                <w:szCs w:val="16"/>
              </w:rPr>
            </w:pPr>
            <w:r>
              <w:rPr>
                <w:szCs w:val="16"/>
              </w:rPr>
              <w:t>City and State:</w:t>
            </w:r>
          </w:p>
          <w:p w14:paraId="463D565B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3A26C7B6" w14:textId="1ECF028C" w:rsidR="00D92A16" w:rsidRDefault="00DA42A5" w:rsidP="00E73AE8">
            <w:pPr>
              <w:rPr>
                <w:szCs w:val="16"/>
              </w:rPr>
            </w:pPr>
            <w:r>
              <w:rPr>
                <w:szCs w:val="16"/>
              </w:rPr>
              <w:t>Zip Code:</w:t>
            </w:r>
          </w:p>
          <w:p w14:paraId="7CC8651C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2EDBD4C4" w14:textId="13A878E9" w:rsidR="00D92A16" w:rsidRDefault="00DA42A5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Typical Work Days and Hours: </w:t>
            </w:r>
          </w:p>
          <w:p w14:paraId="427E24C4" w14:textId="77777777" w:rsidR="00D92A16" w:rsidRPr="0088460C" w:rsidRDefault="00D92A16" w:rsidP="00E73AE8">
            <w:pPr>
              <w:rPr>
                <w:szCs w:val="16"/>
              </w:rPr>
            </w:pPr>
          </w:p>
        </w:tc>
      </w:tr>
      <w:tr w:rsidR="00F362B9" w:rsidRPr="0088460C" w14:paraId="7CA2A324" w14:textId="77777777" w:rsidTr="00D92A16">
        <w:trPr>
          <w:cantSplit/>
          <w:trHeight w:hRule="exact" w:val="657"/>
        </w:trPr>
        <w:tc>
          <w:tcPr>
            <w:tcW w:w="10308" w:type="dxa"/>
            <w:gridSpan w:val="4"/>
            <w:shd w:val="clear" w:color="auto" w:fill="404040" w:themeFill="text1" w:themeFillTint="BF"/>
            <w:vAlign w:val="center"/>
          </w:tcPr>
          <w:p w14:paraId="59F73B16" w14:textId="28F13DAC" w:rsidR="00F362B9" w:rsidRPr="0088460C" w:rsidRDefault="005A25E5" w:rsidP="00940AA8">
            <w:pPr>
              <w:pStyle w:val="Heading1"/>
              <w:rPr>
                <w:sz w:val="16"/>
              </w:rPr>
            </w:pPr>
            <w:r>
              <w:rPr>
                <w:sz w:val="18"/>
                <w:szCs w:val="18"/>
              </w:rPr>
              <w:t xml:space="preserve">School </w:t>
            </w:r>
          </w:p>
        </w:tc>
      </w:tr>
      <w:tr w:rsidR="00F362B9" w:rsidRPr="0088460C" w14:paraId="6722425B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0659885A" w14:textId="77777777" w:rsidR="00F362B9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School</w:t>
            </w:r>
            <w:r w:rsidR="00F362B9" w:rsidRPr="0088460C">
              <w:rPr>
                <w:szCs w:val="16"/>
              </w:rPr>
              <w:t xml:space="preserve"> (Insert N/A if </w:t>
            </w:r>
            <w:r w:rsidRPr="0088460C">
              <w:rPr>
                <w:szCs w:val="16"/>
              </w:rPr>
              <w:t>Not in School</w:t>
            </w:r>
            <w:r w:rsidR="00F362B9" w:rsidRPr="0088460C">
              <w:rPr>
                <w:szCs w:val="16"/>
              </w:rPr>
              <w:t xml:space="preserve">): </w:t>
            </w:r>
          </w:p>
          <w:p w14:paraId="33D0AA4E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F362B9" w:rsidRPr="0088460C" w14:paraId="2F4F49EC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28589CF7" w14:textId="77777777" w:rsidR="00F362B9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School</w:t>
            </w:r>
            <w:r w:rsidR="00F362B9" w:rsidRPr="0088460C">
              <w:rPr>
                <w:szCs w:val="16"/>
              </w:rPr>
              <w:t xml:space="preserve"> address:</w:t>
            </w:r>
          </w:p>
          <w:p w14:paraId="6A8A6587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5A65D5EA" w14:textId="77777777" w:rsidR="00F362B9" w:rsidRDefault="00F362B9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0FCC651A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F362B9" w:rsidRPr="0088460C" w14:paraId="7546D181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0FD3B469" w14:textId="7E8AF283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>City and State:</w:t>
            </w:r>
          </w:p>
          <w:p w14:paraId="47BCD32C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31FE0D36" w14:textId="22BB18E6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>Zip Code:</w:t>
            </w:r>
          </w:p>
          <w:p w14:paraId="7A4D9C5E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0E74B47E" w14:textId="2DF7E0BC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Typical School Days and Hours: </w:t>
            </w:r>
          </w:p>
          <w:p w14:paraId="2E3D0072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F362B9" w:rsidRPr="0088460C" w14:paraId="0C762D65" w14:textId="77777777" w:rsidTr="00D92A16">
        <w:trPr>
          <w:cantSplit/>
          <w:trHeight w:hRule="exact" w:val="657"/>
        </w:trPr>
        <w:tc>
          <w:tcPr>
            <w:tcW w:w="10308" w:type="dxa"/>
            <w:gridSpan w:val="4"/>
            <w:shd w:val="clear" w:color="auto" w:fill="404040" w:themeFill="text1" w:themeFillTint="BF"/>
            <w:vAlign w:val="center"/>
          </w:tcPr>
          <w:p w14:paraId="38E035A1" w14:textId="694F7B68" w:rsidR="00F362B9" w:rsidRPr="0088460C" w:rsidRDefault="005A25E5" w:rsidP="00940AA8">
            <w:pPr>
              <w:pStyle w:val="Heading1"/>
              <w:rPr>
                <w:sz w:val="16"/>
              </w:rPr>
            </w:pPr>
            <w:r>
              <w:rPr>
                <w:sz w:val="18"/>
                <w:szCs w:val="18"/>
              </w:rPr>
              <w:t>Treatment Provider</w:t>
            </w:r>
            <w:r w:rsidR="00B532E6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362B9" w:rsidRPr="0088460C" w14:paraId="639FBE86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2CB82F3E" w14:textId="0F50F2CC" w:rsidR="00F362B9" w:rsidRDefault="0034445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Treatment </w:t>
            </w:r>
            <w:r w:rsidR="00D92A16">
              <w:rPr>
                <w:szCs w:val="16"/>
              </w:rPr>
              <w:t>Provider #1</w:t>
            </w:r>
            <w:r w:rsidR="00F362B9" w:rsidRPr="0088460C">
              <w:rPr>
                <w:szCs w:val="16"/>
              </w:rPr>
              <w:t xml:space="preserve"> (Insert N/A if not in Treatment): </w:t>
            </w:r>
          </w:p>
          <w:p w14:paraId="30F9362A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F362B9" w:rsidRPr="0088460C" w14:paraId="229C7628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025D0FA6" w14:textId="2C26B535" w:rsidR="00F362B9" w:rsidRDefault="0034445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Treatment </w:t>
            </w:r>
            <w:r w:rsidR="00F362B9" w:rsidRPr="0088460C">
              <w:rPr>
                <w:szCs w:val="16"/>
              </w:rPr>
              <w:t>Provider address:</w:t>
            </w:r>
          </w:p>
          <w:p w14:paraId="472DF52C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492376B9" w14:textId="77777777" w:rsidR="00F362B9" w:rsidRDefault="00F362B9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708E6A99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F362B9" w:rsidRPr="0088460C" w14:paraId="7C451A8F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676D98B2" w14:textId="2A4CDFC8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>City and State:</w:t>
            </w:r>
          </w:p>
          <w:p w14:paraId="7287DF65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619213C2" w14:textId="5827C951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Zip Code: </w:t>
            </w:r>
          </w:p>
          <w:p w14:paraId="3C0CF33C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57DC2501" w14:textId="6609C780" w:rsidR="00F362B9" w:rsidRDefault="00AA28D5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Typical Session Day and Time: </w:t>
            </w:r>
          </w:p>
          <w:p w14:paraId="338479E5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D92A16" w:rsidRPr="0088460C" w14:paraId="465173E9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54B5A3D2" w14:textId="34D92EBF" w:rsidR="00D92A16" w:rsidRDefault="00D92A16" w:rsidP="00E73AE8">
            <w:pPr>
              <w:rPr>
                <w:szCs w:val="16"/>
              </w:rPr>
            </w:pPr>
            <w:r>
              <w:rPr>
                <w:szCs w:val="16"/>
              </w:rPr>
              <w:t>Treatment Provider #2:</w:t>
            </w:r>
            <w:r w:rsidRPr="0088460C">
              <w:rPr>
                <w:szCs w:val="16"/>
              </w:rPr>
              <w:t xml:space="preserve"> </w:t>
            </w:r>
          </w:p>
          <w:p w14:paraId="575A829C" w14:textId="77777777" w:rsidR="00D92A16" w:rsidRPr="0088460C" w:rsidRDefault="00D92A16" w:rsidP="00E73AE8">
            <w:pPr>
              <w:rPr>
                <w:szCs w:val="16"/>
              </w:rPr>
            </w:pPr>
          </w:p>
        </w:tc>
      </w:tr>
      <w:tr w:rsidR="00D92A16" w:rsidRPr="0088460C" w14:paraId="792CEF07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3DD8984C" w14:textId="77777777" w:rsidR="00D92A16" w:rsidRDefault="00D92A16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Treatment </w:t>
            </w:r>
            <w:r w:rsidRPr="0088460C">
              <w:rPr>
                <w:szCs w:val="16"/>
              </w:rPr>
              <w:t>Provider address:</w:t>
            </w:r>
          </w:p>
          <w:p w14:paraId="39576F9B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6A615889" w14:textId="77777777" w:rsidR="00D92A16" w:rsidRDefault="00D92A16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338E67B2" w14:textId="77777777" w:rsidR="00D92A16" w:rsidRPr="0088460C" w:rsidRDefault="00D92A16" w:rsidP="00E73AE8">
            <w:pPr>
              <w:rPr>
                <w:szCs w:val="16"/>
              </w:rPr>
            </w:pPr>
          </w:p>
        </w:tc>
      </w:tr>
      <w:tr w:rsidR="00D92A16" w:rsidRPr="0088460C" w14:paraId="1C4E2E53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4BDAD7CD" w14:textId="60500F7B" w:rsidR="00D92A16" w:rsidRDefault="004F6B26" w:rsidP="00E73AE8">
            <w:pPr>
              <w:rPr>
                <w:szCs w:val="16"/>
              </w:rPr>
            </w:pPr>
            <w:r>
              <w:rPr>
                <w:szCs w:val="16"/>
              </w:rPr>
              <w:t>City and State:</w:t>
            </w:r>
          </w:p>
          <w:p w14:paraId="2595C1D8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7D3A444C" w14:textId="23B60870" w:rsidR="00D92A16" w:rsidRDefault="00AA28D5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Zip Code: </w:t>
            </w:r>
          </w:p>
          <w:p w14:paraId="3F5B06BA" w14:textId="77777777" w:rsidR="00D92A16" w:rsidRPr="0088460C" w:rsidRDefault="00D92A16" w:rsidP="00E73AE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726B5FFC" w14:textId="0D3D9D4F" w:rsidR="00D92A16" w:rsidRPr="0088460C" w:rsidRDefault="00AA28D5" w:rsidP="00AA28D5">
            <w:pPr>
              <w:rPr>
                <w:szCs w:val="16"/>
              </w:rPr>
            </w:pPr>
            <w:r>
              <w:rPr>
                <w:szCs w:val="16"/>
              </w:rPr>
              <w:t xml:space="preserve">Typical Session Day and Time: </w:t>
            </w:r>
          </w:p>
        </w:tc>
      </w:tr>
      <w:tr w:rsidR="00BF24A7" w:rsidRPr="0088460C" w14:paraId="0CA46937" w14:textId="77777777" w:rsidTr="00D92A16">
        <w:trPr>
          <w:cantSplit/>
          <w:trHeight w:hRule="exact" w:val="657"/>
        </w:trPr>
        <w:tc>
          <w:tcPr>
            <w:tcW w:w="10308" w:type="dxa"/>
            <w:gridSpan w:val="4"/>
            <w:shd w:val="clear" w:color="auto" w:fill="404040" w:themeFill="text1" w:themeFillTint="BF"/>
            <w:vAlign w:val="center"/>
          </w:tcPr>
          <w:p w14:paraId="23F5D554" w14:textId="77777777" w:rsidR="00BF24A7" w:rsidRPr="005B16F7" w:rsidRDefault="00BF24A7" w:rsidP="00940AA8">
            <w:pPr>
              <w:pStyle w:val="Heading1"/>
              <w:rPr>
                <w:rFonts w:cstheme="majorHAnsi"/>
                <w:sz w:val="18"/>
                <w:szCs w:val="18"/>
              </w:rPr>
            </w:pPr>
          </w:p>
          <w:p w14:paraId="5D157A8F" w14:textId="6CC8AADB" w:rsidR="00D92A16" w:rsidRPr="005B16F7" w:rsidRDefault="005B16F7" w:rsidP="00D92A16">
            <w:pPr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5B16F7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AA/</w:t>
            </w:r>
            <w:r w:rsidR="00B532E6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NA Centers</w:t>
            </w:r>
          </w:p>
          <w:p w14:paraId="079E4373" w14:textId="77777777" w:rsidR="00D92A16" w:rsidRDefault="00D92A16" w:rsidP="00D92A16"/>
          <w:p w14:paraId="0218CE06" w14:textId="1C0BB151" w:rsidR="00D92A16" w:rsidRPr="00D92A16" w:rsidRDefault="00D92A16" w:rsidP="00D92A16"/>
        </w:tc>
      </w:tr>
      <w:tr w:rsidR="00BF24A7" w:rsidRPr="0088460C" w14:paraId="5BE5D4C4" w14:textId="77777777" w:rsidTr="00D92A16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1A651CD4" w14:textId="6ABE5450" w:rsidR="00BF24A7" w:rsidRDefault="00E73AE8" w:rsidP="00940AA8">
            <w:pPr>
              <w:rPr>
                <w:szCs w:val="16"/>
              </w:rPr>
            </w:pPr>
            <w:r>
              <w:rPr>
                <w:szCs w:val="16"/>
              </w:rPr>
              <w:t>AA/NA Center Name</w:t>
            </w:r>
            <w:r w:rsidR="0070174A">
              <w:rPr>
                <w:szCs w:val="16"/>
              </w:rPr>
              <w:t xml:space="preserve"> #1 </w:t>
            </w:r>
            <w:r w:rsidR="005B16F7">
              <w:rPr>
                <w:szCs w:val="16"/>
              </w:rPr>
              <w:t>(</w:t>
            </w:r>
            <w:r w:rsidR="00BF24A7" w:rsidRPr="0088460C">
              <w:rPr>
                <w:szCs w:val="16"/>
              </w:rPr>
              <w:t xml:space="preserve">Insert N/A if does not attend AA/NA): </w:t>
            </w:r>
            <w:r>
              <w:rPr>
                <w:szCs w:val="16"/>
              </w:rPr>
              <w:br/>
            </w:r>
          </w:p>
          <w:p w14:paraId="1AF7AA7F" w14:textId="05A04A81" w:rsidR="00E73AE8" w:rsidRDefault="00E73AE8" w:rsidP="00940AA8">
            <w:pPr>
              <w:rPr>
                <w:szCs w:val="16"/>
              </w:rPr>
            </w:pPr>
          </w:p>
          <w:p w14:paraId="340FC42D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BF24A7" w:rsidRPr="0088460C" w14:paraId="4F10527B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1B20404E" w14:textId="073A7D2F" w:rsidR="00BF24A7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AA/NA address</w:t>
            </w:r>
            <w:r w:rsidR="0070174A">
              <w:rPr>
                <w:szCs w:val="16"/>
              </w:rPr>
              <w:t>:</w:t>
            </w:r>
          </w:p>
          <w:p w14:paraId="3F4FAB15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6E6307B0" w14:textId="77777777" w:rsidR="00BF24A7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682ADA94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BF24A7" w:rsidRPr="0088460C" w14:paraId="50DFFE97" w14:textId="77777777" w:rsidTr="005B16F7">
        <w:trPr>
          <w:cantSplit/>
          <w:trHeight w:hRule="exact" w:val="596"/>
        </w:trPr>
        <w:tc>
          <w:tcPr>
            <w:tcW w:w="2890" w:type="dxa"/>
            <w:vAlign w:val="center"/>
          </w:tcPr>
          <w:p w14:paraId="4039160B" w14:textId="77777777" w:rsidR="00BF24A7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  <w:p w14:paraId="690F8A45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143876F3" w14:textId="77777777" w:rsidR="00BF24A7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  <w:p w14:paraId="553801BF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60A7E270" w14:textId="77777777" w:rsidR="00BF24A7" w:rsidRDefault="00BF24A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  <w:p w14:paraId="23A6CBAA" w14:textId="77777777" w:rsidR="00B41A26" w:rsidRPr="0088460C" w:rsidRDefault="00B41A26" w:rsidP="00940AA8">
            <w:pPr>
              <w:rPr>
                <w:szCs w:val="16"/>
              </w:rPr>
            </w:pPr>
          </w:p>
        </w:tc>
      </w:tr>
      <w:tr w:rsidR="0024262D" w:rsidRPr="0088460C" w14:paraId="57A9BFF2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3C36CBC9" w14:textId="77777777" w:rsidR="0024262D" w:rsidRDefault="0024262D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Typical Meeting Day(s): </w:t>
            </w:r>
          </w:p>
          <w:p w14:paraId="1D34AB33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08987A74" w14:textId="77777777" w:rsidR="0024262D" w:rsidRDefault="0024262D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Typical Meeting Time(s):</w:t>
            </w:r>
          </w:p>
          <w:p w14:paraId="5C9E6D16" w14:textId="77777777" w:rsidR="00B41A26" w:rsidRPr="0088460C" w:rsidRDefault="00B41A26" w:rsidP="00940AA8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44CBC0A1" w14:textId="77777777" w:rsidR="0024262D" w:rsidRPr="0088460C" w:rsidRDefault="0024262D" w:rsidP="00940AA8">
            <w:pPr>
              <w:rPr>
                <w:szCs w:val="16"/>
              </w:rPr>
            </w:pPr>
          </w:p>
        </w:tc>
      </w:tr>
      <w:tr w:rsidR="005B16F7" w:rsidRPr="0088460C" w14:paraId="411BC2E3" w14:textId="77777777" w:rsidTr="00B40A57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2D277C6B" w14:textId="43BB0F4C" w:rsidR="005B16F7" w:rsidRDefault="005B16F7" w:rsidP="00B40A57">
            <w:pPr>
              <w:rPr>
                <w:szCs w:val="16"/>
              </w:rPr>
            </w:pPr>
            <w:r>
              <w:rPr>
                <w:szCs w:val="16"/>
              </w:rPr>
              <w:t xml:space="preserve">AA/NA Center Name </w:t>
            </w:r>
            <w:r w:rsidR="0070174A">
              <w:rPr>
                <w:szCs w:val="16"/>
              </w:rPr>
              <w:t>#2:</w:t>
            </w:r>
          </w:p>
          <w:p w14:paraId="5EDCDC20" w14:textId="77777777" w:rsidR="005B16F7" w:rsidRDefault="005B16F7" w:rsidP="00B40A57">
            <w:pPr>
              <w:rPr>
                <w:szCs w:val="16"/>
              </w:rPr>
            </w:pPr>
          </w:p>
          <w:p w14:paraId="59F5ADDC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198A6769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611062DE" w14:textId="0333E8C6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AA/NA address:</w:t>
            </w:r>
          </w:p>
          <w:p w14:paraId="4CADC7C6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41D5CAB3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41CE11B7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65673918" w14:textId="77777777" w:rsidTr="005B16F7">
        <w:trPr>
          <w:cantSplit/>
          <w:trHeight w:hRule="exact" w:val="596"/>
        </w:trPr>
        <w:tc>
          <w:tcPr>
            <w:tcW w:w="2890" w:type="dxa"/>
            <w:vAlign w:val="center"/>
          </w:tcPr>
          <w:p w14:paraId="6DADD705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  <w:p w14:paraId="411EDDA4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5829BC1C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  <w:p w14:paraId="54226EB7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47FE3593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  <w:p w14:paraId="7E5A3319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56135D18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44064707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Typical Meeting Day(s): </w:t>
            </w:r>
          </w:p>
          <w:p w14:paraId="3FDFB44E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0414E93C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Typical Meeting Time(s):</w:t>
            </w:r>
          </w:p>
          <w:p w14:paraId="31444E8E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24867A6D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05012EAA" w14:textId="77777777" w:rsidTr="00B40A57">
        <w:trPr>
          <w:cantSplit/>
          <w:trHeight w:hRule="exact" w:val="596"/>
        </w:trPr>
        <w:tc>
          <w:tcPr>
            <w:tcW w:w="10308" w:type="dxa"/>
            <w:gridSpan w:val="4"/>
            <w:vAlign w:val="center"/>
          </w:tcPr>
          <w:p w14:paraId="658597AE" w14:textId="695D84C3" w:rsidR="005B16F7" w:rsidRDefault="005B16F7" w:rsidP="00B40A57">
            <w:pPr>
              <w:rPr>
                <w:szCs w:val="16"/>
              </w:rPr>
            </w:pPr>
            <w:r>
              <w:rPr>
                <w:szCs w:val="16"/>
              </w:rPr>
              <w:t xml:space="preserve">AA/NA Center Name </w:t>
            </w:r>
            <w:r w:rsidR="0070174A">
              <w:rPr>
                <w:szCs w:val="16"/>
              </w:rPr>
              <w:t>#3:</w:t>
            </w:r>
          </w:p>
          <w:p w14:paraId="5118E9EB" w14:textId="77777777" w:rsidR="005B16F7" w:rsidRDefault="005B16F7" w:rsidP="00B40A57">
            <w:pPr>
              <w:rPr>
                <w:szCs w:val="16"/>
              </w:rPr>
            </w:pPr>
          </w:p>
          <w:p w14:paraId="43D2B1F0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49E1EAB7" w14:textId="77777777" w:rsidTr="00957803">
        <w:trPr>
          <w:cantSplit/>
          <w:trHeight w:hRule="exact" w:val="596"/>
        </w:trPr>
        <w:tc>
          <w:tcPr>
            <w:tcW w:w="7006" w:type="dxa"/>
            <w:gridSpan w:val="3"/>
            <w:vAlign w:val="center"/>
          </w:tcPr>
          <w:p w14:paraId="1967E782" w14:textId="1F0A30DB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AA/NA address:</w:t>
            </w:r>
          </w:p>
          <w:p w14:paraId="42291F19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3E9AD6C0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Phone: </w:t>
            </w:r>
          </w:p>
          <w:p w14:paraId="552D6754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62043CA0" w14:textId="77777777" w:rsidTr="005B16F7">
        <w:trPr>
          <w:cantSplit/>
          <w:trHeight w:hRule="exact" w:val="596"/>
        </w:trPr>
        <w:tc>
          <w:tcPr>
            <w:tcW w:w="2890" w:type="dxa"/>
            <w:vAlign w:val="center"/>
          </w:tcPr>
          <w:p w14:paraId="7AF64937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  <w:p w14:paraId="5563C1E8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6F12D618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  <w:p w14:paraId="40AC3760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29D54401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  <w:p w14:paraId="759EA3F1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  <w:tr w:rsidR="005B16F7" w:rsidRPr="0088460C" w14:paraId="0FADB045" w14:textId="77777777" w:rsidTr="004E0403">
        <w:trPr>
          <w:cantSplit/>
          <w:trHeight w:val="590"/>
        </w:trPr>
        <w:tc>
          <w:tcPr>
            <w:tcW w:w="2890" w:type="dxa"/>
            <w:vAlign w:val="center"/>
          </w:tcPr>
          <w:p w14:paraId="5796AB80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Typical Meeting Day(s): </w:t>
            </w:r>
          </w:p>
          <w:p w14:paraId="4A3E447C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4116" w:type="dxa"/>
            <w:gridSpan w:val="2"/>
            <w:vAlign w:val="center"/>
          </w:tcPr>
          <w:p w14:paraId="51D633F8" w14:textId="77777777" w:rsidR="005B16F7" w:rsidRDefault="005B16F7" w:rsidP="00B40A57">
            <w:pPr>
              <w:rPr>
                <w:szCs w:val="16"/>
              </w:rPr>
            </w:pPr>
            <w:r w:rsidRPr="0088460C">
              <w:rPr>
                <w:szCs w:val="16"/>
              </w:rPr>
              <w:t>Typical Meeting Time(s):</w:t>
            </w:r>
          </w:p>
          <w:p w14:paraId="219492A7" w14:textId="77777777" w:rsidR="005B16F7" w:rsidRPr="0088460C" w:rsidRDefault="005B16F7" w:rsidP="00B40A57">
            <w:pPr>
              <w:rPr>
                <w:szCs w:val="16"/>
              </w:rPr>
            </w:pPr>
          </w:p>
        </w:tc>
        <w:tc>
          <w:tcPr>
            <w:tcW w:w="3302" w:type="dxa"/>
            <w:vAlign w:val="center"/>
          </w:tcPr>
          <w:p w14:paraId="5BCAD72D" w14:textId="77777777" w:rsidR="005B16F7" w:rsidRPr="0088460C" w:rsidRDefault="005B16F7" w:rsidP="00B40A57">
            <w:pPr>
              <w:rPr>
                <w:szCs w:val="16"/>
              </w:rPr>
            </w:pPr>
          </w:p>
        </w:tc>
      </w:tr>
    </w:tbl>
    <w:p w14:paraId="637CA756" w14:textId="0E77582D" w:rsidR="002C5CD8" w:rsidRDefault="002C5CD8" w:rsidP="00366037">
      <w:pPr>
        <w:rPr>
          <w:sz w:val="18"/>
          <w:szCs w:val="18"/>
        </w:rPr>
      </w:pPr>
    </w:p>
    <w:p w14:paraId="137E6063" w14:textId="7244659E" w:rsidR="005A25E5" w:rsidRDefault="005A25E5" w:rsidP="00366037">
      <w:pPr>
        <w:rPr>
          <w:sz w:val="18"/>
          <w:szCs w:val="18"/>
        </w:rPr>
      </w:pPr>
    </w:p>
    <w:p w14:paraId="44FB4C51" w14:textId="77ABAB3F" w:rsidR="005A25E5" w:rsidRDefault="005A25E5" w:rsidP="00366037">
      <w:pPr>
        <w:rPr>
          <w:sz w:val="18"/>
          <w:szCs w:val="18"/>
        </w:rPr>
      </w:pPr>
    </w:p>
    <w:p w14:paraId="0FD57857" w14:textId="0B765D2D" w:rsidR="005A25E5" w:rsidRDefault="005A25E5" w:rsidP="00366037">
      <w:pPr>
        <w:rPr>
          <w:sz w:val="18"/>
          <w:szCs w:val="18"/>
        </w:rPr>
      </w:pPr>
    </w:p>
    <w:p w14:paraId="56E14A55" w14:textId="1BED878E" w:rsidR="005A25E5" w:rsidRDefault="005A25E5" w:rsidP="00366037">
      <w:pPr>
        <w:rPr>
          <w:sz w:val="18"/>
          <w:szCs w:val="18"/>
        </w:rPr>
      </w:pPr>
    </w:p>
    <w:p w14:paraId="027622EA" w14:textId="092613B3" w:rsidR="005A25E5" w:rsidRDefault="005A25E5" w:rsidP="00366037">
      <w:pPr>
        <w:rPr>
          <w:sz w:val="18"/>
          <w:szCs w:val="18"/>
        </w:rPr>
      </w:pPr>
    </w:p>
    <w:p w14:paraId="14CE5F59" w14:textId="4C2C8EF9" w:rsidR="005A25E5" w:rsidRDefault="005A25E5" w:rsidP="00366037">
      <w:pPr>
        <w:rPr>
          <w:sz w:val="18"/>
          <w:szCs w:val="18"/>
        </w:rPr>
      </w:pPr>
    </w:p>
    <w:p w14:paraId="6475B325" w14:textId="12667BF2" w:rsidR="005A25E5" w:rsidRDefault="005A25E5" w:rsidP="00366037">
      <w:pPr>
        <w:rPr>
          <w:sz w:val="18"/>
          <w:szCs w:val="18"/>
        </w:rPr>
      </w:pPr>
    </w:p>
    <w:p w14:paraId="00AD9CCE" w14:textId="1F652C8E" w:rsidR="005A25E5" w:rsidRDefault="005A25E5" w:rsidP="00366037">
      <w:pPr>
        <w:rPr>
          <w:sz w:val="18"/>
          <w:szCs w:val="18"/>
        </w:rPr>
      </w:pPr>
    </w:p>
    <w:p w14:paraId="076B1364" w14:textId="31D38D1A" w:rsidR="005A25E5" w:rsidRDefault="005A25E5" w:rsidP="00366037">
      <w:pPr>
        <w:rPr>
          <w:sz w:val="18"/>
          <w:szCs w:val="18"/>
        </w:rPr>
      </w:pPr>
    </w:p>
    <w:p w14:paraId="1BD8EF42" w14:textId="6C5F79C6" w:rsidR="005A25E5" w:rsidRDefault="005A25E5" w:rsidP="00366037">
      <w:pPr>
        <w:rPr>
          <w:sz w:val="18"/>
          <w:szCs w:val="18"/>
        </w:rPr>
      </w:pPr>
    </w:p>
    <w:p w14:paraId="25CF8B5E" w14:textId="26225CB5" w:rsidR="005A25E5" w:rsidRDefault="005A25E5" w:rsidP="00366037">
      <w:pPr>
        <w:rPr>
          <w:sz w:val="18"/>
          <w:szCs w:val="18"/>
        </w:rPr>
      </w:pPr>
    </w:p>
    <w:p w14:paraId="0F4B5124" w14:textId="57748D32" w:rsidR="005A25E5" w:rsidRDefault="005A25E5" w:rsidP="00366037">
      <w:pPr>
        <w:rPr>
          <w:sz w:val="18"/>
          <w:szCs w:val="18"/>
        </w:rPr>
      </w:pPr>
    </w:p>
    <w:p w14:paraId="2D599D11" w14:textId="61EB7036" w:rsidR="005A25E5" w:rsidRDefault="005A25E5" w:rsidP="00366037">
      <w:pPr>
        <w:rPr>
          <w:sz w:val="18"/>
          <w:szCs w:val="18"/>
        </w:rPr>
      </w:pPr>
    </w:p>
    <w:p w14:paraId="203CBC0F" w14:textId="55074944" w:rsidR="005A25E5" w:rsidRDefault="005A25E5" w:rsidP="00366037">
      <w:pPr>
        <w:rPr>
          <w:sz w:val="18"/>
          <w:szCs w:val="18"/>
        </w:rPr>
      </w:pPr>
    </w:p>
    <w:p w14:paraId="139289ED" w14:textId="77C202DD" w:rsidR="005A25E5" w:rsidRDefault="005A25E5" w:rsidP="00366037">
      <w:pPr>
        <w:rPr>
          <w:sz w:val="18"/>
          <w:szCs w:val="18"/>
        </w:rPr>
      </w:pPr>
    </w:p>
    <w:p w14:paraId="68F4DA35" w14:textId="0553B176" w:rsidR="005A25E5" w:rsidRDefault="005A25E5" w:rsidP="00366037">
      <w:pPr>
        <w:rPr>
          <w:sz w:val="18"/>
          <w:szCs w:val="18"/>
        </w:rPr>
      </w:pPr>
    </w:p>
    <w:p w14:paraId="76CBB1AA" w14:textId="7F6BB0A1" w:rsidR="004754BC" w:rsidRDefault="004754BC" w:rsidP="00366037">
      <w:pPr>
        <w:rPr>
          <w:sz w:val="18"/>
          <w:szCs w:val="18"/>
        </w:rPr>
      </w:pPr>
    </w:p>
    <w:p w14:paraId="616403A7" w14:textId="77777777" w:rsidR="004754BC" w:rsidRDefault="004754BC" w:rsidP="00366037">
      <w:pPr>
        <w:rPr>
          <w:sz w:val="18"/>
          <w:szCs w:val="18"/>
        </w:rPr>
      </w:pPr>
    </w:p>
    <w:p w14:paraId="6083133E" w14:textId="1F86267D" w:rsidR="005A25E5" w:rsidRDefault="005A25E5" w:rsidP="00366037">
      <w:pPr>
        <w:rPr>
          <w:sz w:val="18"/>
          <w:szCs w:val="18"/>
        </w:rPr>
      </w:pPr>
    </w:p>
    <w:p w14:paraId="787F51A3" w14:textId="476BDE50" w:rsidR="005A25E5" w:rsidRDefault="005A25E5" w:rsidP="00366037">
      <w:pPr>
        <w:rPr>
          <w:sz w:val="18"/>
          <w:szCs w:val="18"/>
        </w:rPr>
      </w:pPr>
    </w:p>
    <w:p w14:paraId="103C85E5" w14:textId="7CE96C11" w:rsidR="005A25E5" w:rsidRDefault="005A25E5" w:rsidP="00366037">
      <w:pPr>
        <w:rPr>
          <w:sz w:val="18"/>
          <w:szCs w:val="18"/>
        </w:rPr>
      </w:pPr>
    </w:p>
    <w:p w14:paraId="21E3CC20" w14:textId="3B1ABC85" w:rsidR="005A25E5" w:rsidRDefault="005A25E5" w:rsidP="00366037">
      <w:pPr>
        <w:rPr>
          <w:sz w:val="18"/>
          <w:szCs w:val="18"/>
        </w:rPr>
      </w:pPr>
    </w:p>
    <w:p w14:paraId="0BBF0C71" w14:textId="77777777" w:rsidR="005A25E5" w:rsidRPr="0088460C" w:rsidRDefault="005A25E5" w:rsidP="00366037">
      <w:pPr>
        <w:rPr>
          <w:sz w:val="18"/>
          <w:szCs w:val="18"/>
        </w:rPr>
      </w:pPr>
    </w:p>
    <w:tbl>
      <w:tblPr>
        <w:tblStyle w:val="TableGrid"/>
        <w:tblW w:w="5137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24"/>
        <w:gridCol w:w="829"/>
        <w:gridCol w:w="3348"/>
        <w:gridCol w:w="871"/>
        <w:gridCol w:w="2374"/>
      </w:tblGrid>
      <w:tr w:rsidR="00742AE5" w:rsidRPr="0088460C" w14:paraId="620BFD75" w14:textId="77777777" w:rsidTr="00E30345">
        <w:trPr>
          <w:cantSplit/>
          <w:trHeight w:hRule="exact" w:val="386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0A405BBC" w14:textId="77777777" w:rsidR="00742AE5" w:rsidRPr="0088460C" w:rsidRDefault="00742AE5" w:rsidP="00940AA8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lastRenderedPageBreak/>
              <w:t xml:space="preserve">Household Members </w:t>
            </w:r>
          </w:p>
        </w:tc>
      </w:tr>
      <w:tr w:rsidR="0032053B" w:rsidRPr="0088460C" w14:paraId="121E46E8" w14:textId="77777777" w:rsidTr="00B532E6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01075A42" w14:textId="1DE0AF44" w:rsidR="0032053B" w:rsidRPr="00B96312" w:rsidRDefault="0032053B" w:rsidP="0032053B">
            <w:pPr>
              <w:rPr>
                <w:rFonts w:cstheme="minorHAnsi"/>
                <w:b/>
                <w:sz w:val="18"/>
                <w:szCs w:val="18"/>
              </w:rPr>
            </w:pPr>
            <w:r w:rsidRPr="00B96312">
              <w:rPr>
                <w:rFonts w:cstheme="minorHAnsi"/>
                <w:b/>
                <w:sz w:val="18"/>
                <w:szCs w:val="18"/>
              </w:rPr>
              <w:t>List who participant lives with and whether they are supportive, unsupportive, or neutral of participant’s recovery efforts.</w:t>
            </w:r>
            <w:r w:rsidR="00B532E6" w:rsidRPr="00B96312">
              <w:rPr>
                <w:rFonts w:cstheme="minorHAnsi"/>
                <w:b/>
                <w:sz w:val="18"/>
                <w:szCs w:val="18"/>
              </w:rPr>
              <w:t xml:space="preserve"> If additional space is needed add cells to form to do</w:t>
            </w:r>
            <w:r w:rsidR="00D56C11">
              <w:rPr>
                <w:rFonts w:cstheme="minorHAnsi"/>
                <w:b/>
                <w:sz w:val="18"/>
                <w:szCs w:val="18"/>
              </w:rPr>
              <w:t>cument additional household members.</w:t>
            </w:r>
          </w:p>
        </w:tc>
      </w:tr>
      <w:tr w:rsidR="0032053B" w:rsidRPr="0088460C" w14:paraId="4AA5D5E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2B6B3390" w14:textId="11995079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Participant Lives   </w:t>
            </w:r>
            <w:sdt>
              <w:sdtPr>
                <w:rPr>
                  <w:szCs w:val="16"/>
                </w:rPr>
                <w:id w:val="-41794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alone     </w:t>
            </w:r>
            <w:sdt>
              <w:sdtPr>
                <w:rPr>
                  <w:szCs w:val="16"/>
                </w:rPr>
                <w:id w:val="2141534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with someone</w:t>
            </w:r>
          </w:p>
        </w:tc>
      </w:tr>
      <w:tr w:rsidR="0032053B" w:rsidRPr="0088460C" w14:paraId="6659E01E" w14:textId="77777777" w:rsidTr="00E30345">
        <w:trPr>
          <w:cantSplit/>
          <w:trHeight w:val="349"/>
        </w:trPr>
        <w:tc>
          <w:tcPr>
            <w:tcW w:w="10346" w:type="dxa"/>
            <w:gridSpan w:val="5"/>
            <w:vAlign w:val="center"/>
          </w:tcPr>
          <w:p w14:paraId="2E92FD36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Lives with (Insert Number for All that Apply):</w:t>
            </w:r>
            <w:r w:rsidRPr="0088460C">
              <w:rPr>
                <w:szCs w:val="16"/>
              </w:rPr>
              <w:br/>
            </w:r>
          </w:p>
          <w:p w14:paraId="5808D82B" w14:textId="1E2F8D63" w:rsidR="0032053B" w:rsidRPr="0088460C" w:rsidRDefault="00B532E6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Spouse/Significant Other:      Child/Children:         Brother(s):          Sister(s):         Aunt(s): </w:t>
            </w:r>
            <w:r w:rsidR="0032053B" w:rsidRPr="0088460C">
              <w:rPr>
                <w:szCs w:val="16"/>
              </w:rPr>
              <w:t xml:space="preserve">     </w:t>
            </w:r>
            <w:r>
              <w:rPr>
                <w:szCs w:val="16"/>
              </w:rPr>
              <w:t xml:space="preserve">  </w:t>
            </w:r>
            <w:r w:rsidR="0032053B" w:rsidRPr="0088460C">
              <w:rPr>
                <w:szCs w:val="16"/>
              </w:rPr>
              <w:t>Uncle</w:t>
            </w:r>
            <w:r w:rsidR="002F146C">
              <w:rPr>
                <w:szCs w:val="16"/>
              </w:rPr>
              <w:t>(</w:t>
            </w:r>
            <w:r w:rsidR="0032053B" w:rsidRPr="0088460C">
              <w:rPr>
                <w:szCs w:val="16"/>
              </w:rPr>
              <w:t>s</w:t>
            </w:r>
            <w:r w:rsidR="002F146C">
              <w:rPr>
                <w:szCs w:val="16"/>
              </w:rPr>
              <w:t>)</w:t>
            </w:r>
            <w:r>
              <w:rPr>
                <w:szCs w:val="16"/>
              </w:rPr>
              <w:t xml:space="preserve">: </w:t>
            </w:r>
            <w:r>
              <w:rPr>
                <w:szCs w:val="16"/>
              </w:rPr>
              <w:br/>
            </w:r>
            <w:r>
              <w:rPr>
                <w:szCs w:val="16"/>
              </w:rPr>
              <w:br/>
              <w:t>Friend(s):                                Mother:                    Father:               Other(s):</w:t>
            </w:r>
          </w:p>
        </w:tc>
      </w:tr>
      <w:tr w:rsidR="0032053B" w:rsidRPr="0088460C" w14:paraId="5EDAE9C4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20F7D609" w14:textId="57406400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 of Household Member 1:                                                                                           Relationship: </w:t>
            </w:r>
          </w:p>
        </w:tc>
      </w:tr>
      <w:tr w:rsidR="0032053B" w:rsidRPr="0088460C" w14:paraId="2CACFE93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F46DD85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Household Member 1:    Supportive </w:t>
            </w:r>
            <w:sdt>
              <w:sdtPr>
                <w:rPr>
                  <w:szCs w:val="16"/>
                </w:rPr>
                <w:id w:val="166157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125987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1835033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2053B" w:rsidRPr="0088460C" w14:paraId="7002F865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3AF1D48" w14:textId="4AED7372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 of Household Member 2:                                                                                           Relationship: </w:t>
            </w:r>
          </w:p>
        </w:tc>
      </w:tr>
      <w:tr w:rsidR="0032053B" w:rsidRPr="0088460C" w14:paraId="48B5C4D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D001F19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Household Member 2:    Supportive </w:t>
            </w:r>
            <w:sdt>
              <w:sdtPr>
                <w:rPr>
                  <w:szCs w:val="16"/>
                </w:rPr>
                <w:id w:val="108202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18795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108822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2053B" w:rsidRPr="0088460C" w14:paraId="34580ED9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04D663E" w14:textId="54ECDAFB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 of Household Member 3:                                                                                           Relationship: </w:t>
            </w:r>
          </w:p>
        </w:tc>
      </w:tr>
      <w:tr w:rsidR="0032053B" w:rsidRPr="0088460C" w14:paraId="4245BF1B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13E68C3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Household Member 3:    Supportive </w:t>
            </w:r>
            <w:sdt>
              <w:sdtPr>
                <w:rPr>
                  <w:szCs w:val="16"/>
                </w:rPr>
                <w:id w:val="-573738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2018421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113062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2053B" w:rsidRPr="0088460C" w14:paraId="79B97DB9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8C1467A" w14:textId="72D727C8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 of Household Member 4:                                                                                           Relationship: </w:t>
            </w:r>
          </w:p>
        </w:tc>
      </w:tr>
      <w:tr w:rsidR="0032053B" w:rsidRPr="0088460C" w14:paraId="4BE240F6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5C192661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Household Member 4:    Supportive </w:t>
            </w:r>
            <w:sdt>
              <w:sdtPr>
                <w:rPr>
                  <w:szCs w:val="16"/>
                </w:rPr>
                <w:id w:val="71062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476193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37633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2053B" w:rsidRPr="0088460C" w14:paraId="3CE48A66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41E30285" w14:textId="62059BD8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 of Household Member 5:                                                                                           Relationship: </w:t>
            </w:r>
          </w:p>
        </w:tc>
      </w:tr>
      <w:tr w:rsidR="0032053B" w:rsidRPr="0088460C" w14:paraId="1F6FC641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269E3BFB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Household Member 5:    Supportive </w:t>
            </w:r>
            <w:sdt>
              <w:sdtPr>
                <w:rPr>
                  <w:szCs w:val="16"/>
                </w:rPr>
                <w:id w:val="-93852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934819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367181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2053B" w:rsidRPr="0088460C" w14:paraId="395D33F2" w14:textId="77777777" w:rsidTr="00E30345">
        <w:trPr>
          <w:cantSplit/>
          <w:trHeight w:hRule="exact" w:val="386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1E157CB0" w14:textId="77777777" w:rsidR="0032053B" w:rsidRPr="0088460C" w:rsidRDefault="0032053B" w:rsidP="0032053B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t xml:space="preserve">Spouse/Significant Other </w:t>
            </w:r>
          </w:p>
        </w:tc>
      </w:tr>
      <w:tr w:rsidR="0032053B" w:rsidRPr="0088460C" w14:paraId="09450F7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08C166D" w14:textId="581288CC" w:rsidR="0032053B" w:rsidRPr="0088460C" w:rsidRDefault="0032053B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Does participant have a spouse/significant other?   Yes </w:t>
            </w:r>
            <w:sdt>
              <w:sdtPr>
                <w:rPr>
                  <w:szCs w:val="16"/>
                </w:rPr>
                <w:id w:val="164686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No </w:t>
            </w:r>
            <w:sdt>
              <w:sdtPr>
                <w:rPr>
                  <w:szCs w:val="16"/>
                </w:rPr>
                <w:id w:val="-200003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2053B" w:rsidRPr="0088460C" w14:paraId="17651D5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1995803B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Living </w:t>
            </w:r>
            <w:sdt>
              <w:sdtPr>
                <w:rPr>
                  <w:szCs w:val="16"/>
                </w:rPr>
                <w:id w:val="-192764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Deceased </w:t>
            </w:r>
            <w:sdt>
              <w:sdtPr>
                <w:rPr>
                  <w:szCs w:val="16"/>
                </w:rPr>
                <w:id w:val="-1170488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Unknown </w:t>
            </w:r>
            <w:sdt>
              <w:sdtPr>
                <w:rPr>
                  <w:szCs w:val="16"/>
                </w:rPr>
                <w:id w:val="-989777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</w:t>
            </w:r>
          </w:p>
        </w:tc>
      </w:tr>
      <w:tr w:rsidR="0032053B" w:rsidRPr="0088460C" w14:paraId="75B8E3EA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1D237E81" w14:textId="2FF09B67" w:rsidR="0032053B" w:rsidRPr="0088460C" w:rsidRDefault="00D56C11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Current address: </w:t>
            </w:r>
          </w:p>
        </w:tc>
      </w:tr>
      <w:tr w:rsidR="0032053B" w:rsidRPr="0088460C" w14:paraId="0718E2C8" w14:textId="77777777" w:rsidTr="00E30345">
        <w:trPr>
          <w:cantSplit/>
          <w:trHeight w:hRule="exact" w:val="349"/>
        </w:trPr>
        <w:tc>
          <w:tcPr>
            <w:tcW w:w="3753" w:type="dxa"/>
            <w:gridSpan w:val="2"/>
            <w:vAlign w:val="center"/>
          </w:tcPr>
          <w:p w14:paraId="510C8C08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</w:tc>
        <w:tc>
          <w:tcPr>
            <w:tcW w:w="3348" w:type="dxa"/>
            <w:vAlign w:val="center"/>
          </w:tcPr>
          <w:p w14:paraId="6964EAD7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</w:tc>
        <w:tc>
          <w:tcPr>
            <w:tcW w:w="3245" w:type="dxa"/>
            <w:gridSpan w:val="2"/>
            <w:vAlign w:val="center"/>
          </w:tcPr>
          <w:p w14:paraId="5F923570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</w:tc>
      </w:tr>
      <w:tr w:rsidR="0032053B" w:rsidRPr="0088460C" w14:paraId="0948F73A" w14:textId="77777777" w:rsidTr="00E30345">
        <w:trPr>
          <w:cantSplit/>
          <w:trHeight w:hRule="exact" w:val="349"/>
        </w:trPr>
        <w:tc>
          <w:tcPr>
            <w:tcW w:w="2924" w:type="dxa"/>
            <w:vAlign w:val="center"/>
          </w:tcPr>
          <w:p w14:paraId="60C0C502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#1: </w:t>
            </w:r>
          </w:p>
        </w:tc>
        <w:tc>
          <w:tcPr>
            <w:tcW w:w="5048" w:type="dxa"/>
            <w:gridSpan w:val="3"/>
            <w:vAlign w:val="center"/>
          </w:tcPr>
          <w:p w14:paraId="5E52B9F6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#2: </w:t>
            </w:r>
          </w:p>
        </w:tc>
        <w:tc>
          <w:tcPr>
            <w:tcW w:w="2374" w:type="dxa"/>
            <w:vAlign w:val="center"/>
          </w:tcPr>
          <w:p w14:paraId="26B50336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2DF49DB1" w14:textId="77777777" w:rsidTr="00E30345">
        <w:trPr>
          <w:cantSplit/>
          <w:trHeight w:val="349"/>
        </w:trPr>
        <w:tc>
          <w:tcPr>
            <w:tcW w:w="2924" w:type="dxa"/>
            <w:vAlign w:val="center"/>
          </w:tcPr>
          <w:p w14:paraId="4F411FEC" w14:textId="4A3FFD51" w:rsidR="0032053B" w:rsidRPr="0088460C" w:rsidRDefault="001A711C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Addiction </w:t>
            </w:r>
            <w:r w:rsidR="0032053B" w:rsidRPr="0088460C">
              <w:rPr>
                <w:szCs w:val="16"/>
              </w:rPr>
              <w:t xml:space="preserve">Support: </w:t>
            </w:r>
          </w:p>
          <w:p w14:paraId="10726EE3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79680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1114BF41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Unsupportive </w:t>
            </w:r>
            <w:sdt>
              <w:sdtPr>
                <w:rPr>
                  <w:szCs w:val="16"/>
                </w:rPr>
                <w:id w:val="197948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63F9CA59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119473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  <w:tc>
          <w:tcPr>
            <w:tcW w:w="5048" w:type="dxa"/>
            <w:gridSpan w:val="3"/>
            <w:vAlign w:val="center"/>
          </w:tcPr>
          <w:p w14:paraId="00D498D8" w14:textId="77777777" w:rsidR="0032053B" w:rsidRPr="0088460C" w:rsidRDefault="0032053B" w:rsidP="0032053B">
            <w:pPr>
              <w:rPr>
                <w:szCs w:val="16"/>
              </w:rPr>
            </w:pPr>
          </w:p>
        </w:tc>
        <w:tc>
          <w:tcPr>
            <w:tcW w:w="2374" w:type="dxa"/>
            <w:vAlign w:val="center"/>
          </w:tcPr>
          <w:p w14:paraId="76F84825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1FD4E48C" w14:textId="77777777" w:rsidTr="00E30345">
        <w:trPr>
          <w:cantSplit/>
          <w:trHeight w:hRule="exact" w:val="386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1C52640C" w14:textId="77777777" w:rsidR="0032053B" w:rsidRPr="0088460C" w:rsidRDefault="0032053B" w:rsidP="0032053B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t>Mother</w:t>
            </w:r>
          </w:p>
        </w:tc>
      </w:tr>
      <w:tr w:rsidR="0032053B" w:rsidRPr="0088460C" w14:paraId="3E541B84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45508D93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Mother:      Living </w:t>
            </w:r>
            <w:sdt>
              <w:sdtPr>
                <w:rPr>
                  <w:szCs w:val="16"/>
                </w:rPr>
                <w:id w:val="-738945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Deceased </w:t>
            </w:r>
            <w:sdt>
              <w:sdtPr>
                <w:rPr>
                  <w:szCs w:val="16"/>
                </w:rPr>
                <w:id w:val="-109493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Unknown </w:t>
            </w:r>
            <w:sdt>
              <w:sdtPr>
                <w:rPr>
                  <w:szCs w:val="16"/>
                </w:rPr>
                <w:id w:val="199468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</w:t>
            </w:r>
          </w:p>
        </w:tc>
      </w:tr>
      <w:tr w:rsidR="0032053B" w:rsidRPr="0088460C" w14:paraId="7A2BF5B1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BB06BFF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Current address:</w:t>
            </w:r>
          </w:p>
        </w:tc>
      </w:tr>
      <w:tr w:rsidR="0032053B" w:rsidRPr="0088460C" w14:paraId="3C3924D2" w14:textId="77777777" w:rsidTr="00E30345">
        <w:trPr>
          <w:cantSplit/>
          <w:trHeight w:hRule="exact" w:val="349"/>
        </w:trPr>
        <w:tc>
          <w:tcPr>
            <w:tcW w:w="3753" w:type="dxa"/>
            <w:gridSpan w:val="2"/>
            <w:vAlign w:val="center"/>
          </w:tcPr>
          <w:p w14:paraId="037D8243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</w:tc>
        <w:tc>
          <w:tcPr>
            <w:tcW w:w="3348" w:type="dxa"/>
            <w:vAlign w:val="center"/>
          </w:tcPr>
          <w:p w14:paraId="00FAFAAB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</w:tc>
        <w:tc>
          <w:tcPr>
            <w:tcW w:w="3245" w:type="dxa"/>
            <w:gridSpan w:val="2"/>
            <w:vAlign w:val="center"/>
          </w:tcPr>
          <w:p w14:paraId="376F19AF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</w:tc>
      </w:tr>
      <w:tr w:rsidR="0032053B" w:rsidRPr="0088460C" w14:paraId="36FA404A" w14:textId="77777777" w:rsidTr="00E30345">
        <w:trPr>
          <w:cantSplit/>
          <w:trHeight w:hRule="exact" w:val="349"/>
        </w:trPr>
        <w:tc>
          <w:tcPr>
            <w:tcW w:w="2924" w:type="dxa"/>
            <w:vAlign w:val="center"/>
          </w:tcPr>
          <w:p w14:paraId="77464DD9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#1: </w:t>
            </w:r>
          </w:p>
        </w:tc>
        <w:tc>
          <w:tcPr>
            <w:tcW w:w="5048" w:type="dxa"/>
            <w:gridSpan w:val="3"/>
            <w:vAlign w:val="center"/>
          </w:tcPr>
          <w:p w14:paraId="5F257B8F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#2: </w:t>
            </w:r>
          </w:p>
        </w:tc>
        <w:tc>
          <w:tcPr>
            <w:tcW w:w="2374" w:type="dxa"/>
            <w:vAlign w:val="center"/>
          </w:tcPr>
          <w:p w14:paraId="3C02155C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69C9A6FA" w14:textId="77777777" w:rsidTr="00E30345">
        <w:trPr>
          <w:cantSplit/>
          <w:trHeight w:val="349"/>
        </w:trPr>
        <w:tc>
          <w:tcPr>
            <w:tcW w:w="2924" w:type="dxa"/>
            <w:vAlign w:val="center"/>
          </w:tcPr>
          <w:p w14:paraId="398136DE" w14:textId="670FD4D4" w:rsidR="0032053B" w:rsidRPr="0088460C" w:rsidRDefault="001A711C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Addiction </w:t>
            </w:r>
            <w:r w:rsidR="0032053B" w:rsidRPr="0088460C">
              <w:rPr>
                <w:szCs w:val="16"/>
              </w:rPr>
              <w:t xml:space="preserve">Support: </w:t>
            </w:r>
          </w:p>
          <w:p w14:paraId="2D22B047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209466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26D14E2A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Unsupportive </w:t>
            </w:r>
            <w:sdt>
              <w:sdtPr>
                <w:rPr>
                  <w:szCs w:val="16"/>
                </w:rPr>
                <w:id w:val="81091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46B067D7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701469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  <w:tc>
          <w:tcPr>
            <w:tcW w:w="5048" w:type="dxa"/>
            <w:gridSpan w:val="3"/>
            <w:vAlign w:val="center"/>
          </w:tcPr>
          <w:p w14:paraId="788C80FD" w14:textId="77777777" w:rsidR="0032053B" w:rsidRPr="0088460C" w:rsidRDefault="0032053B" w:rsidP="0032053B">
            <w:pPr>
              <w:rPr>
                <w:szCs w:val="16"/>
              </w:rPr>
            </w:pPr>
          </w:p>
        </w:tc>
        <w:tc>
          <w:tcPr>
            <w:tcW w:w="2374" w:type="dxa"/>
            <w:vAlign w:val="center"/>
          </w:tcPr>
          <w:p w14:paraId="413D5A9A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3E791C32" w14:textId="77777777" w:rsidTr="00E30345">
        <w:trPr>
          <w:cantSplit/>
          <w:trHeight w:hRule="exact" w:val="386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7817A746" w14:textId="77777777" w:rsidR="0032053B" w:rsidRPr="0088460C" w:rsidRDefault="0032053B" w:rsidP="0032053B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t xml:space="preserve">Father </w:t>
            </w:r>
          </w:p>
        </w:tc>
      </w:tr>
      <w:tr w:rsidR="0032053B" w:rsidRPr="0088460C" w14:paraId="4F2D4417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473B7611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Father:      Living </w:t>
            </w:r>
            <w:sdt>
              <w:sdtPr>
                <w:rPr>
                  <w:szCs w:val="16"/>
                </w:rPr>
                <w:id w:val="1713615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Deceased </w:t>
            </w:r>
            <w:sdt>
              <w:sdtPr>
                <w:rPr>
                  <w:szCs w:val="16"/>
                </w:rPr>
                <w:id w:val="-161188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Unknown </w:t>
            </w:r>
            <w:sdt>
              <w:sdtPr>
                <w:rPr>
                  <w:szCs w:val="16"/>
                </w:rPr>
                <w:id w:val="4132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</w:t>
            </w:r>
          </w:p>
        </w:tc>
      </w:tr>
      <w:tr w:rsidR="0032053B" w:rsidRPr="0088460C" w14:paraId="2CD851E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1699FF00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Current address:</w:t>
            </w:r>
          </w:p>
        </w:tc>
      </w:tr>
      <w:tr w:rsidR="0032053B" w:rsidRPr="0088460C" w14:paraId="2FAAC3CC" w14:textId="77777777" w:rsidTr="00E30345">
        <w:trPr>
          <w:cantSplit/>
          <w:trHeight w:hRule="exact" w:val="349"/>
        </w:trPr>
        <w:tc>
          <w:tcPr>
            <w:tcW w:w="3753" w:type="dxa"/>
            <w:gridSpan w:val="2"/>
            <w:vAlign w:val="center"/>
          </w:tcPr>
          <w:p w14:paraId="01CAFFE3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City:</w:t>
            </w:r>
          </w:p>
        </w:tc>
        <w:tc>
          <w:tcPr>
            <w:tcW w:w="3348" w:type="dxa"/>
            <w:vAlign w:val="center"/>
          </w:tcPr>
          <w:p w14:paraId="63C74955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State:</w:t>
            </w:r>
          </w:p>
        </w:tc>
        <w:tc>
          <w:tcPr>
            <w:tcW w:w="3245" w:type="dxa"/>
            <w:gridSpan w:val="2"/>
            <w:vAlign w:val="center"/>
          </w:tcPr>
          <w:p w14:paraId="6F551F9D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ZIP Code:</w:t>
            </w:r>
          </w:p>
        </w:tc>
      </w:tr>
      <w:tr w:rsidR="0032053B" w:rsidRPr="0088460C" w14:paraId="2985EBF8" w14:textId="77777777" w:rsidTr="00E30345">
        <w:trPr>
          <w:cantSplit/>
          <w:trHeight w:hRule="exact" w:val="349"/>
        </w:trPr>
        <w:tc>
          <w:tcPr>
            <w:tcW w:w="2924" w:type="dxa"/>
            <w:vAlign w:val="center"/>
          </w:tcPr>
          <w:p w14:paraId="45262307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#1: </w:t>
            </w:r>
          </w:p>
        </w:tc>
        <w:tc>
          <w:tcPr>
            <w:tcW w:w="5048" w:type="dxa"/>
            <w:gridSpan w:val="3"/>
            <w:vAlign w:val="center"/>
          </w:tcPr>
          <w:p w14:paraId="631AAD0A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Phone #2: </w:t>
            </w:r>
          </w:p>
        </w:tc>
        <w:tc>
          <w:tcPr>
            <w:tcW w:w="2374" w:type="dxa"/>
            <w:vAlign w:val="center"/>
          </w:tcPr>
          <w:p w14:paraId="116D4F3F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44B74CE3" w14:textId="77777777" w:rsidTr="00E30345">
        <w:trPr>
          <w:cantSplit/>
          <w:trHeight w:val="349"/>
        </w:trPr>
        <w:tc>
          <w:tcPr>
            <w:tcW w:w="2924" w:type="dxa"/>
            <w:vAlign w:val="center"/>
          </w:tcPr>
          <w:p w14:paraId="11BA58E5" w14:textId="41A4ECD6" w:rsidR="0032053B" w:rsidRPr="0088460C" w:rsidRDefault="001A711C" w:rsidP="0032053B">
            <w:pPr>
              <w:rPr>
                <w:szCs w:val="16"/>
              </w:rPr>
            </w:pPr>
            <w:r>
              <w:rPr>
                <w:szCs w:val="16"/>
              </w:rPr>
              <w:lastRenderedPageBreak/>
              <w:t xml:space="preserve">Addiction </w:t>
            </w:r>
            <w:r w:rsidR="0032053B" w:rsidRPr="0088460C">
              <w:rPr>
                <w:szCs w:val="16"/>
              </w:rPr>
              <w:t xml:space="preserve">Support: </w:t>
            </w:r>
          </w:p>
          <w:p w14:paraId="34F10DD4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815599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1EAC402E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Unsupportive </w:t>
            </w:r>
            <w:sdt>
              <w:sdtPr>
                <w:rPr>
                  <w:szCs w:val="16"/>
                </w:rPr>
                <w:id w:val="148095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</w:t>
            </w:r>
          </w:p>
          <w:p w14:paraId="5126E719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90244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  <w:tc>
          <w:tcPr>
            <w:tcW w:w="5048" w:type="dxa"/>
            <w:gridSpan w:val="3"/>
            <w:vAlign w:val="center"/>
          </w:tcPr>
          <w:p w14:paraId="5C7C815F" w14:textId="77777777" w:rsidR="0032053B" w:rsidRPr="0088460C" w:rsidRDefault="0032053B" w:rsidP="0032053B">
            <w:pPr>
              <w:rPr>
                <w:szCs w:val="16"/>
              </w:rPr>
            </w:pPr>
          </w:p>
        </w:tc>
        <w:tc>
          <w:tcPr>
            <w:tcW w:w="2374" w:type="dxa"/>
            <w:vAlign w:val="center"/>
          </w:tcPr>
          <w:p w14:paraId="2F7C0ACE" w14:textId="77777777" w:rsidR="0032053B" w:rsidRPr="0088460C" w:rsidRDefault="0032053B" w:rsidP="0032053B">
            <w:pPr>
              <w:rPr>
                <w:szCs w:val="16"/>
              </w:rPr>
            </w:pPr>
          </w:p>
        </w:tc>
      </w:tr>
      <w:tr w:rsidR="0032053B" w:rsidRPr="0088460C" w14:paraId="6D335BD2" w14:textId="77777777" w:rsidTr="00E30345">
        <w:trPr>
          <w:cantSplit/>
          <w:trHeight w:hRule="exact" w:val="386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470D8851" w14:textId="77777777" w:rsidR="0032053B" w:rsidRPr="0088460C" w:rsidRDefault="0032053B" w:rsidP="0032053B">
            <w:pPr>
              <w:pStyle w:val="Heading1"/>
              <w:rPr>
                <w:sz w:val="18"/>
                <w:szCs w:val="18"/>
              </w:rPr>
            </w:pPr>
            <w:r w:rsidRPr="0088460C">
              <w:rPr>
                <w:sz w:val="18"/>
                <w:szCs w:val="18"/>
              </w:rPr>
              <w:t xml:space="preserve">Siblings </w:t>
            </w:r>
          </w:p>
        </w:tc>
      </w:tr>
      <w:tr w:rsidR="0032053B" w:rsidRPr="0088460C" w14:paraId="2006250B" w14:textId="77777777" w:rsidTr="00E30345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665683AB" w14:textId="27608EAB" w:rsidR="0032053B" w:rsidRPr="00B96312" w:rsidRDefault="0032053B" w:rsidP="0032053B">
            <w:pPr>
              <w:rPr>
                <w:b/>
                <w:sz w:val="18"/>
                <w:szCs w:val="18"/>
              </w:rPr>
            </w:pPr>
            <w:r w:rsidRPr="00B96312">
              <w:rPr>
                <w:b/>
                <w:sz w:val="18"/>
                <w:szCs w:val="18"/>
              </w:rPr>
              <w:t>List the number of siblings participant has and whether they are supportive, unsupportive, or neutral of participant’s recovery efforts.</w:t>
            </w:r>
            <w:r w:rsidR="00B532E6" w:rsidRPr="00B96312">
              <w:rPr>
                <w:b/>
                <w:sz w:val="18"/>
                <w:szCs w:val="18"/>
              </w:rPr>
              <w:t xml:space="preserve"> If additional space is needed add cells to form to document additional siblings. </w:t>
            </w:r>
          </w:p>
        </w:tc>
      </w:tr>
      <w:tr w:rsidR="0032053B" w:rsidRPr="0088460C" w14:paraId="53238427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D38B279" w14:textId="3010E293" w:rsidR="0032053B" w:rsidRPr="0088460C" w:rsidRDefault="0032053B" w:rsidP="0032053B">
            <w:pPr>
              <w:rPr>
                <w:szCs w:val="16"/>
              </w:rPr>
            </w:pPr>
            <w:r>
              <w:rPr>
                <w:szCs w:val="16"/>
              </w:rPr>
              <w:t xml:space="preserve">Does participant have siblings? Yes </w:t>
            </w:r>
            <w:sdt>
              <w:sdtPr>
                <w:rPr>
                  <w:szCs w:val="16"/>
                </w:rPr>
                <w:id w:val="-83631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N/A </w:t>
            </w:r>
            <w:sdt>
              <w:sdtPr>
                <w:rPr>
                  <w:szCs w:val="16"/>
                </w:rPr>
                <w:id w:val="243764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2053B" w:rsidRPr="0088460C" w14:paraId="5C5E56B8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26C7DC62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Number of Brothers:                                                     </w:t>
            </w:r>
          </w:p>
        </w:tc>
      </w:tr>
      <w:tr w:rsidR="0032053B" w:rsidRPr="0088460C" w14:paraId="503C986D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2A31B6BF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Number of Brothers Living:                                          Number of Brothers Deceased:                                         Number Unknown:</w:t>
            </w:r>
          </w:p>
        </w:tc>
      </w:tr>
      <w:tr w:rsidR="0032053B" w:rsidRPr="0088460C" w14:paraId="6BB9B9A9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FB05BAC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Number of Sisters:                                                        </w:t>
            </w:r>
          </w:p>
        </w:tc>
      </w:tr>
      <w:tr w:rsidR="0032053B" w:rsidRPr="0088460C" w14:paraId="60F190F4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4F1482FA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Number of Sisters Living:                                            Number of Sisters Deceased:                                             Number Unknown:</w:t>
            </w:r>
          </w:p>
        </w:tc>
      </w:tr>
      <w:tr w:rsidR="0032053B" w:rsidRPr="0088460C" w14:paraId="370AEF62" w14:textId="77777777" w:rsidTr="00F500E0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2E52BC34" w14:textId="76359F46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</w:t>
            </w:r>
            <w:r w:rsidR="003F385C">
              <w:rPr>
                <w:szCs w:val="16"/>
              </w:rPr>
              <w:t xml:space="preserve">f Sibling 1:                                                                                               Relationship:  Brother </w:t>
            </w:r>
            <w:sdt>
              <w:sdtPr>
                <w:rPr>
                  <w:szCs w:val="16"/>
                </w:rPr>
                <w:id w:val="102181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85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3F385C">
              <w:rPr>
                <w:szCs w:val="16"/>
              </w:rPr>
              <w:t xml:space="preserve">     Sister </w:t>
            </w:r>
            <w:sdt>
              <w:sdtPr>
                <w:rPr>
                  <w:szCs w:val="16"/>
                </w:rPr>
                <w:id w:val="78639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385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2053B" w:rsidRPr="0088460C" w14:paraId="22B72CAB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98E49EF" w14:textId="77777777" w:rsidR="0032053B" w:rsidRPr="0088460C" w:rsidRDefault="0032053B" w:rsidP="0032053B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Sibling 1:    Supportive </w:t>
            </w:r>
            <w:sdt>
              <w:sdtPr>
                <w:rPr>
                  <w:szCs w:val="16"/>
                </w:rPr>
                <w:id w:val="-2022847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79173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151514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F385C" w:rsidRPr="0088460C" w14:paraId="7CAEEFB8" w14:textId="77777777" w:rsidTr="00F500E0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6839639A" w14:textId="10C8753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</w:t>
            </w:r>
            <w:r>
              <w:rPr>
                <w:szCs w:val="16"/>
              </w:rPr>
              <w:t xml:space="preserve">f Sibling 2:                                                                                               Relationship:  Brother </w:t>
            </w:r>
            <w:sdt>
              <w:sdtPr>
                <w:rPr>
                  <w:szCs w:val="16"/>
                </w:rPr>
                <w:id w:val="208380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Sister </w:t>
            </w:r>
            <w:sdt>
              <w:sdtPr>
                <w:rPr>
                  <w:szCs w:val="16"/>
                </w:rPr>
                <w:id w:val="540100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F385C" w:rsidRPr="0088460C" w14:paraId="5D2DF7BA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5E2F71CF" w14:textId="7777777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Sibling 2:    Supportive </w:t>
            </w:r>
            <w:sdt>
              <w:sdtPr>
                <w:rPr>
                  <w:szCs w:val="16"/>
                </w:rPr>
                <w:id w:val="1122191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Unsupportive </w:t>
            </w:r>
            <w:sdt>
              <w:sdtPr>
                <w:rPr>
                  <w:szCs w:val="16"/>
                </w:rPr>
                <w:id w:val="177551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792987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F385C" w:rsidRPr="0088460C" w14:paraId="6684C9AB" w14:textId="77777777" w:rsidTr="00F500E0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47857921" w14:textId="40EEB534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</w:t>
            </w:r>
            <w:r>
              <w:rPr>
                <w:szCs w:val="16"/>
              </w:rPr>
              <w:t xml:space="preserve">f Sibling 3:                                                                                               Relationship:  Brother </w:t>
            </w:r>
            <w:sdt>
              <w:sdtPr>
                <w:rPr>
                  <w:szCs w:val="16"/>
                </w:rPr>
                <w:id w:val="16109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Sister </w:t>
            </w:r>
            <w:sdt>
              <w:sdtPr>
                <w:rPr>
                  <w:szCs w:val="16"/>
                </w:rPr>
                <w:id w:val="-51616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F385C" w:rsidRPr="0088460C" w14:paraId="2D0D466D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F39876E" w14:textId="1C5BA26A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Sibling Number 3:    Supportive </w:t>
            </w:r>
            <w:sdt>
              <w:sdtPr>
                <w:rPr>
                  <w:szCs w:val="16"/>
                </w:rPr>
                <w:id w:val="-1640108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</w:t>
            </w:r>
            <w:r w:rsidRPr="0088460C">
              <w:rPr>
                <w:szCs w:val="16"/>
              </w:rPr>
              <w:t xml:space="preserve">Unsupportive </w:t>
            </w:r>
            <w:sdt>
              <w:sdtPr>
                <w:rPr>
                  <w:szCs w:val="16"/>
                </w:rPr>
                <w:id w:val="28439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170729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F385C" w:rsidRPr="0088460C" w14:paraId="2EEE4D52" w14:textId="77777777" w:rsidTr="00F500E0">
        <w:trPr>
          <w:cantSplit/>
          <w:trHeight w:val="346"/>
        </w:trPr>
        <w:tc>
          <w:tcPr>
            <w:tcW w:w="10346" w:type="dxa"/>
            <w:gridSpan w:val="5"/>
            <w:vAlign w:val="center"/>
          </w:tcPr>
          <w:p w14:paraId="715397AA" w14:textId="2876BDAB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</w:t>
            </w:r>
            <w:r w:rsidR="004754BC">
              <w:rPr>
                <w:szCs w:val="16"/>
              </w:rPr>
              <w:t>f Sibling 4</w:t>
            </w:r>
            <w:r>
              <w:rPr>
                <w:szCs w:val="16"/>
              </w:rPr>
              <w:t xml:space="preserve">:                                                                                               Relationship:  Brother </w:t>
            </w:r>
            <w:sdt>
              <w:sdtPr>
                <w:rPr>
                  <w:szCs w:val="16"/>
                </w:rPr>
                <w:id w:val="-153603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Sister </w:t>
            </w:r>
            <w:sdt>
              <w:sdtPr>
                <w:rPr>
                  <w:szCs w:val="16"/>
                </w:rPr>
                <w:id w:val="95244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F385C" w:rsidRPr="0088460C" w14:paraId="652D8F0B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719004F" w14:textId="7777777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Sibling 4:    Supportive </w:t>
            </w:r>
            <w:sdt>
              <w:sdtPr>
                <w:rPr>
                  <w:szCs w:val="16"/>
                </w:rPr>
                <w:id w:val="181660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Unsupportive </w:t>
            </w:r>
            <w:sdt>
              <w:sdtPr>
                <w:rPr>
                  <w:szCs w:val="16"/>
                </w:rPr>
                <w:id w:val="141112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15337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F385C" w:rsidRPr="0088460C" w14:paraId="5010E76C" w14:textId="77777777" w:rsidTr="00E30345">
        <w:trPr>
          <w:cantSplit/>
          <w:trHeight w:val="20"/>
        </w:trPr>
        <w:tc>
          <w:tcPr>
            <w:tcW w:w="10346" w:type="dxa"/>
            <w:gridSpan w:val="5"/>
            <w:shd w:val="clear" w:color="auto" w:fill="404040" w:themeFill="text1" w:themeFillTint="BF"/>
            <w:vAlign w:val="center"/>
          </w:tcPr>
          <w:p w14:paraId="397B73A9" w14:textId="77777777" w:rsidR="003F385C" w:rsidRPr="00E3336C" w:rsidRDefault="003F385C" w:rsidP="003F385C">
            <w:pPr>
              <w:pStyle w:val="Heading1"/>
              <w:rPr>
                <w:sz w:val="18"/>
                <w:szCs w:val="18"/>
              </w:rPr>
            </w:pPr>
            <w:r w:rsidRPr="00E3336C">
              <w:rPr>
                <w:sz w:val="18"/>
                <w:szCs w:val="18"/>
              </w:rPr>
              <w:t>Children</w:t>
            </w:r>
          </w:p>
        </w:tc>
      </w:tr>
      <w:tr w:rsidR="003F385C" w:rsidRPr="0088460C" w14:paraId="732FE0AD" w14:textId="77777777" w:rsidTr="00E30345">
        <w:trPr>
          <w:cantSplit/>
          <w:trHeight w:val="20"/>
        </w:trPr>
        <w:tc>
          <w:tcPr>
            <w:tcW w:w="10346" w:type="dxa"/>
            <w:gridSpan w:val="5"/>
            <w:vAlign w:val="center"/>
          </w:tcPr>
          <w:p w14:paraId="338AE996" w14:textId="4D0F59CC" w:rsidR="003F385C" w:rsidRPr="00B96312" w:rsidRDefault="003F385C" w:rsidP="003F385C">
            <w:pPr>
              <w:rPr>
                <w:rFonts w:cstheme="minorHAnsi"/>
                <w:b/>
                <w:sz w:val="18"/>
                <w:szCs w:val="18"/>
              </w:rPr>
            </w:pPr>
            <w:r w:rsidRPr="00B96312">
              <w:rPr>
                <w:rFonts w:cstheme="minorHAnsi"/>
                <w:b/>
                <w:sz w:val="18"/>
                <w:szCs w:val="18"/>
              </w:rPr>
              <w:t xml:space="preserve">List the number of children participant has and whether they are supportive, unsupportive, or neutral of participant’s recovery efforts. Include all children (adopted, biological, and step-children) when you complete this section. If additional space is needed add cells to form to document additional children. </w:t>
            </w:r>
          </w:p>
        </w:tc>
      </w:tr>
      <w:tr w:rsidR="003F385C" w:rsidRPr="0088460C" w14:paraId="287FFBA9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0ECB4E1A" w14:textId="780C1089" w:rsidR="003F385C" w:rsidRDefault="003F385C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Does participant have children? Yes </w:t>
            </w:r>
            <w:sdt>
              <w:sdtPr>
                <w:rPr>
                  <w:szCs w:val="16"/>
                </w:rPr>
                <w:id w:val="-147653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No </w:t>
            </w:r>
            <w:sdt>
              <w:sdtPr>
                <w:rPr>
                  <w:szCs w:val="16"/>
                </w:rPr>
                <w:id w:val="40334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3F385C" w:rsidRPr="0088460C" w14:paraId="7ED4B78C" w14:textId="77777777" w:rsidTr="00E30345">
        <w:trPr>
          <w:cantSplit/>
          <w:trHeight w:hRule="exact" w:val="349"/>
        </w:trPr>
        <w:tc>
          <w:tcPr>
            <w:tcW w:w="10346" w:type="dxa"/>
            <w:gridSpan w:val="5"/>
            <w:vAlign w:val="center"/>
          </w:tcPr>
          <w:p w14:paraId="3391E396" w14:textId="0B3B89AD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Number of Children Living:                                          </w:t>
            </w:r>
            <w:r>
              <w:rPr>
                <w:szCs w:val="16"/>
              </w:rPr>
              <w:t xml:space="preserve">     </w:t>
            </w:r>
            <w:r w:rsidRPr="0088460C">
              <w:rPr>
                <w:szCs w:val="16"/>
              </w:rPr>
              <w:t>Number of Children Deceased:                                         Number Unknown:</w:t>
            </w:r>
          </w:p>
        </w:tc>
      </w:tr>
      <w:tr w:rsidR="009A33E0" w:rsidRPr="0088460C" w14:paraId="6CEA4163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3DE3F2E6" w14:textId="760A465E" w:rsidR="009A33E0" w:rsidRPr="0088460C" w:rsidRDefault="009A33E0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1:   Son </w:t>
            </w:r>
            <w:sdt>
              <w:sdtPr>
                <w:rPr>
                  <w:szCs w:val="16"/>
                </w:rPr>
                <w:id w:val="1040712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Daughter </w:t>
            </w:r>
            <w:sdt>
              <w:sdtPr>
                <w:rPr>
                  <w:szCs w:val="16"/>
                </w:rPr>
                <w:id w:val="-172921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5F8F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685F8F" w:rsidRPr="0088460C" w14:paraId="472CC1C2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750E785F" w14:textId="78FB879D" w:rsidR="00685F8F" w:rsidRDefault="00E03AEE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1 </w:t>
            </w:r>
            <w:r w:rsidR="00685F8F">
              <w:rPr>
                <w:szCs w:val="16"/>
              </w:rPr>
              <w:t xml:space="preserve">Age: </w:t>
            </w:r>
          </w:p>
        </w:tc>
      </w:tr>
      <w:tr w:rsidR="003F385C" w:rsidRPr="0088460C" w14:paraId="29D3C0A1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41926FB1" w14:textId="4B539C5F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of</w:t>
            </w:r>
            <w:r w:rsidR="009A33E0">
              <w:rPr>
                <w:szCs w:val="16"/>
              </w:rPr>
              <w:t xml:space="preserve"> Child 1:                                                             </w:t>
            </w:r>
          </w:p>
        </w:tc>
      </w:tr>
      <w:tr w:rsidR="003F385C" w:rsidRPr="0088460C" w14:paraId="5DAC3C75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3B91A679" w14:textId="7777777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Child 1:    Supportive </w:t>
            </w:r>
            <w:sdt>
              <w:sdtPr>
                <w:rPr>
                  <w:szCs w:val="16"/>
                </w:rPr>
                <w:id w:val="-124841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21272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1375037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A33E0" w:rsidRPr="0088460C" w14:paraId="7BA50D16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11837826" w14:textId="4A6C2216" w:rsidR="009A33E0" w:rsidRPr="0088460C" w:rsidRDefault="009A33E0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2:   Son </w:t>
            </w:r>
            <w:sdt>
              <w:sdtPr>
                <w:rPr>
                  <w:szCs w:val="16"/>
                </w:rPr>
                <w:id w:val="1811665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Daughter </w:t>
            </w:r>
            <w:sdt>
              <w:sdtPr>
                <w:rPr>
                  <w:szCs w:val="16"/>
                </w:rPr>
                <w:id w:val="434569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685F8F" w:rsidRPr="0088460C" w14:paraId="5C62E4FA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173B6373" w14:textId="00ED5863" w:rsidR="00685F8F" w:rsidRDefault="00E03AEE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2 </w:t>
            </w:r>
            <w:r w:rsidR="00685F8F">
              <w:rPr>
                <w:szCs w:val="16"/>
              </w:rPr>
              <w:t>Age:</w:t>
            </w:r>
          </w:p>
        </w:tc>
      </w:tr>
      <w:tr w:rsidR="003F385C" w:rsidRPr="0088460C" w14:paraId="72D47981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33983FCD" w14:textId="3E787312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of</w:t>
            </w:r>
            <w:r w:rsidR="009A33E0">
              <w:rPr>
                <w:szCs w:val="16"/>
              </w:rPr>
              <w:t xml:space="preserve"> Child 2: </w:t>
            </w:r>
          </w:p>
        </w:tc>
      </w:tr>
      <w:tr w:rsidR="003F385C" w:rsidRPr="0088460C" w14:paraId="0F57E2B7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5C46487E" w14:textId="7777777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Child 2:    Supportive </w:t>
            </w:r>
            <w:sdt>
              <w:sdtPr>
                <w:rPr>
                  <w:szCs w:val="16"/>
                </w:rPr>
                <w:id w:val="-164072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27409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143092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A33E0" w:rsidRPr="0088460C" w14:paraId="5460F1E5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696EA29B" w14:textId="113E1569" w:rsidR="009A33E0" w:rsidRPr="0088460C" w:rsidRDefault="009A33E0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3:   Son </w:t>
            </w:r>
            <w:sdt>
              <w:sdtPr>
                <w:rPr>
                  <w:szCs w:val="16"/>
                </w:rPr>
                <w:id w:val="128091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Daughter </w:t>
            </w:r>
            <w:sdt>
              <w:sdtPr>
                <w:rPr>
                  <w:szCs w:val="16"/>
                </w:rPr>
                <w:id w:val="-659460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685F8F" w:rsidRPr="0088460C" w14:paraId="0090A40D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4BF491F8" w14:textId="425136DF" w:rsidR="00685F8F" w:rsidRPr="0088460C" w:rsidRDefault="00E03AEE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3 </w:t>
            </w:r>
            <w:r w:rsidR="00685F8F">
              <w:rPr>
                <w:szCs w:val="16"/>
              </w:rPr>
              <w:t>Age:</w:t>
            </w:r>
          </w:p>
        </w:tc>
      </w:tr>
      <w:tr w:rsidR="003F385C" w:rsidRPr="0088460C" w14:paraId="7CB73574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39A15142" w14:textId="4874315B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>Address and Phone # of</w:t>
            </w:r>
            <w:r w:rsidR="009A33E0">
              <w:rPr>
                <w:szCs w:val="16"/>
              </w:rPr>
              <w:t xml:space="preserve"> Child 3: </w:t>
            </w:r>
          </w:p>
        </w:tc>
      </w:tr>
      <w:tr w:rsidR="003F385C" w:rsidRPr="0088460C" w14:paraId="2E3F3472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1B8A933C" w14:textId="77777777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Child 3:   Supportive </w:t>
            </w:r>
            <w:sdt>
              <w:sdtPr>
                <w:rPr>
                  <w:szCs w:val="16"/>
                </w:rPr>
                <w:id w:val="-1385103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Unsupportive </w:t>
            </w:r>
            <w:sdt>
              <w:sdtPr>
                <w:rPr>
                  <w:szCs w:val="16"/>
                </w:rPr>
                <w:id w:val="2081250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-1066182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A33E0" w:rsidRPr="0088460C" w14:paraId="7297CC6A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6FB7A091" w14:textId="6F60B8F3" w:rsidR="009A33E0" w:rsidRPr="0088460C" w:rsidRDefault="009A33E0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4:   Son </w:t>
            </w:r>
            <w:sdt>
              <w:sdtPr>
                <w:rPr>
                  <w:szCs w:val="16"/>
                </w:rPr>
                <w:id w:val="-199518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Daughter </w:t>
            </w:r>
            <w:sdt>
              <w:sdtPr>
                <w:rPr>
                  <w:szCs w:val="16"/>
                </w:rPr>
                <w:id w:val="32271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</w:tc>
      </w:tr>
      <w:tr w:rsidR="00685F8F" w:rsidRPr="0088460C" w14:paraId="5280FAB1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708C540A" w14:textId="2FA88B22" w:rsidR="00685F8F" w:rsidRDefault="00E03AEE" w:rsidP="003F385C">
            <w:pPr>
              <w:rPr>
                <w:szCs w:val="16"/>
              </w:rPr>
            </w:pPr>
            <w:r>
              <w:rPr>
                <w:szCs w:val="16"/>
              </w:rPr>
              <w:t xml:space="preserve">Child 4 </w:t>
            </w:r>
            <w:r w:rsidR="00685F8F">
              <w:rPr>
                <w:szCs w:val="16"/>
              </w:rPr>
              <w:t xml:space="preserve">Age: </w:t>
            </w:r>
          </w:p>
        </w:tc>
      </w:tr>
      <w:tr w:rsidR="003F385C" w:rsidRPr="0088460C" w14:paraId="2BEFD0BA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49CBD67A" w14:textId="35B0B43E" w:rsidR="003F385C" w:rsidRPr="0088460C" w:rsidRDefault="009A33E0" w:rsidP="003F385C">
            <w:pPr>
              <w:rPr>
                <w:szCs w:val="16"/>
              </w:rPr>
            </w:pPr>
            <w:r>
              <w:rPr>
                <w:szCs w:val="16"/>
              </w:rPr>
              <w:t>Address and Phone #of Child 4:</w:t>
            </w:r>
          </w:p>
        </w:tc>
      </w:tr>
      <w:tr w:rsidR="003F385C" w:rsidRPr="0088460C" w14:paraId="3C979C97" w14:textId="77777777" w:rsidTr="00E303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9"/>
        </w:trPr>
        <w:tc>
          <w:tcPr>
            <w:tcW w:w="10346" w:type="dxa"/>
            <w:gridSpan w:val="5"/>
          </w:tcPr>
          <w:p w14:paraId="2A273136" w14:textId="0EF9189B" w:rsidR="003F385C" w:rsidRPr="0088460C" w:rsidRDefault="003F385C" w:rsidP="003F385C">
            <w:pPr>
              <w:rPr>
                <w:szCs w:val="16"/>
              </w:rPr>
            </w:pPr>
            <w:r w:rsidRPr="0088460C">
              <w:rPr>
                <w:szCs w:val="16"/>
              </w:rPr>
              <w:t xml:space="preserve">Level of Support of Child </w:t>
            </w:r>
            <w:r>
              <w:rPr>
                <w:szCs w:val="16"/>
              </w:rPr>
              <w:t>4</w:t>
            </w:r>
            <w:r w:rsidRPr="0088460C">
              <w:rPr>
                <w:szCs w:val="16"/>
              </w:rPr>
              <w:t xml:space="preserve">:    Supportive </w:t>
            </w:r>
            <w:sdt>
              <w:sdtPr>
                <w:rPr>
                  <w:szCs w:val="16"/>
                </w:rPr>
                <w:id w:val="-110695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92754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       Neutral </w:t>
            </w:r>
            <w:sdt>
              <w:sdtPr>
                <w:rPr>
                  <w:szCs w:val="16"/>
                </w:rPr>
                <w:id w:val="13145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</w:tbl>
    <w:p w14:paraId="021CE79E" w14:textId="7DC56DA1" w:rsidR="007403CF" w:rsidRPr="0088460C" w:rsidRDefault="007403CF" w:rsidP="00366037">
      <w:pPr>
        <w:rPr>
          <w:szCs w:val="16"/>
        </w:rPr>
      </w:pPr>
    </w:p>
    <w:tbl>
      <w:tblPr>
        <w:tblStyle w:val="TableGrid"/>
        <w:tblW w:w="5155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82"/>
      </w:tblGrid>
      <w:tr w:rsidR="007403CF" w:rsidRPr="0088460C" w14:paraId="63839476" w14:textId="77777777" w:rsidTr="00940AA8">
        <w:trPr>
          <w:cantSplit/>
          <w:trHeight w:hRule="exact" w:val="376"/>
        </w:trPr>
        <w:tc>
          <w:tcPr>
            <w:tcW w:w="10382" w:type="dxa"/>
            <w:shd w:val="clear" w:color="auto" w:fill="404040" w:themeFill="text1" w:themeFillTint="BF"/>
            <w:vAlign w:val="center"/>
          </w:tcPr>
          <w:p w14:paraId="29EE3FBD" w14:textId="375C7DAD" w:rsidR="007403CF" w:rsidRPr="0088460C" w:rsidRDefault="00D55EDD" w:rsidP="00940AA8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Members-Monthly Contact</w:t>
            </w:r>
          </w:p>
          <w:p w14:paraId="340FF700" w14:textId="77777777" w:rsidR="007403CF" w:rsidRPr="0088460C" w:rsidRDefault="007403CF" w:rsidP="007403CF">
            <w:pPr>
              <w:rPr>
                <w:szCs w:val="16"/>
              </w:rPr>
            </w:pPr>
          </w:p>
        </w:tc>
      </w:tr>
      <w:tr w:rsidR="007403CF" w:rsidRPr="0088460C" w14:paraId="3510133B" w14:textId="77777777" w:rsidTr="007403CF">
        <w:trPr>
          <w:cantSplit/>
          <w:trHeight w:val="346"/>
        </w:trPr>
        <w:tc>
          <w:tcPr>
            <w:tcW w:w="10382" w:type="dxa"/>
            <w:vAlign w:val="center"/>
          </w:tcPr>
          <w:p w14:paraId="49E36E6C" w14:textId="3394A687" w:rsidR="007403CF" w:rsidRPr="00B96312" w:rsidRDefault="003D1DEE" w:rsidP="00940AA8">
            <w:pPr>
              <w:rPr>
                <w:rFonts w:cstheme="minorHAnsi"/>
                <w:b/>
                <w:sz w:val="18"/>
                <w:szCs w:val="18"/>
              </w:rPr>
            </w:pPr>
            <w:r w:rsidRPr="00B96312">
              <w:rPr>
                <w:rFonts w:cstheme="minorHAnsi"/>
                <w:b/>
                <w:sz w:val="18"/>
                <w:szCs w:val="18"/>
              </w:rPr>
              <w:t xml:space="preserve">List each </w:t>
            </w:r>
            <w:r w:rsidR="00160BEC" w:rsidRPr="00B96312">
              <w:rPr>
                <w:rFonts w:cstheme="minorHAnsi"/>
                <w:b/>
                <w:sz w:val="18"/>
                <w:szCs w:val="18"/>
              </w:rPr>
              <w:t>family member</w:t>
            </w:r>
            <w:r w:rsidR="00D55EDD">
              <w:rPr>
                <w:rFonts w:cstheme="minorHAnsi"/>
                <w:b/>
                <w:sz w:val="18"/>
                <w:szCs w:val="18"/>
              </w:rPr>
              <w:t xml:space="preserve"> participant communicates with monthly</w:t>
            </w:r>
            <w:r w:rsidR="0032053B" w:rsidRPr="00B96312">
              <w:rPr>
                <w:rFonts w:cstheme="minorHAnsi"/>
                <w:b/>
                <w:sz w:val="18"/>
                <w:szCs w:val="18"/>
              </w:rPr>
              <w:t xml:space="preserve"> and the level of support they give participant</w:t>
            </w:r>
            <w:r w:rsidR="00131E42" w:rsidRPr="00B96312">
              <w:rPr>
                <w:rFonts w:cstheme="minorHAnsi"/>
                <w:b/>
                <w:sz w:val="18"/>
                <w:szCs w:val="18"/>
              </w:rPr>
              <w:t xml:space="preserve"> with their recovery goals.</w:t>
            </w:r>
            <w:r w:rsidR="00D55EDD">
              <w:rPr>
                <w:rFonts w:cstheme="minorHAnsi"/>
                <w:b/>
                <w:sz w:val="18"/>
                <w:szCs w:val="18"/>
              </w:rPr>
              <w:t xml:space="preserve"> Include all forms of communication (in-person, phone, text, social media, </w:t>
            </w:r>
            <w:r w:rsidR="00A72A48">
              <w:rPr>
                <w:rFonts w:cstheme="minorHAnsi"/>
                <w:b/>
                <w:sz w:val="18"/>
                <w:szCs w:val="18"/>
              </w:rPr>
              <w:t>etc.</w:t>
            </w:r>
            <w:r w:rsidR="00D55EDD">
              <w:rPr>
                <w:rFonts w:cstheme="minorHAnsi"/>
                <w:b/>
                <w:sz w:val="18"/>
                <w:szCs w:val="18"/>
              </w:rPr>
              <w:t>…)</w:t>
            </w:r>
            <w:r w:rsidR="00131E42" w:rsidRPr="00B96312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88460C" w:rsidRPr="00B96312">
              <w:rPr>
                <w:rFonts w:cstheme="minorHAnsi"/>
                <w:b/>
                <w:sz w:val="18"/>
                <w:szCs w:val="18"/>
              </w:rPr>
              <w:t xml:space="preserve">Include the phone number and address of family member. </w:t>
            </w:r>
            <w:r w:rsidR="003E3E57" w:rsidRPr="00B96312">
              <w:rPr>
                <w:rFonts w:cstheme="minorHAnsi"/>
                <w:b/>
                <w:sz w:val="18"/>
                <w:szCs w:val="18"/>
              </w:rPr>
              <w:t>If addit</w:t>
            </w:r>
            <w:r w:rsidR="00214C7E" w:rsidRPr="00B96312">
              <w:rPr>
                <w:rFonts w:cstheme="minorHAnsi"/>
                <w:b/>
                <w:sz w:val="18"/>
                <w:szCs w:val="18"/>
              </w:rPr>
              <w:t xml:space="preserve">ional space is needed add cells to form to document additional family members. </w:t>
            </w:r>
          </w:p>
        </w:tc>
      </w:tr>
      <w:tr w:rsidR="007403CF" w:rsidRPr="0088460C" w14:paraId="5CDF1E61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4BE8AC9" w14:textId="77777777" w:rsidR="007403CF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Family </w:t>
            </w:r>
            <w:r w:rsidR="00214C7E">
              <w:rPr>
                <w:szCs w:val="16"/>
              </w:rPr>
              <w:t>Member 1-</w:t>
            </w:r>
            <w:r>
              <w:rPr>
                <w:szCs w:val="16"/>
              </w:rPr>
              <w:t xml:space="preserve"> </w:t>
            </w:r>
            <w:r w:rsidR="007403CF" w:rsidRPr="0088460C">
              <w:rPr>
                <w:szCs w:val="16"/>
              </w:rPr>
              <w:t xml:space="preserve">Relationship: </w:t>
            </w:r>
          </w:p>
        </w:tc>
      </w:tr>
      <w:tr w:rsidR="007403CF" w:rsidRPr="0088460C" w14:paraId="0CE68079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769D5583" w14:textId="77777777" w:rsidR="007403CF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1: </w:t>
            </w:r>
            <w:r w:rsidR="007403CF"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41732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3CF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7403CF"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21802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3CF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="007403CF"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651444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3CF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7403CF" w:rsidRPr="0088460C">
              <w:rPr>
                <w:szCs w:val="16"/>
              </w:rPr>
              <w:t xml:space="preserve">   </w:t>
            </w:r>
          </w:p>
        </w:tc>
      </w:tr>
      <w:tr w:rsidR="007403CF" w:rsidRPr="0088460C" w14:paraId="574F4AA6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1DB5B6E" w14:textId="77777777" w:rsidR="007403CF" w:rsidRPr="0088460C" w:rsidRDefault="007403CF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 w:rsidR="003E3E57">
              <w:rPr>
                <w:szCs w:val="16"/>
              </w:rPr>
              <w:t xml:space="preserve"> and Phone # of Family Member 1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 w:rsidR="003E3E57"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608AC5FE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7EFAB49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>Family Member 2</w:t>
            </w:r>
            <w:r w:rsidR="00214C7E">
              <w:rPr>
                <w:szCs w:val="16"/>
              </w:rPr>
              <w:t xml:space="preserve">-Relationship: </w:t>
            </w:r>
            <w:r w:rsidRPr="0088460C">
              <w:rPr>
                <w:szCs w:val="16"/>
              </w:rPr>
              <w:t xml:space="preserve">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3E3E57" w:rsidRPr="0088460C" w14:paraId="46FF75B7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6DA7D23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2: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305284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7410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71535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1693C0A5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153CAB1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2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15884954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D523356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>Family Member 3</w:t>
            </w:r>
            <w:r w:rsidR="00214C7E">
              <w:rPr>
                <w:szCs w:val="16"/>
              </w:rPr>
              <w:t>-Relationship:</w:t>
            </w:r>
            <w:r w:rsidRPr="0088460C">
              <w:rPr>
                <w:szCs w:val="16"/>
              </w:rPr>
              <w:t xml:space="preserve">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3E3E57" w:rsidRPr="0088460C" w14:paraId="340176B6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871E240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3: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977752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231693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24077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5D133AAC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733E634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3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4008491C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5BEB3E6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Family </w:t>
            </w:r>
            <w:r w:rsidR="00214C7E">
              <w:rPr>
                <w:szCs w:val="16"/>
              </w:rPr>
              <w:t>Member 4-Relationship:</w:t>
            </w:r>
            <w:r w:rsidRPr="0088460C">
              <w:rPr>
                <w:szCs w:val="16"/>
              </w:rPr>
              <w:t xml:space="preserve">                                                                           </w:t>
            </w:r>
            <w:r>
              <w:rPr>
                <w:szCs w:val="16"/>
              </w:rPr>
              <w:t xml:space="preserve">                                     </w:t>
            </w:r>
          </w:p>
        </w:tc>
      </w:tr>
      <w:tr w:rsidR="003E3E57" w:rsidRPr="0088460C" w14:paraId="51E3237B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8E986C0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4: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97541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224493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44591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31A97CE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1D4F436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4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08659A9A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E28A598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>Family Member 5</w:t>
            </w:r>
            <w:r w:rsidR="00214C7E">
              <w:rPr>
                <w:szCs w:val="16"/>
              </w:rPr>
              <w:t>-Relationship:</w:t>
            </w:r>
            <w:r w:rsidRPr="0088460C">
              <w:rPr>
                <w:szCs w:val="16"/>
              </w:rPr>
              <w:t xml:space="preserve">                                                                                  </w:t>
            </w:r>
            <w:r>
              <w:rPr>
                <w:szCs w:val="16"/>
              </w:rPr>
              <w:t xml:space="preserve">     </w:t>
            </w:r>
            <w:r w:rsidR="00214C7E">
              <w:rPr>
                <w:szCs w:val="16"/>
              </w:rPr>
              <w:t xml:space="preserve">                               </w:t>
            </w:r>
          </w:p>
        </w:tc>
      </w:tr>
      <w:tr w:rsidR="003E3E57" w:rsidRPr="0088460C" w14:paraId="49F57530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CE8CC61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5: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21519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70718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983463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7E047E0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689D8502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5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29730D5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D62FC3B" w14:textId="4237D404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>Family Member 6</w:t>
            </w:r>
            <w:r w:rsidR="00214C7E">
              <w:rPr>
                <w:szCs w:val="16"/>
              </w:rPr>
              <w:t>-Relationship</w:t>
            </w:r>
            <w:r w:rsidR="00F752FD">
              <w:rPr>
                <w:szCs w:val="16"/>
              </w:rPr>
              <w:t>:</w:t>
            </w:r>
            <w:r w:rsidRPr="0088460C">
              <w:rPr>
                <w:szCs w:val="16"/>
              </w:rPr>
              <w:t xml:space="preserve">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3E3E57" w:rsidRPr="0088460C" w14:paraId="5ABD9CCF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DD2CADF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6: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35928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69531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34629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1EB612B1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7359C33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6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3E3E57" w:rsidRPr="0088460C" w14:paraId="435A813B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9F7D2B0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>Family Member 7</w:t>
            </w:r>
            <w:r w:rsidR="00214C7E">
              <w:rPr>
                <w:szCs w:val="16"/>
              </w:rPr>
              <w:t>-Relationship:</w:t>
            </w:r>
            <w:r w:rsidRPr="0088460C">
              <w:rPr>
                <w:szCs w:val="16"/>
              </w:rPr>
              <w:t xml:space="preserve">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3E3E57" w:rsidRPr="0088460C" w14:paraId="1A4EDED7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21C7F5E" w14:textId="77777777" w:rsidR="003E3E57" w:rsidRPr="0088460C" w:rsidRDefault="003E3E57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7: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212124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7772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5592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3E3E57" w:rsidRPr="0088460C" w14:paraId="2B42719F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EC79F98" w14:textId="77777777" w:rsidR="003E3E57" w:rsidRPr="0088460C" w:rsidRDefault="003E3E57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7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214C7E" w:rsidRPr="0088460C" w14:paraId="3ACE0DDD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F0DADB7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>Family Member 8-Relationship:</w:t>
            </w:r>
            <w:r w:rsidRPr="0088460C">
              <w:rPr>
                <w:szCs w:val="16"/>
              </w:rPr>
              <w:t xml:space="preserve">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214C7E" w:rsidRPr="0088460C" w14:paraId="48E24DBB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DF69C99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8: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2097287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46288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57280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214C7E" w:rsidRPr="0088460C" w14:paraId="4C11D9AB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CCCE8F5" w14:textId="77777777" w:rsidR="00214C7E" w:rsidRPr="0088460C" w:rsidRDefault="00214C7E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8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214C7E" w:rsidRPr="0088460C" w14:paraId="7B1DD343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63D846B7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Family Member 9-Relationship: </w:t>
            </w:r>
            <w:r w:rsidRPr="0088460C">
              <w:rPr>
                <w:szCs w:val="16"/>
              </w:rPr>
              <w:t xml:space="preserve">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214C7E" w:rsidRPr="0088460C" w14:paraId="790E802C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23EAA0D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9: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3956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38688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131166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214C7E" w:rsidRPr="0088460C" w14:paraId="1A236115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C5814D1" w14:textId="77777777" w:rsidR="00214C7E" w:rsidRPr="0088460C" w:rsidRDefault="00214C7E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9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214C7E" w:rsidRPr="0088460C" w14:paraId="4E7DEF3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A501D39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>Family Member 10-Relationship:</w:t>
            </w:r>
            <w:r w:rsidRPr="0088460C">
              <w:rPr>
                <w:szCs w:val="16"/>
              </w:rPr>
              <w:t xml:space="preserve">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</w:p>
        </w:tc>
      </w:tr>
      <w:tr w:rsidR="00214C7E" w:rsidRPr="0088460C" w14:paraId="60958563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04E22AF" w14:textId="77777777" w:rsidR="00214C7E" w:rsidRPr="0088460C" w:rsidRDefault="00214C7E" w:rsidP="00940AA8">
            <w:pPr>
              <w:rPr>
                <w:szCs w:val="16"/>
              </w:rPr>
            </w:pPr>
            <w:r>
              <w:rPr>
                <w:szCs w:val="16"/>
              </w:rPr>
              <w:t xml:space="preserve">Level of Support of Family Member 10: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15337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940AA8">
              <w:rPr>
                <w:szCs w:val="16"/>
              </w:rPr>
              <w:t xml:space="preserve">                     </w:t>
            </w:r>
            <w:r w:rsidRPr="0088460C">
              <w:rPr>
                <w:szCs w:val="16"/>
              </w:rPr>
              <w:t xml:space="preserve">Unsupportive </w:t>
            </w:r>
            <w:sdt>
              <w:sdtPr>
                <w:rPr>
                  <w:szCs w:val="16"/>
                </w:rPr>
                <w:id w:val="-83175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99151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214C7E" w:rsidRPr="0088460C" w14:paraId="0909141E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632B23CB" w14:textId="77777777" w:rsidR="00214C7E" w:rsidRPr="0088460C" w:rsidRDefault="00214C7E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Family Member 10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</w:tbl>
    <w:p w14:paraId="4435675B" w14:textId="68175636" w:rsidR="003D1DEE" w:rsidRDefault="003D1DEE" w:rsidP="00366037">
      <w:pPr>
        <w:rPr>
          <w:szCs w:val="16"/>
        </w:rPr>
      </w:pPr>
    </w:p>
    <w:p w14:paraId="62533945" w14:textId="2DC8FC3C" w:rsidR="001F1F15" w:rsidRDefault="001F1F15" w:rsidP="00366037">
      <w:pPr>
        <w:rPr>
          <w:szCs w:val="16"/>
        </w:rPr>
      </w:pPr>
    </w:p>
    <w:p w14:paraId="1281606B" w14:textId="085C9B74" w:rsidR="001F1F15" w:rsidRDefault="001F1F15" w:rsidP="00366037">
      <w:pPr>
        <w:rPr>
          <w:szCs w:val="16"/>
        </w:rPr>
      </w:pPr>
    </w:p>
    <w:p w14:paraId="63C4558E" w14:textId="7E130D10" w:rsidR="001F1F15" w:rsidRDefault="001F1F15" w:rsidP="00366037">
      <w:pPr>
        <w:rPr>
          <w:szCs w:val="16"/>
        </w:rPr>
      </w:pPr>
    </w:p>
    <w:p w14:paraId="3BE90EE8" w14:textId="76EDA9ED" w:rsidR="001F1F15" w:rsidRDefault="001F1F15" w:rsidP="00366037">
      <w:pPr>
        <w:rPr>
          <w:szCs w:val="16"/>
        </w:rPr>
      </w:pPr>
    </w:p>
    <w:p w14:paraId="169CEC86" w14:textId="1D2A9B3C" w:rsidR="001F1F15" w:rsidRDefault="001F1F15" w:rsidP="00366037">
      <w:pPr>
        <w:rPr>
          <w:szCs w:val="16"/>
        </w:rPr>
      </w:pPr>
    </w:p>
    <w:p w14:paraId="06921C60" w14:textId="2E573E9B" w:rsidR="001F1F15" w:rsidRDefault="001F1F15" w:rsidP="00366037">
      <w:pPr>
        <w:rPr>
          <w:szCs w:val="16"/>
        </w:rPr>
      </w:pPr>
    </w:p>
    <w:p w14:paraId="64098ED5" w14:textId="5DB96901" w:rsidR="001F1F15" w:rsidRDefault="001F1F15" w:rsidP="00366037">
      <w:pPr>
        <w:rPr>
          <w:szCs w:val="16"/>
        </w:rPr>
      </w:pPr>
    </w:p>
    <w:p w14:paraId="1AA9C0AF" w14:textId="5DE0D5F7" w:rsidR="00940AA8" w:rsidRDefault="00940AA8" w:rsidP="00366037">
      <w:pPr>
        <w:rPr>
          <w:szCs w:val="16"/>
        </w:rPr>
      </w:pPr>
    </w:p>
    <w:p w14:paraId="157D4012" w14:textId="77777777" w:rsidR="009700C3" w:rsidRDefault="009700C3" w:rsidP="00366037">
      <w:pPr>
        <w:rPr>
          <w:szCs w:val="16"/>
        </w:rPr>
      </w:pPr>
    </w:p>
    <w:tbl>
      <w:tblPr>
        <w:tblStyle w:val="TableGrid"/>
        <w:tblW w:w="5155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82"/>
      </w:tblGrid>
      <w:tr w:rsidR="00940AA8" w:rsidRPr="0088460C" w14:paraId="54FCC180" w14:textId="77777777" w:rsidTr="00940AA8">
        <w:trPr>
          <w:cantSplit/>
          <w:trHeight w:hRule="exact" w:val="376"/>
        </w:trPr>
        <w:tc>
          <w:tcPr>
            <w:tcW w:w="10382" w:type="dxa"/>
            <w:shd w:val="clear" w:color="auto" w:fill="404040" w:themeFill="text1" w:themeFillTint="BF"/>
            <w:vAlign w:val="center"/>
          </w:tcPr>
          <w:p w14:paraId="7D51C82C" w14:textId="1C44E749" w:rsidR="00940AA8" w:rsidRPr="0088460C" w:rsidRDefault="00A72A48" w:rsidP="00940AA8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Friends-Monthly Contact</w:t>
            </w:r>
          </w:p>
          <w:p w14:paraId="45792E94" w14:textId="77777777" w:rsidR="00940AA8" w:rsidRPr="0088460C" w:rsidRDefault="00940AA8" w:rsidP="00940AA8">
            <w:pPr>
              <w:rPr>
                <w:szCs w:val="16"/>
              </w:rPr>
            </w:pPr>
          </w:p>
        </w:tc>
      </w:tr>
      <w:tr w:rsidR="00940AA8" w:rsidRPr="0088460C" w14:paraId="0C335CE4" w14:textId="77777777" w:rsidTr="00940AA8">
        <w:trPr>
          <w:cantSplit/>
          <w:trHeight w:val="346"/>
        </w:trPr>
        <w:tc>
          <w:tcPr>
            <w:tcW w:w="10382" w:type="dxa"/>
            <w:vAlign w:val="center"/>
          </w:tcPr>
          <w:p w14:paraId="7F982E40" w14:textId="6359C3EA" w:rsidR="00940AA8" w:rsidRPr="00B96312" w:rsidRDefault="00BF7CA5" w:rsidP="00940AA8">
            <w:pPr>
              <w:rPr>
                <w:b/>
                <w:sz w:val="18"/>
                <w:szCs w:val="18"/>
              </w:rPr>
            </w:pPr>
            <w:r w:rsidRPr="00B96312">
              <w:rPr>
                <w:b/>
                <w:sz w:val="18"/>
                <w:szCs w:val="18"/>
              </w:rPr>
              <w:t>List each friend</w:t>
            </w:r>
            <w:r w:rsidR="006B32D9">
              <w:rPr>
                <w:b/>
                <w:sz w:val="18"/>
                <w:szCs w:val="18"/>
              </w:rPr>
              <w:t xml:space="preserve"> participant communicates with monthly and </w:t>
            </w:r>
            <w:r w:rsidR="000C34A6" w:rsidRPr="00B96312">
              <w:rPr>
                <w:b/>
                <w:sz w:val="18"/>
                <w:szCs w:val="18"/>
              </w:rPr>
              <w:t>the level of support they give participant with their recovery goals.</w:t>
            </w:r>
            <w:r w:rsidR="00940AA8" w:rsidRPr="00B96312">
              <w:rPr>
                <w:b/>
                <w:sz w:val="18"/>
                <w:szCs w:val="18"/>
              </w:rPr>
              <w:t xml:space="preserve"> </w:t>
            </w:r>
            <w:r w:rsidR="006B32D9">
              <w:rPr>
                <w:rFonts w:cstheme="minorHAnsi"/>
                <w:b/>
                <w:sz w:val="18"/>
                <w:szCs w:val="18"/>
              </w:rPr>
              <w:t>Include all forms of communication (in-person, phone, text, social media, etc.…)</w:t>
            </w:r>
            <w:r w:rsidR="006B32D9" w:rsidRPr="00B96312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940AA8" w:rsidRPr="00B96312">
              <w:rPr>
                <w:b/>
                <w:sz w:val="18"/>
                <w:szCs w:val="18"/>
              </w:rPr>
              <w:t>Include the phone number and address of friend. If additional space is needed add cells to form to do</w:t>
            </w:r>
            <w:r w:rsidR="00264C49" w:rsidRPr="00B96312">
              <w:rPr>
                <w:b/>
                <w:sz w:val="18"/>
                <w:szCs w:val="18"/>
              </w:rPr>
              <w:t>cument additional friends</w:t>
            </w:r>
            <w:r w:rsidR="00940AA8" w:rsidRPr="00B96312">
              <w:rPr>
                <w:b/>
                <w:sz w:val="18"/>
                <w:szCs w:val="18"/>
              </w:rPr>
              <w:t xml:space="preserve">. </w:t>
            </w:r>
          </w:p>
        </w:tc>
      </w:tr>
      <w:tr w:rsidR="00940AA8" w:rsidRPr="0088460C" w14:paraId="1483164D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97F523F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1</w:t>
            </w:r>
          </w:p>
        </w:tc>
      </w:tr>
      <w:tr w:rsidR="00940AA8" w:rsidRPr="0088460C" w14:paraId="5B99D49E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3FB5288" w14:textId="72570B32" w:rsidR="00940AA8" w:rsidRPr="0088460C" w:rsidRDefault="00940AA8" w:rsidP="00940AA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327853">
              <w:rPr>
                <w:szCs w:val="16"/>
              </w:rPr>
              <w:t>evel of Support of Friend</w:t>
            </w:r>
            <w:r>
              <w:rPr>
                <w:szCs w:val="16"/>
              </w:rPr>
              <w:t xml:space="preserve"> 1: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01480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160BEC">
              <w:rPr>
                <w:szCs w:val="16"/>
              </w:rPr>
              <w:t xml:space="preserve">     </w:t>
            </w:r>
            <w:r w:rsidRPr="0088460C">
              <w:rPr>
                <w:szCs w:val="16"/>
              </w:rPr>
              <w:t xml:space="preserve"> Unsupportive </w:t>
            </w:r>
            <w:sdt>
              <w:sdtPr>
                <w:rPr>
                  <w:szCs w:val="16"/>
                </w:rPr>
                <w:id w:val="-8528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984630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0C20BB4D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77E877E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1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940AA8" w:rsidRPr="0088460C" w14:paraId="42CCF1A7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EBE3A3C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2</w:t>
            </w:r>
            <w:r w:rsidR="00940AA8" w:rsidRPr="0088460C">
              <w:rPr>
                <w:szCs w:val="16"/>
              </w:rPr>
              <w:t xml:space="preserve">                                                                                   </w:t>
            </w:r>
            <w:r w:rsidR="00940AA8">
              <w:rPr>
                <w:szCs w:val="16"/>
              </w:rPr>
              <w:t xml:space="preserve">                                      </w:t>
            </w:r>
          </w:p>
        </w:tc>
      </w:tr>
      <w:tr w:rsidR="00940AA8" w:rsidRPr="0088460C" w14:paraId="28409728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B5F760C" w14:textId="77777777" w:rsidR="00940AA8" w:rsidRPr="0088460C" w:rsidRDefault="00940AA8" w:rsidP="00940AA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352E2B">
              <w:rPr>
                <w:szCs w:val="16"/>
              </w:rPr>
              <w:t>evel of Support of Friend</w:t>
            </w:r>
            <w:r>
              <w:rPr>
                <w:szCs w:val="16"/>
              </w:rPr>
              <w:t xml:space="preserve"> 2: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928921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Unsupportive </w:t>
            </w:r>
            <w:sdt>
              <w:sdtPr>
                <w:rPr>
                  <w:szCs w:val="16"/>
                </w:rPr>
                <w:id w:val="-1369294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35635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2EB9A64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0F3A97B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2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940AA8" w:rsidRPr="0088460C" w14:paraId="670599B0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32BEBE6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3</w:t>
            </w:r>
          </w:p>
        </w:tc>
      </w:tr>
      <w:tr w:rsidR="00940AA8" w:rsidRPr="0088460C" w14:paraId="7B8A484D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CE5EB8C" w14:textId="77777777" w:rsidR="00940AA8" w:rsidRPr="0088460C" w:rsidRDefault="00940AA8" w:rsidP="00940AA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352E2B">
              <w:rPr>
                <w:szCs w:val="16"/>
              </w:rPr>
              <w:t>evel of Support of Friend</w:t>
            </w:r>
            <w:r>
              <w:rPr>
                <w:szCs w:val="16"/>
              </w:rPr>
              <w:t xml:space="preserve"> 3: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256445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137395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85923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64B30B6C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304A823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3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940AA8" w:rsidRPr="0088460C" w14:paraId="3BE36434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3CA1DBB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4</w:t>
            </w:r>
          </w:p>
        </w:tc>
      </w:tr>
      <w:tr w:rsidR="00940AA8" w:rsidRPr="0088460C" w14:paraId="02AEC302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D87ED7E" w14:textId="77777777" w:rsidR="00940AA8" w:rsidRPr="0088460C" w:rsidRDefault="00940AA8" w:rsidP="00940AA8">
            <w:pPr>
              <w:rPr>
                <w:szCs w:val="16"/>
              </w:rPr>
            </w:pPr>
            <w:r>
              <w:rPr>
                <w:szCs w:val="16"/>
              </w:rPr>
              <w:t>Level of Support of</w:t>
            </w:r>
            <w:r w:rsidR="00352E2B">
              <w:rPr>
                <w:szCs w:val="16"/>
              </w:rPr>
              <w:t xml:space="preserve"> Friend </w:t>
            </w:r>
            <w:r>
              <w:rPr>
                <w:szCs w:val="16"/>
              </w:rPr>
              <w:t xml:space="preserve">4: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888491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608802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-130400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7B9130D6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57BDB1A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4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940AA8" w:rsidRPr="0088460C" w14:paraId="30877699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0C0B8203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5</w:t>
            </w:r>
          </w:p>
        </w:tc>
      </w:tr>
      <w:tr w:rsidR="00940AA8" w:rsidRPr="0088460C" w14:paraId="68770793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7DD8653" w14:textId="77777777" w:rsidR="00940AA8" w:rsidRPr="0088460C" w:rsidRDefault="00940AA8" w:rsidP="00940AA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352E2B">
              <w:rPr>
                <w:szCs w:val="16"/>
              </w:rPr>
              <w:t xml:space="preserve">evel of Support of Friend </w:t>
            </w:r>
            <w:r>
              <w:rPr>
                <w:szCs w:val="16"/>
              </w:rPr>
              <w:t xml:space="preserve">5: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212995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4835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975342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460BD290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96A820C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5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940AA8" w:rsidRPr="0088460C" w14:paraId="78AAF3D0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E99ADBC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Friend 6</w:t>
            </w:r>
          </w:p>
        </w:tc>
      </w:tr>
      <w:tr w:rsidR="00940AA8" w:rsidRPr="0088460C" w14:paraId="48C1C054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1586FB1" w14:textId="77777777" w:rsidR="00940AA8" w:rsidRPr="0088460C" w:rsidRDefault="00352E2B" w:rsidP="00940AA8">
            <w:pPr>
              <w:rPr>
                <w:szCs w:val="16"/>
              </w:rPr>
            </w:pPr>
            <w:r>
              <w:rPr>
                <w:szCs w:val="16"/>
              </w:rPr>
              <w:t>Level of Support of Friend</w:t>
            </w:r>
            <w:r w:rsidR="00940AA8">
              <w:rPr>
                <w:szCs w:val="16"/>
              </w:rPr>
              <w:t xml:space="preserve"> Member 6: </w:t>
            </w:r>
            <w:r w:rsidR="00940AA8"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74299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AA8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940AA8" w:rsidRPr="0088460C">
              <w:rPr>
                <w:szCs w:val="16"/>
              </w:rPr>
              <w:t xml:space="preserve">         Unsupportive </w:t>
            </w:r>
            <w:sdt>
              <w:sdtPr>
                <w:rPr>
                  <w:szCs w:val="16"/>
                </w:rPr>
                <w:id w:val="44535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AA8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940AA8">
              <w:rPr>
                <w:szCs w:val="16"/>
              </w:rPr>
              <w:t xml:space="preserve">                           </w:t>
            </w:r>
            <w:r w:rsidR="00940AA8"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2081017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AA8"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940AA8" w:rsidRPr="0088460C">
              <w:rPr>
                <w:szCs w:val="16"/>
              </w:rPr>
              <w:t xml:space="preserve">   </w:t>
            </w:r>
          </w:p>
        </w:tc>
      </w:tr>
      <w:tr w:rsidR="00940AA8" w:rsidRPr="0088460C" w14:paraId="237094E6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BFC26FD" w14:textId="77777777" w:rsidR="00940AA8" w:rsidRPr="0088460C" w:rsidRDefault="00940AA8" w:rsidP="00940AA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352E2B">
              <w:rPr>
                <w:szCs w:val="16"/>
              </w:rPr>
              <w:t xml:space="preserve">Friend </w:t>
            </w:r>
            <w:r>
              <w:rPr>
                <w:szCs w:val="16"/>
              </w:rPr>
              <w:t>6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</w:tbl>
    <w:p w14:paraId="2D5CE420" w14:textId="5FB7F923" w:rsidR="00512614" w:rsidRDefault="00512614" w:rsidP="00366037">
      <w:pPr>
        <w:rPr>
          <w:szCs w:val="16"/>
        </w:rPr>
      </w:pPr>
    </w:p>
    <w:tbl>
      <w:tblPr>
        <w:tblStyle w:val="TableGrid"/>
        <w:tblW w:w="5155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82"/>
      </w:tblGrid>
      <w:tr w:rsidR="000D4992" w:rsidRPr="0088460C" w14:paraId="403A7170" w14:textId="77777777" w:rsidTr="00E73AE8">
        <w:trPr>
          <w:cantSplit/>
          <w:trHeight w:hRule="exact" w:val="376"/>
        </w:trPr>
        <w:tc>
          <w:tcPr>
            <w:tcW w:w="10382" w:type="dxa"/>
            <w:shd w:val="clear" w:color="auto" w:fill="404040" w:themeFill="text1" w:themeFillTint="BF"/>
            <w:vAlign w:val="center"/>
          </w:tcPr>
          <w:p w14:paraId="5FA862C2" w14:textId="6009CE03" w:rsidR="000D4992" w:rsidRPr="0088460C" w:rsidRDefault="009700C3" w:rsidP="00E73AE8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Individuals-</w:t>
            </w:r>
            <w:r w:rsidR="000D4992" w:rsidRPr="0088460C">
              <w:rPr>
                <w:sz w:val="18"/>
                <w:szCs w:val="18"/>
              </w:rPr>
              <w:t xml:space="preserve">Monthly </w:t>
            </w:r>
            <w:r w:rsidR="00A72A48">
              <w:rPr>
                <w:sz w:val="18"/>
                <w:szCs w:val="18"/>
              </w:rPr>
              <w:t>Contact</w:t>
            </w:r>
          </w:p>
          <w:p w14:paraId="59E1A316" w14:textId="77777777" w:rsidR="000D4992" w:rsidRPr="0088460C" w:rsidRDefault="000D4992" w:rsidP="00E73AE8">
            <w:pPr>
              <w:rPr>
                <w:szCs w:val="16"/>
              </w:rPr>
            </w:pPr>
          </w:p>
        </w:tc>
      </w:tr>
      <w:tr w:rsidR="000D4992" w:rsidRPr="0088460C" w14:paraId="3BBF710C" w14:textId="77777777" w:rsidTr="00E73AE8">
        <w:trPr>
          <w:cantSplit/>
          <w:trHeight w:val="346"/>
        </w:trPr>
        <w:tc>
          <w:tcPr>
            <w:tcW w:w="10382" w:type="dxa"/>
            <w:vAlign w:val="center"/>
          </w:tcPr>
          <w:p w14:paraId="1D1EA57D" w14:textId="7ECD3E8E" w:rsidR="000D4992" w:rsidRPr="00B96312" w:rsidRDefault="00BF7CA5" w:rsidP="00E73AE8">
            <w:pPr>
              <w:rPr>
                <w:b/>
                <w:sz w:val="18"/>
                <w:szCs w:val="18"/>
              </w:rPr>
            </w:pPr>
            <w:r w:rsidRPr="00B96312">
              <w:rPr>
                <w:b/>
                <w:sz w:val="18"/>
                <w:szCs w:val="18"/>
              </w:rPr>
              <w:t xml:space="preserve">List </w:t>
            </w:r>
            <w:r w:rsidR="00E84EE9" w:rsidRPr="00B96312">
              <w:rPr>
                <w:b/>
                <w:sz w:val="18"/>
                <w:szCs w:val="18"/>
              </w:rPr>
              <w:t xml:space="preserve">each “other individual” </w:t>
            </w:r>
            <w:r w:rsidR="006B32D9">
              <w:rPr>
                <w:b/>
                <w:sz w:val="18"/>
                <w:szCs w:val="18"/>
              </w:rPr>
              <w:t xml:space="preserve">participant communicates with </w:t>
            </w:r>
            <w:r w:rsidR="000D4992" w:rsidRPr="00B96312">
              <w:rPr>
                <w:b/>
                <w:sz w:val="18"/>
                <w:szCs w:val="18"/>
              </w:rPr>
              <w:t>monthly</w:t>
            </w:r>
            <w:r w:rsidR="007A70E8" w:rsidRPr="00B96312">
              <w:rPr>
                <w:b/>
                <w:sz w:val="18"/>
                <w:szCs w:val="18"/>
              </w:rPr>
              <w:t xml:space="preserve"> (ex: AA sponsor, co-worker, </w:t>
            </w:r>
            <w:r w:rsidR="00F80DA4" w:rsidRPr="00B96312">
              <w:rPr>
                <w:b/>
                <w:sz w:val="18"/>
                <w:szCs w:val="18"/>
              </w:rPr>
              <w:t>etc.</w:t>
            </w:r>
            <w:r w:rsidR="007A70E8" w:rsidRPr="00B96312">
              <w:rPr>
                <w:b/>
                <w:sz w:val="18"/>
                <w:szCs w:val="18"/>
              </w:rPr>
              <w:t>…)</w:t>
            </w:r>
            <w:r w:rsidR="00C55F6A" w:rsidRPr="00B96312">
              <w:rPr>
                <w:b/>
                <w:sz w:val="18"/>
                <w:szCs w:val="18"/>
              </w:rPr>
              <w:t>. Indicate the level of support they give participant with their recovery goals.</w:t>
            </w:r>
            <w:r w:rsidR="000D4992" w:rsidRPr="00B96312">
              <w:rPr>
                <w:b/>
                <w:sz w:val="18"/>
                <w:szCs w:val="18"/>
              </w:rPr>
              <w:t xml:space="preserve"> </w:t>
            </w:r>
            <w:r w:rsidR="006B32D9">
              <w:rPr>
                <w:rFonts w:cstheme="minorHAnsi"/>
                <w:b/>
                <w:sz w:val="18"/>
                <w:szCs w:val="18"/>
              </w:rPr>
              <w:t>Include all forms of communication (in-person, phone, text, social media, etc.…)</w:t>
            </w:r>
            <w:r w:rsidR="006B32D9" w:rsidRPr="00B96312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0D4992" w:rsidRPr="00B96312">
              <w:rPr>
                <w:b/>
                <w:sz w:val="18"/>
                <w:szCs w:val="18"/>
              </w:rPr>
              <w:t>Include the phone number and address of individual.  If additional space is needed add cells to form to do</w:t>
            </w:r>
            <w:r w:rsidR="00A97880" w:rsidRPr="00B96312">
              <w:rPr>
                <w:b/>
                <w:sz w:val="18"/>
                <w:szCs w:val="18"/>
              </w:rPr>
              <w:t>cument additional people</w:t>
            </w:r>
            <w:r w:rsidR="000D4992" w:rsidRPr="00B96312">
              <w:rPr>
                <w:b/>
                <w:sz w:val="18"/>
                <w:szCs w:val="18"/>
              </w:rPr>
              <w:t xml:space="preserve">. </w:t>
            </w:r>
          </w:p>
        </w:tc>
      </w:tr>
      <w:tr w:rsidR="000D4992" w:rsidRPr="0088460C" w14:paraId="273B2611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3A609B86" w14:textId="6446151B" w:rsidR="000D4992" w:rsidRPr="0088460C" w:rsidRDefault="002D0466" w:rsidP="00E73AE8">
            <w:pPr>
              <w:rPr>
                <w:szCs w:val="16"/>
              </w:rPr>
            </w:pPr>
            <w:r>
              <w:rPr>
                <w:szCs w:val="16"/>
              </w:rPr>
              <w:t>Other Individual 1</w:t>
            </w:r>
            <w:r w:rsidR="009A33E0">
              <w:rPr>
                <w:szCs w:val="16"/>
              </w:rPr>
              <w:t>-</w:t>
            </w:r>
            <w:r w:rsidR="00431EB8">
              <w:rPr>
                <w:szCs w:val="16"/>
              </w:rPr>
              <w:t xml:space="preserve">Relationship: </w:t>
            </w:r>
          </w:p>
        </w:tc>
      </w:tr>
      <w:tr w:rsidR="000D4992" w:rsidRPr="0088460C" w14:paraId="0AE69387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3303178" w14:textId="77777777" w:rsidR="000D4992" w:rsidRPr="0088460C" w:rsidRDefault="000D4992" w:rsidP="00E73AE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2D0466">
              <w:rPr>
                <w:szCs w:val="16"/>
              </w:rPr>
              <w:t xml:space="preserve">evel of Support of Other Individual </w:t>
            </w:r>
            <w:r>
              <w:rPr>
                <w:szCs w:val="16"/>
              </w:rPr>
              <w:t xml:space="preserve">1: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48852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28426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31484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0D4992" w:rsidRPr="0088460C" w14:paraId="4DEAB8C9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AB647BB" w14:textId="77777777" w:rsidR="000D4992" w:rsidRPr="0088460C" w:rsidRDefault="000D4992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2D0466">
              <w:rPr>
                <w:szCs w:val="16"/>
              </w:rPr>
              <w:t>Other</w:t>
            </w:r>
            <w:r>
              <w:rPr>
                <w:szCs w:val="16"/>
              </w:rPr>
              <w:t xml:space="preserve"> 1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0D4992" w:rsidRPr="0088460C" w14:paraId="185229E4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0BFC76B" w14:textId="1C66439D" w:rsidR="000D4992" w:rsidRPr="0088460C" w:rsidRDefault="009A33E0" w:rsidP="00E73AE8">
            <w:pPr>
              <w:rPr>
                <w:szCs w:val="16"/>
              </w:rPr>
            </w:pPr>
            <w:r>
              <w:rPr>
                <w:szCs w:val="16"/>
              </w:rPr>
              <w:t>Other Individual 2-</w:t>
            </w:r>
            <w:r w:rsidR="00431EB8">
              <w:rPr>
                <w:szCs w:val="16"/>
              </w:rPr>
              <w:t xml:space="preserve">Relationship: </w:t>
            </w:r>
          </w:p>
        </w:tc>
      </w:tr>
      <w:tr w:rsidR="000D4992" w:rsidRPr="0088460C" w14:paraId="4ADCB659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231DD763" w14:textId="77777777" w:rsidR="000D4992" w:rsidRPr="0088460C" w:rsidRDefault="000D4992" w:rsidP="00E73AE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2D0466">
              <w:rPr>
                <w:szCs w:val="16"/>
              </w:rPr>
              <w:t>evel of Support of Other Individual 2</w:t>
            </w:r>
            <w:r>
              <w:rPr>
                <w:szCs w:val="16"/>
              </w:rPr>
              <w:t xml:space="preserve">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-1516607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92284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37790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0D4992" w:rsidRPr="0088460C" w14:paraId="5B84F277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04C55D1" w14:textId="77777777" w:rsidR="000D4992" w:rsidRPr="0088460C" w:rsidRDefault="000D4992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2D0466">
              <w:rPr>
                <w:szCs w:val="16"/>
              </w:rPr>
              <w:t>Other Individual</w:t>
            </w:r>
            <w:r>
              <w:rPr>
                <w:szCs w:val="16"/>
              </w:rPr>
              <w:t xml:space="preserve"> 2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0D4992" w:rsidRPr="0088460C" w14:paraId="13691725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16569A45" w14:textId="77D55A79" w:rsidR="000D4992" w:rsidRPr="0088460C" w:rsidRDefault="002D0466" w:rsidP="00E73AE8">
            <w:pPr>
              <w:rPr>
                <w:szCs w:val="16"/>
              </w:rPr>
            </w:pPr>
            <w:r>
              <w:rPr>
                <w:szCs w:val="16"/>
              </w:rPr>
              <w:t>Other Individual 3</w:t>
            </w:r>
            <w:r w:rsidR="009A33E0">
              <w:rPr>
                <w:szCs w:val="16"/>
              </w:rPr>
              <w:t>-</w:t>
            </w:r>
            <w:r w:rsidR="00431EB8">
              <w:rPr>
                <w:szCs w:val="16"/>
              </w:rPr>
              <w:t>Relationship:</w:t>
            </w:r>
          </w:p>
        </w:tc>
      </w:tr>
      <w:tr w:rsidR="000D4992" w:rsidRPr="0088460C" w14:paraId="240F4C33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1A9A442" w14:textId="77777777" w:rsidR="000D4992" w:rsidRPr="0088460C" w:rsidRDefault="000D4992" w:rsidP="00E73AE8">
            <w:pPr>
              <w:rPr>
                <w:szCs w:val="16"/>
              </w:rPr>
            </w:pPr>
            <w:r>
              <w:rPr>
                <w:szCs w:val="16"/>
              </w:rPr>
              <w:t>L</w:t>
            </w:r>
            <w:r w:rsidR="002D0466">
              <w:rPr>
                <w:szCs w:val="16"/>
              </w:rPr>
              <w:t>evel of Support of Other Individual</w:t>
            </w:r>
            <w:r>
              <w:rPr>
                <w:szCs w:val="16"/>
              </w:rPr>
              <w:t xml:space="preserve"> 3: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475333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182965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866098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0D4992" w:rsidRPr="0088460C" w14:paraId="4691112C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79EAFA4B" w14:textId="77777777" w:rsidR="000D4992" w:rsidRPr="0088460C" w:rsidRDefault="000D4992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2D0466">
              <w:rPr>
                <w:szCs w:val="16"/>
              </w:rPr>
              <w:t>Other Individual</w:t>
            </w:r>
            <w:r>
              <w:rPr>
                <w:szCs w:val="16"/>
              </w:rPr>
              <w:t xml:space="preserve"> 3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0D4992" w:rsidRPr="0088460C" w14:paraId="0447D866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464C9DA0" w14:textId="5EBC9DD4" w:rsidR="000D4992" w:rsidRPr="0088460C" w:rsidRDefault="002D0466" w:rsidP="00E73AE8">
            <w:pPr>
              <w:rPr>
                <w:szCs w:val="16"/>
              </w:rPr>
            </w:pPr>
            <w:r>
              <w:rPr>
                <w:szCs w:val="16"/>
              </w:rPr>
              <w:t>Other Individual 4</w:t>
            </w:r>
            <w:r w:rsidR="009A33E0">
              <w:rPr>
                <w:szCs w:val="16"/>
              </w:rPr>
              <w:t>-</w:t>
            </w:r>
            <w:r w:rsidR="00431EB8">
              <w:rPr>
                <w:szCs w:val="16"/>
              </w:rPr>
              <w:t>Relationship:</w:t>
            </w:r>
          </w:p>
        </w:tc>
      </w:tr>
      <w:tr w:rsidR="000D4992" w:rsidRPr="0088460C" w14:paraId="28E52A7B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5345694A" w14:textId="77777777" w:rsidR="000D4992" w:rsidRPr="0088460C" w:rsidRDefault="000D4992" w:rsidP="00E73AE8">
            <w:pPr>
              <w:rPr>
                <w:szCs w:val="16"/>
              </w:rPr>
            </w:pPr>
            <w:r>
              <w:rPr>
                <w:szCs w:val="16"/>
              </w:rPr>
              <w:t>Level of Support of</w:t>
            </w:r>
            <w:r w:rsidR="002D0466">
              <w:rPr>
                <w:szCs w:val="16"/>
              </w:rPr>
              <w:t xml:space="preserve"> Other Individual 4</w:t>
            </w:r>
            <w:r>
              <w:rPr>
                <w:szCs w:val="16"/>
              </w:rPr>
              <w:t xml:space="preserve">: </w:t>
            </w:r>
            <w:r w:rsidRPr="0088460C">
              <w:rPr>
                <w:szCs w:val="16"/>
              </w:rPr>
              <w:t xml:space="preserve">Supportive </w:t>
            </w:r>
            <w:sdt>
              <w:sdtPr>
                <w:rPr>
                  <w:szCs w:val="16"/>
                </w:rPr>
                <w:id w:val="1470252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                   Unsupportive </w:t>
            </w:r>
            <w:sdt>
              <w:sdtPr>
                <w:rPr>
                  <w:szCs w:val="16"/>
                </w:rPr>
                <w:id w:val="-111875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>
              <w:rPr>
                <w:szCs w:val="16"/>
              </w:rPr>
              <w:t xml:space="preserve">                           </w:t>
            </w:r>
            <w:r w:rsidRPr="0088460C">
              <w:rPr>
                <w:szCs w:val="16"/>
              </w:rPr>
              <w:t xml:space="preserve">Neutral </w:t>
            </w:r>
            <w:sdt>
              <w:sdtPr>
                <w:rPr>
                  <w:szCs w:val="16"/>
                </w:rPr>
                <w:id w:val="173649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460C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Pr="0088460C">
              <w:rPr>
                <w:szCs w:val="16"/>
              </w:rPr>
              <w:t xml:space="preserve">   </w:t>
            </w:r>
          </w:p>
        </w:tc>
      </w:tr>
      <w:tr w:rsidR="000D4992" w:rsidRPr="0088460C" w14:paraId="36F3C3D8" w14:textId="77777777" w:rsidTr="00365D4E">
        <w:trPr>
          <w:cantSplit/>
          <w:trHeight w:val="346"/>
        </w:trPr>
        <w:tc>
          <w:tcPr>
            <w:tcW w:w="10382" w:type="dxa"/>
            <w:vAlign w:val="center"/>
          </w:tcPr>
          <w:p w14:paraId="7A9B680D" w14:textId="77777777" w:rsidR="000D4992" w:rsidRPr="0088460C" w:rsidRDefault="000D4992" w:rsidP="00E73AE8">
            <w:pPr>
              <w:rPr>
                <w:szCs w:val="16"/>
              </w:rPr>
            </w:pPr>
            <w:r w:rsidRPr="0088460C">
              <w:rPr>
                <w:szCs w:val="16"/>
              </w:rPr>
              <w:t>Address</w:t>
            </w:r>
            <w:r>
              <w:rPr>
                <w:szCs w:val="16"/>
              </w:rPr>
              <w:t xml:space="preserve"> and Phone # of </w:t>
            </w:r>
            <w:r w:rsidR="002D0466">
              <w:rPr>
                <w:szCs w:val="16"/>
              </w:rPr>
              <w:t>Other Individual 4</w:t>
            </w:r>
            <w:r w:rsidRPr="0088460C">
              <w:rPr>
                <w:szCs w:val="16"/>
              </w:rPr>
              <w:t xml:space="preserve">:           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</w:tbl>
    <w:p w14:paraId="64198B0E" w14:textId="1D8A324A" w:rsidR="001F1F15" w:rsidRDefault="001F1F15" w:rsidP="000D4992">
      <w:pPr>
        <w:rPr>
          <w:szCs w:val="16"/>
        </w:rPr>
      </w:pPr>
    </w:p>
    <w:p w14:paraId="5A4D9B87" w14:textId="5C37E9F5" w:rsidR="001F1F15" w:rsidRDefault="001F1F15" w:rsidP="000D4992">
      <w:pPr>
        <w:rPr>
          <w:szCs w:val="16"/>
        </w:rPr>
      </w:pPr>
    </w:p>
    <w:tbl>
      <w:tblPr>
        <w:tblStyle w:val="TableGrid"/>
        <w:tblW w:w="5155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82"/>
      </w:tblGrid>
      <w:tr w:rsidR="00512614" w:rsidRPr="0088460C" w14:paraId="6C64545E" w14:textId="77777777" w:rsidTr="00E73AE8">
        <w:trPr>
          <w:cantSplit/>
          <w:trHeight w:hRule="exact" w:val="376"/>
        </w:trPr>
        <w:tc>
          <w:tcPr>
            <w:tcW w:w="10382" w:type="dxa"/>
            <w:shd w:val="clear" w:color="auto" w:fill="404040" w:themeFill="text1" w:themeFillTint="BF"/>
            <w:vAlign w:val="center"/>
          </w:tcPr>
          <w:p w14:paraId="377D6652" w14:textId="77777777" w:rsidR="00512614" w:rsidRPr="0088460C" w:rsidRDefault="00512614" w:rsidP="00E73AE8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Risky Locations</w:t>
            </w:r>
          </w:p>
          <w:p w14:paraId="60CB2557" w14:textId="77777777" w:rsidR="00512614" w:rsidRPr="0088460C" w:rsidRDefault="00512614" w:rsidP="00E73AE8">
            <w:pPr>
              <w:rPr>
                <w:szCs w:val="16"/>
              </w:rPr>
            </w:pPr>
          </w:p>
        </w:tc>
      </w:tr>
      <w:tr w:rsidR="00512614" w:rsidRPr="0088460C" w14:paraId="4FBA9A91" w14:textId="77777777" w:rsidTr="00E73AE8">
        <w:trPr>
          <w:cantSplit/>
          <w:trHeight w:val="346"/>
        </w:trPr>
        <w:tc>
          <w:tcPr>
            <w:tcW w:w="10382" w:type="dxa"/>
            <w:vAlign w:val="center"/>
          </w:tcPr>
          <w:p w14:paraId="60058B37" w14:textId="77777777" w:rsidR="00512614" w:rsidRPr="00B96312" w:rsidRDefault="00512614" w:rsidP="00E73AE8">
            <w:pPr>
              <w:rPr>
                <w:rFonts w:cstheme="minorHAnsi"/>
                <w:b/>
                <w:sz w:val="18"/>
                <w:szCs w:val="18"/>
              </w:rPr>
            </w:pPr>
            <w:r w:rsidRPr="00B96312">
              <w:rPr>
                <w:rFonts w:cstheme="minorHAnsi"/>
                <w:b/>
                <w:sz w:val="18"/>
                <w:szCs w:val="18"/>
              </w:rPr>
              <w:t>Identi</w:t>
            </w:r>
            <w:r w:rsidR="00160BEC" w:rsidRPr="00B96312">
              <w:rPr>
                <w:rFonts w:cstheme="minorHAnsi"/>
                <w:b/>
                <w:sz w:val="18"/>
                <w:szCs w:val="18"/>
              </w:rPr>
              <w:t>fy with participant places</w:t>
            </w:r>
            <w:r w:rsidRPr="00B96312">
              <w:rPr>
                <w:rFonts w:cstheme="minorHAnsi"/>
                <w:b/>
                <w:sz w:val="18"/>
                <w:szCs w:val="18"/>
              </w:rPr>
              <w:t xml:space="preserve"> they consider to put them at risk for relapse (ex: favorite bar, park, friend’s home, etc..). List each place below.  If additional space is needed add cells to form to document additional risky locations. </w:t>
            </w:r>
            <w:r w:rsidR="009E03B5" w:rsidRPr="00B96312">
              <w:rPr>
                <w:rFonts w:cstheme="minorHAnsi"/>
                <w:b/>
                <w:sz w:val="18"/>
                <w:szCs w:val="18"/>
              </w:rPr>
              <w:t xml:space="preserve">List phone number if applicable. </w:t>
            </w:r>
          </w:p>
        </w:tc>
      </w:tr>
      <w:tr w:rsidR="00512614" w:rsidRPr="0088460C" w14:paraId="5B1CB04A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44C8817F" w14:textId="77777777" w:rsidR="0051261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Risky Location </w:t>
            </w:r>
            <w:r w:rsidR="00347679">
              <w:rPr>
                <w:szCs w:val="16"/>
              </w:rPr>
              <w:t xml:space="preserve">1: </w:t>
            </w:r>
          </w:p>
        </w:tc>
      </w:tr>
      <w:tr w:rsidR="00512614" w:rsidRPr="0088460C" w14:paraId="0901FE99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76A3E7D6" w14:textId="77777777" w:rsidR="00512614" w:rsidRPr="0088460C" w:rsidRDefault="00347679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Address and Phone #: </w:t>
            </w:r>
            <w:r w:rsidR="00512614" w:rsidRPr="0088460C">
              <w:rPr>
                <w:szCs w:val="16"/>
              </w:rPr>
              <w:t xml:space="preserve">                                                             </w:t>
            </w:r>
            <w:r w:rsidR="00512614">
              <w:rPr>
                <w:szCs w:val="16"/>
              </w:rPr>
              <w:t xml:space="preserve">                   </w:t>
            </w:r>
          </w:p>
        </w:tc>
      </w:tr>
      <w:tr w:rsidR="00347679" w:rsidRPr="0088460C" w14:paraId="4CC0CA59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2C90DED1" w14:textId="77777777" w:rsidR="00347679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>Risky Location 2</w:t>
            </w:r>
            <w:r w:rsidR="00347679">
              <w:rPr>
                <w:szCs w:val="16"/>
              </w:rPr>
              <w:t xml:space="preserve">: </w:t>
            </w:r>
          </w:p>
        </w:tc>
      </w:tr>
      <w:tr w:rsidR="00347679" w:rsidRPr="0088460C" w14:paraId="24180097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1B1F8AAE" w14:textId="77777777" w:rsidR="00347679" w:rsidRPr="0088460C" w:rsidRDefault="00347679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Address and Phone #: </w:t>
            </w:r>
            <w:r w:rsidRPr="0088460C">
              <w:rPr>
                <w:szCs w:val="16"/>
              </w:rPr>
              <w:t xml:space="preserve">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DD5E94" w:rsidRPr="0088460C" w14:paraId="4872222F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47DB705B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Risky Location 3: </w:t>
            </w:r>
          </w:p>
        </w:tc>
      </w:tr>
      <w:tr w:rsidR="00DD5E94" w:rsidRPr="0088460C" w14:paraId="66E47518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5D9637B8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Address and Phone #: </w:t>
            </w:r>
            <w:r w:rsidRPr="0088460C">
              <w:rPr>
                <w:szCs w:val="16"/>
              </w:rPr>
              <w:t xml:space="preserve">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DD5E94" w:rsidRPr="0088460C" w14:paraId="218332B5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656CFF18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Risky Location 4: </w:t>
            </w:r>
          </w:p>
        </w:tc>
      </w:tr>
      <w:tr w:rsidR="00DD5E94" w:rsidRPr="0088460C" w14:paraId="5E5AF49E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413D0E50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Address and Phone #: </w:t>
            </w:r>
            <w:r w:rsidRPr="0088460C">
              <w:rPr>
                <w:szCs w:val="16"/>
              </w:rPr>
              <w:t xml:space="preserve">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  <w:tr w:rsidR="00DD5E94" w:rsidRPr="0088460C" w14:paraId="2DCCB3FC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62673E44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Risky Location 5: </w:t>
            </w:r>
          </w:p>
        </w:tc>
      </w:tr>
      <w:tr w:rsidR="00DD5E94" w:rsidRPr="0088460C" w14:paraId="20F74F4C" w14:textId="77777777" w:rsidTr="00E73AE8">
        <w:trPr>
          <w:cantSplit/>
          <w:trHeight w:hRule="exact" w:val="340"/>
        </w:trPr>
        <w:tc>
          <w:tcPr>
            <w:tcW w:w="10382" w:type="dxa"/>
            <w:vAlign w:val="center"/>
          </w:tcPr>
          <w:p w14:paraId="21219900" w14:textId="77777777" w:rsidR="00DD5E94" w:rsidRPr="0088460C" w:rsidRDefault="00DD5E94" w:rsidP="00E73AE8">
            <w:pPr>
              <w:rPr>
                <w:szCs w:val="16"/>
              </w:rPr>
            </w:pPr>
            <w:r>
              <w:rPr>
                <w:szCs w:val="16"/>
              </w:rPr>
              <w:t xml:space="preserve">Address and Phone #: </w:t>
            </w:r>
            <w:r w:rsidRPr="0088460C">
              <w:rPr>
                <w:szCs w:val="16"/>
              </w:rPr>
              <w:t xml:space="preserve">                                                             </w:t>
            </w:r>
            <w:r>
              <w:rPr>
                <w:szCs w:val="16"/>
              </w:rPr>
              <w:t xml:space="preserve">                   </w:t>
            </w:r>
          </w:p>
        </w:tc>
      </w:tr>
    </w:tbl>
    <w:p w14:paraId="4AA9D639" w14:textId="77777777" w:rsidR="00512614" w:rsidRPr="0088460C" w:rsidRDefault="00512614" w:rsidP="000D4992">
      <w:pPr>
        <w:rPr>
          <w:szCs w:val="16"/>
        </w:rPr>
      </w:pPr>
      <w:bookmarkStart w:id="0" w:name="_GoBack"/>
      <w:bookmarkEnd w:id="0"/>
    </w:p>
    <w:sectPr w:rsidR="00512614" w:rsidRPr="0088460C" w:rsidSect="00AB2EBC">
      <w:footerReference w:type="default" r:id="rId9"/>
      <w:pgSz w:w="12240" w:h="15840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E1C2C" w14:textId="77777777" w:rsidR="00E73AE8" w:rsidRDefault="00E73AE8">
      <w:r>
        <w:separator/>
      </w:r>
    </w:p>
  </w:endnote>
  <w:endnote w:type="continuationSeparator" w:id="0">
    <w:p w14:paraId="0C28C600" w14:textId="77777777" w:rsidR="00E73AE8" w:rsidRDefault="00E7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2DD0F" w14:textId="3191E67A" w:rsidR="00E73AE8" w:rsidRDefault="00E73AE8">
    <w:pPr>
      <w:pStyle w:val="Footer"/>
    </w:pPr>
    <w:r>
      <w:t>L</w:t>
    </w:r>
    <w:r w:rsidR="00A13B1B">
      <w:t>ast Edited on 9/8/16</w:t>
    </w:r>
  </w:p>
  <w:p w14:paraId="7C89353F" w14:textId="77777777" w:rsidR="00E73AE8" w:rsidRDefault="00E73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AAD75" w14:textId="77777777" w:rsidR="00E73AE8" w:rsidRDefault="00E73AE8">
      <w:r>
        <w:separator/>
      </w:r>
    </w:p>
  </w:footnote>
  <w:footnote w:type="continuationSeparator" w:id="0">
    <w:p w14:paraId="5CB14A3F" w14:textId="77777777" w:rsidR="00E73AE8" w:rsidRDefault="00E73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2C"/>
    <w:rsid w:val="000077BD"/>
    <w:rsid w:val="00011808"/>
    <w:rsid w:val="000176EB"/>
    <w:rsid w:val="00017DD1"/>
    <w:rsid w:val="00024A56"/>
    <w:rsid w:val="000332AD"/>
    <w:rsid w:val="000C0676"/>
    <w:rsid w:val="000C3395"/>
    <w:rsid w:val="000C34A6"/>
    <w:rsid w:val="000D4992"/>
    <w:rsid w:val="000E13C6"/>
    <w:rsid w:val="000E3B7D"/>
    <w:rsid w:val="000F59F0"/>
    <w:rsid w:val="001144B6"/>
    <w:rsid w:val="0011649E"/>
    <w:rsid w:val="00131E42"/>
    <w:rsid w:val="001352B9"/>
    <w:rsid w:val="00146A60"/>
    <w:rsid w:val="00152052"/>
    <w:rsid w:val="00160BEC"/>
    <w:rsid w:val="0016303A"/>
    <w:rsid w:val="00190F40"/>
    <w:rsid w:val="001A142A"/>
    <w:rsid w:val="001A711C"/>
    <w:rsid w:val="001A731A"/>
    <w:rsid w:val="001B0C7A"/>
    <w:rsid w:val="001C674E"/>
    <w:rsid w:val="001D693C"/>
    <w:rsid w:val="001F1F15"/>
    <w:rsid w:val="001F7A95"/>
    <w:rsid w:val="00214C7E"/>
    <w:rsid w:val="00224F6F"/>
    <w:rsid w:val="00240AF1"/>
    <w:rsid w:val="0024262D"/>
    <w:rsid w:val="0024648C"/>
    <w:rsid w:val="0024762C"/>
    <w:rsid w:val="002602F0"/>
    <w:rsid w:val="00264C49"/>
    <w:rsid w:val="00274083"/>
    <w:rsid w:val="002A3EA6"/>
    <w:rsid w:val="002C0936"/>
    <w:rsid w:val="002C5CD8"/>
    <w:rsid w:val="002D0466"/>
    <w:rsid w:val="002F146C"/>
    <w:rsid w:val="003016B6"/>
    <w:rsid w:val="003122BD"/>
    <w:rsid w:val="0032053B"/>
    <w:rsid w:val="00327853"/>
    <w:rsid w:val="00337991"/>
    <w:rsid w:val="0034445E"/>
    <w:rsid w:val="00347296"/>
    <w:rsid w:val="00347679"/>
    <w:rsid w:val="00352E2B"/>
    <w:rsid w:val="00365D4E"/>
    <w:rsid w:val="00366037"/>
    <w:rsid w:val="00373348"/>
    <w:rsid w:val="00384215"/>
    <w:rsid w:val="003D1DEE"/>
    <w:rsid w:val="003E0E46"/>
    <w:rsid w:val="003E3E57"/>
    <w:rsid w:val="003F2693"/>
    <w:rsid w:val="003F385C"/>
    <w:rsid w:val="00415F5F"/>
    <w:rsid w:val="0042038C"/>
    <w:rsid w:val="00425DED"/>
    <w:rsid w:val="00431EB8"/>
    <w:rsid w:val="00461DCB"/>
    <w:rsid w:val="0046774C"/>
    <w:rsid w:val="004723F8"/>
    <w:rsid w:val="004754BC"/>
    <w:rsid w:val="00491A66"/>
    <w:rsid w:val="004A6173"/>
    <w:rsid w:val="004D0F20"/>
    <w:rsid w:val="004D64E0"/>
    <w:rsid w:val="004E0403"/>
    <w:rsid w:val="004F6B26"/>
    <w:rsid w:val="00512614"/>
    <w:rsid w:val="00532E88"/>
    <w:rsid w:val="005360D4"/>
    <w:rsid w:val="00544F9C"/>
    <w:rsid w:val="0054754E"/>
    <w:rsid w:val="0056338C"/>
    <w:rsid w:val="00574D31"/>
    <w:rsid w:val="00580B81"/>
    <w:rsid w:val="005A25E5"/>
    <w:rsid w:val="005B16F7"/>
    <w:rsid w:val="005D4280"/>
    <w:rsid w:val="005E1251"/>
    <w:rsid w:val="005E2AE6"/>
    <w:rsid w:val="005E6B1B"/>
    <w:rsid w:val="00613158"/>
    <w:rsid w:val="00616D3A"/>
    <w:rsid w:val="006367BE"/>
    <w:rsid w:val="00640A4B"/>
    <w:rsid w:val="00652CC8"/>
    <w:rsid w:val="006638AD"/>
    <w:rsid w:val="00671993"/>
    <w:rsid w:val="00682713"/>
    <w:rsid w:val="00685F8F"/>
    <w:rsid w:val="006931AF"/>
    <w:rsid w:val="006A14FF"/>
    <w:rsid w:val="006B32D9"/>
    <w:rsid w:val="006E3E12"/>
    <w:rsid w:val="0070174A"/>
    <w:rsid w:val="00722DE8"/>
    <w:rsid w:val="00733AC6"/>
    <w:rsid w:val="007344B3"/>
    <w:rsid w:val="007403CF"/>
    <w:rsid w:val="00742AE5"/>
    <w:rsid w:val="0076738D"/>
    <w:rsid w:val="00770EEA"/>
    <w:rsid w:val="00776D79"/>
    <w:rsid w:val="007A04AF"/>
    <w:rsid w:val="007A70E8"/>
    <w:rsid w:val="007E3D81"/>
    <w:rsid w:val="0086573D"/>
    <w:rsid w:val="008658E6"/>
    <w:rsid w:val="00872FB6"/>
    <w:rsid w:val="0088460C"/>
    <w:rsid w:val="00884CA6"/>
    <w:rsid w:val="00884E5C"/>
    <w:rsid w:val="00887861"/>
    <w:rsid w:val="008D298C"/>
    <w:rsid w:val="0092570F"/>
    <w:rsid w:val="00927668"/>
    <w:rsid w:val="00932D09"/>
    <w:rsid w:val="00940AA8"/>
    <w:rsid w:val="00957803"/>
    <w:rsid w:val="009622B2"/>
    <w:rsid w:val="009700C3"/>
    <w:rsid w:val="009A1251"/>
    <w:rsid w:val="009A33E0"/>
    <w:rsid w:val="009E03B5"/>
    <w:rsid w:val="009E373F"/>
    <w:rsid w:val="009F58BB"/>
    <w:rsid w:val="00A13B1B"/>
    <w:rsid w:val="00A16163"/>
    <w:rsid w:val="00A41E64"/>
    <w:rsid w:val="00A4373B"/>
    <w:rsid w:val="00A72A48"/>
    <w:rsid w:val="00A80DE5"/>
    <w:rsid w:val="00A97880"/>
    <w:rsid w:val="00AA28D5"/>
    <w:rsid w:val="00AB2EBC"/>
    <w:rsid w:val="00AC602B"/>
    <w:rsid w:val="00AE1F72"/>
    <w:rsid w:val="00B04903"/>
    <w:rsid w:val="00B12708"/>
    <w:rsid w:val="00B37FA3"/>
    <w:rsid w:val="00B41A26"/>
    <w:rsid w:val="00B41C69"/>
    <w:rsid w:val="00B531C4"/>
    <w:rsid w:val="00B532E6"/>
    <w:rsid w:val="00B96312"/>
    <w:rsid w:val="00B96D9F"/>
    <w:rsid w:val="00BE09D6"/>
    <w:rsid w:val="00BF24A7"/>
    <w:rsid w:val="00BF7CA5"/>
    <w:rsid w:val="00C10FF1"/>
    <w:rsid w:val="00C30E55"/>
    <w:rsid w:val="00C5090B"/>
    <w:rsid w:val="00C54B25"/>
    <w:rsid w:val="00C55F6A"/>
    <w:rsid w:val="00C63324"/>
    <w:rsid w:val="00C81188"/>
    <w:rsid w:val="00CA6887"/>
    <w:rsid w:val="00CB5E53"/>
    <w:rsid w:val="00CC4784"/>
    <w:rsid w:val="00CC6A22"/>
    <w:rsid w:val="00CC7CB7"/>
    <w:rsid w:val="00CD3B96"/>
    <w:rsid w:val="00D02133"/>
    <w:rsid w:val="00D057C6"/>
    <w:rsid w:val="00D200DF"/>
    <w:rsid w:val="00D21FCD"/>
    <w:rsid w:val="00D2253E"/>
    <w:rsid w:val="00D274D8"/>
    <w:rsid w:val="00D34CBE"/>
    <w:rsid w:val="00D4495E"/>
    <w:rsid w:val="00D461ED"/>
    <w:rsid w:val="00D53D61"/>
    <w:rsid w:val="00D55EDD"/>
    <w:rsid w:val="00D56C11"/>
    <w:rsid w:val="00D66A94"/>
    <w:rsid w:val="00D92A16"/>
    <w:rsid w:val="00DA42A5"/>
    <w:rsid w:val="00DA5F94"/>
    <w:rsid w:val="00DC0141"/>
    <w:rsid w:val="00DC25D4"/>
    <w:rsid w:val="00DD5AAB"/>
    <w:rsid w:val="00DD5E94"/>
    <w:rsid w:val="00DF1BA0"/>
    <w:rsid w:val="00E03AEE"/>
    <w:rsid w:val="00E112B4"/>
    <w:rsid w:val="00E126A5"/>
    <w:rsid w:val="00E30345"/>
    <w:rsid w:val="00E30426"/>
    <w:rsid w:val="00E3336C"/>
    <w:rsid w:val="00E33DC8"/>
    <w:rsid w:val="00E514F3"/>
    <w:rsid w:val="00E62810"/>
    <w:rsid w:val="00E630EB"/>
    <w:rsid w:val="00E646B5"/>
    <w:rsid w:val="00E73AE8"/>
    <w:rsid w:val="00E75AE6"/>
    <w:rsid w:val="00E80215"/>
    <w:rsid w:val="00E83451"/>
    <w:rsid w:val="00E84EE9"/>
    <w:rsid w:val="00EB273C"/>
    <w:rsid w:val="00EB52A5"/>
    <w:rsid w:val="00EC655E"/>
    <w:rsid w:val="00ED7E6C"/>
    <w:rsid w:val="00EE33CA"/>
    <w:rsid w:val="00F04B9B"/>
    <w:rsid w:val="00F0626A"/>
    <w:rsid w:val="00F149CC"/>
    <w:rsid w:val="00F362B9"/>
    <w:rsid w:val="00F46364"/>
    <w:rsid w:val="00F500E0"/>
    <w:rsid w:val="00F74AAD"/>
    <w:rsid w:val="00F752FD"/>
    <w:rsid w:val="00F80DA4"/>
    <w:rsid w:val="00F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DA41"/>
  <w15:docId w15:val="{5C9A913A-5AFD-45C4-940C-9B8423A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BC"/>
    <w:pPr>
      <w:spacing w:before="40" w:after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B2EBC"/>
    <w:pPr>
      <w:outlineLvl w:val="0"/>
    </w:pPr>
    <w:rPr>
      <w:rFonts w:asciiTheme="majorHAnsi" w:hAnsiTheme="majorHAnsi"/>
      <w:b/>
      <w:bCs/>
      <w:color w:val="FFFFFF" w:themeColor="background1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B2EBC"/>
    <w:pPr>
      <w:spacing w:after="100"/>
      <w:jc w:val="center"/>
    </w:pPr>
    <w:rPr>
      <w:rFonts w:asciiTheme="majorHAnsi" w:hAnsiTheme="majorHAnsi" w:cs="Arial"/>
      <w:b/>
      <w:color w:val="262626" w:themeColor="text1" w:themeTint="D9"/>
      <w:sz w:val="32"/>
      <w:szCs w:val="36"/>
    </w:rPr>
  </w:style>
  <w:style w:type="character" w:styleId="PlaceholderText">
    <w:name w:val="Placeholder Text"/>
    <w:basedOn w:val="DefaultParagraphFont"/>
    <w:uiPriority w:val="99"/>
    <w:semiHidden/>
    <w:rsid w:val="0024262D"/>
    <w:rPr>
      <w:color w:val="808080"/>
    </w:rPr>
  </w:style>
  <w:style w:type="paragraph" w:styleId="ListParagraph">
    <w:name w:val="List Paragraph"/>
    <w:basedOn w:val="Normal"/>
    <w:uiPriority w:val="34"/>
    <w:qFormat/>
    <w:rsid w:val="007403CF"/>
    <w:pPr>
      <w:spacing w:before="0"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DD5E9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5E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3336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333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3336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3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336C"/>
    <w:rPr>
      <w:rFonts w:asciiTheme="minorHAnsi" w:hAnsiTheme="minorHAnsi"/>
      <w:b/>
      <w:bCs/>
    </w:rPr>
  </w:style>
  <w:style w:type="paragraph" w:styleId="Header">
    <w:name w:val="header"/>
    <w:basedOn w:val="Normal"/>
    <w:link w:val="HeaderChar"/>
    <w:unhideWhenUsed/>
    <w:rsid w:val="008657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6573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8657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6573D"/>
    <w:rPr>
      <w:rFonts w:asciiTheme="minorHAnsi" w:hAnsiTheme="minorHAnsi"/>
      <w:sz w:val="16"/>
      <w:szCs w:val="24"/>
    </w:rPr>
  </w:style>
  <w:style w:type="paragraph" w:styleId="Revision">
    <w:name w:val="Revision"/>
    <w:hidden/>
    <w:uiPriority w:val="99"/>
    <w:semiHidden/>
    <w:rsid w:val="004F6B26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onhurwi\AppData\Roaming\Microsoft\Templates\Rental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62B2-7AA2-45D3-9E7A-30ADA60602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3DFB5-1175-4BCF-A0C3-51D12B76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Rental application</Template>
  <TotalTime>31</TotalTime>
  <Pages>7</Pages>
  <Words>1484</Words>
  <Characters>14933</Characters>
  <Application>Microsoft Office Word</Application>
  <DocSecurity>0</DocSecurity>
  <Lines>124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application</vt:lpstr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application</dc:title>
  <dc:creator>johnsonhurwi</dc:creator>
  <cp:keywords/>
  <cp:lastModifiedBy>CANDACE JOHNSON-HURWITZ</cp:lastModifiedBy>
  <cp:revision>10</cp:revision>
  <cp:lastPrinted>2016-09-08T21:14:00Z</cp:lastPrinted>
  <dcterms:created xsi:type="dcterms:W3CDTF">2016-09-08T20:19:00Z</dcterms:created>
  <dcterms:modified xsi:type="dcterms:W3CDTF">2016-09-08T21:26:00Z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